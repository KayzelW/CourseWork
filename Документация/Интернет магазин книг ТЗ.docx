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90A0" w14:textId="53555DD7" w:rsidR="003C44DB" w:rsidRPr="00BC4A79" w:rsidRDefault="0048498D" w:rsidP="00D33D1B">
      <w:pPr>
        <w:pStyle w:val="phtitlepageother"/>
        <w:tabs>
          <w:tab w:val="left" w:pos="1800"/>
        </w:tabs>
        <w:rPr>
          <w:rFonts w:eastAsia="Calibri"/>
          <w:b/>
          <w:color w:val="000000"/>
          <w:sz w:val="28"/>
        </w:rPr>
      </w:pPr>
      <w:bookmarkStart w:id="0" w:name="OLE_LINK1"/>
      <w:bookmarkStart w:id="1" w:name="OLE_LINK2"/>
      <w:r>
        <w:rPr>
          <w:rFonts w:eastAsia="Calibri"/>
          <w:b/>
          <w:color w:val="000000"/>
          <w:sz w:val="28"/>
        </w:rPr>
        <w:t xml:space="preserve">Разработка приложения </w:t>
      </w:r>
      <w:proofErr w:type="gramStart"/>
      <w:r>
        <w:rPr>
          <w:rFonts w:eastAsia="Calibri"/>
          <w:b/>
          <w:color w:val="000000"/>
          <w:sz w:val="28"/>
        </w:rPr>
        <w:t>интернет магазина</w:t>
      </w:r>
      <w:proofErr w:type="gramEnd"/>
      <w:r>
        <w:rPr>
          <w:rFonts w:eastAsia="Calibri"/>
          <w:b/>
          <w:color w:val="000000"/>
          <w:sz w:val="28"/>
        </w:rPr>
        <w:t xml:space="preserve"> книг.</w:t>
      </w:r>
    </w:p>
    <w:p w14:paraId="394B2D8E" w14:textId="77777777" w:rsidR="00BC4A79" w:rsidRDefault="00BC4A79" w:rsidP="00D33D1B">
      <w:pPr>
        <w:pStyle w:val="phtitlepageother"/>
        <w:tabs>
          <w:tab w:val="left" w:pos="1800"/>
        </w:tabs>
        <w:rPr>
          <w:b/>
          <w:sz w:val="28"/>
          <w:u w:val="single"/>
        </w:rPr>
      </w:pPr>
    </w:p>
    <w:p w14:paraId="23DECE26" w14:textId="77777777" w:rsidR="00C41622" w:rsidRDefault="00C41622" w:rsidP="00D33D1B">
      <w:pPr>
        <w:pStyle w:val="phtitlepageother"/>
        <w:tabs>
          <w:tab w:val="left" w:pos="1800"/>
        </w:tabs>
        <w:rPr>
          <w:b/>
          <w:sz w:val="28"/>
          <w:u w:val="single"/>
        </w:rPr>
      </w:pPr>
    </w:p>
    <w:p w14:paraId="05C16B38" w14:textId="77777777" w:rsidR="00C41622" w:rsidRDefault="00C41622" w:rsidP="00D33D1B">
      <w:pPr>
        <w:pStyle w:val="phtitlepageother"/>
        <w:tabs>
          <w:tab w:val="left" w:pos="1800"/>
        </w:tabs>
        <w:rPr>
          <w:b/>
          <w:sz w:val="28"/>
          <w:u w:val="single"/>
        </w:rPr>
      </w:pPr>
    </w:p>
    <w:p w14:paraId="3AE4B366" w14:textId="77777777" w:rsidR="00C41622" w:rsidRDefault="00C41622" w:rsidP="00D33D1B">
      <w:pPr>
        <w:pStyle w:val="phtitlepageother"/>
        <w:tabs>
          <w:tab w:val="left" w:pos="1800"/>
        </w:tabs>
        <w:rPr>
          <w:b/>
          <w:sz w:val="28"/>
          <w:u w:val="single"/>
        </w:rPr>
      </w:pPr>
    </w:p>
    <w:p w14:paraId="43A3EDF1" w14:textId="77777777" w:rsidR="00C41622" w:rsidRDefault="00C41622" w:rsidP="00D33D1B">
      <w:pPr>
        <w:pStyle w:val="phtitlepageother"/>
        <w:tabs>
          <w:tab w:val="left" w:pos="1800"/>
        </w:tabs>
        <w:rPr>
          <w:b/>
          <w:sz w:val="28"/>
          <w:u w:val="single"/>
        </w:rPr>
      </w:pPr>
    </w:p>
    <w:p w14:paraId="35771B6A" w14:textId="77777777" w:rsidR="00C41622" w:rsidRDefault="00C41622" w:rsidP="00D33D1B">
      <w:pPr>
        <w:pStyle w:val="phtitlepageother"/>
        <w:tabs>
          <w:tab w:val="left" w:pos="1800"/>
        </w:tabs>
        <w:rPr>
          <w:b/>
          <w:sz w:val="28"/>
          <w:u w:val="single"/>
        </w:rPr>
      </w:pPr>
    </w:p>
    <w:p w14:paraId="45FA089D" w14:textId="77777777" w:rsidR="00C41622" w:rsidRPr="00D33D1B" w:rsidRDefault="00C41622" w:rsidP="00D33D1B">
      <w:pPr>
        <w:pStyle w:val="phtitlepageother"/>
        <w:tabs>
          <w:tab w:val="left" w:pos="1800"/>
        </w:tabs>
        <w:rPr>
          <w:b/>
          <w:sz w:val="28"/>
          <w:u w:val="single"/>
        </w:rPr>
      </w:pPr>
    </w:p>
    <w:p w14:paraId="141F7BDA" w14:textId="77777777" w:rsidR="00D33D1B" w:rsidRPr="00C41622" w:rsidRDefault="00000000" w:rsidP="00D33D1B">
      <w:pPr>
        <w:pStyle w:val="phtitlepagedocument"/>
        <w:tabs>
          <w:tab w:val="left" w:pos="1800"/>
        </w:tabs>
        <w:rPr>
          <w:sz w:val="28"/>
          <w:szCs w:val="32"/>
        </w:rPr>
      </w:pPr>
      <w:r w:rsidRPr="00C41622">
        <w:rPr>
          <w:sz w:val="28"/>
          <w:szCs w:val="32"/>
        </w:rPr>
        <w:fldChar w:fldCharType="begin"/>
      </w:r>
      <w:r w:rsidRPr="00C41622">
        <w:rPr>
          <w:sz w:val="28"/>
          <w:szCs w:val="32"/>
        </w:rPr>
        <w:instrText xml:space="preserve"> DOCPROPERTY  Title  \* MERGEFORMAT </w:instrText>
      </w:r>
      <w:r w:rsidRPr="00C41622">
        <w:rPr>
          <w:sz w:val="28"/>
          <w:szCs w:val="32"/>
        </w:rPr>
        <w:fldChar w:fldCharType="separate"/>
      </w:r>
      <w:r w:rsidR="00A92EF4" w:rsidRPr="00C41622">
        <w:rPr>
          <w:sz w:val="28"/>
          <w:szCs w:val="32"/>
        </w:rPr>
        <w:t>Техническое задание</w:t>
      </w:r>
      <w:r w:rsidRPr="00C41622">
        <w:rPr>
          <w:sz w:val="28"/>
          <w:szCs w:val="32"/>
        </w:rPr>
        <w:fldChar w:fldCharType="end"/>
      </w:r>
    </w:p>
    <w:p w14:paraId="16DF16D1" w14:textId="77777777" w:rsidR="00E36A10" w:rsidRDefault="00E36A10" w:rsidP="00D33D1B">
      <w:pPr>
        <w:pStyle w:val="phtitlepagedocument"/>
        <w:tabs>
          <w:tab w:val="left" w:pos="1800"/>
        </w:tabs>
      </w:pPr>
    </w:p>
    <w:p w14:paraId="485981EB" w14:textId="77777777" w:rsidR="00012030" w:rsidRDefault="00012030" w:rsidP="00D33D1B">
      <w:pPr>
        <w:pStyle w:val="phtitlepagedocument"/>
        <w:tabs>
          <w:tab w:val="left" w:pos="1800"/>
        </w:tabs>
      </w:pPr>
    </w:p>
    <w:p w14:paraId="5C56C825" w14:textId="77777777" w:rsidR="00C41622" w:rsidRDefault="00C41622" w:rsidP="00D33D1B">
      <w:pPr>
        <w:pStyle w:val="phtitlepagedocument"/>
        <w:tabs>
          <w:tab w:val="left" w:pos="1800"/>
        </w:tabs>
      </w:pPr>
    </w:p>
    <w:p w14:paraId="76782A5A" w14:textId="77777777" w:rsidR="00C41622" w:rsidRDefault="00C41622" w:rsidP="00D33D1B">
      <w:pPr>
        <w:pStyle w:val="phtitlepagedocument"/>
        <w:tabs>
          <w:tab w:val="left" w:pos="1800"/>
        </w:tabs>
      </w:pPr>
    </w:p>
    <w:p w14:paraId="6F781E94" w14:textId="77777777" w:rsidR="00C41622" w:rsidRDefault="00C41622" w:rsidP="00D33D1B">
      <w:pPr>
        <w:pStyle w:val="phtitlepagedocument"/>
        <w:tabs>
          <w:tab w:val="left" w:pos="1800"/>
        </w:tabs>
      </w:pPr>
    </w:p>
    <w:p w14:paraId="4298FFCF" w14:textId="77777777" w:rsidR="00C41622" w:rsidRDefault="00C41622" w:rsidP="00D33D1B">
      <w:pPr>
        <w:pStyle w:val="phtitlepagedocument"/>
        <w:tabs>
          <w:tab w:val="left" w:pos="1800"/>
        </w:tabs>
      </w:pPr>
    </w:p>
    <w:p w14:paraId="7DD47BC8" w14:textId="77777777" w:rsidR="00C41622" w:rsidRDefault="00C41622" w:rsidP="00D33D1B">
      <w:pPr>
        <w:pStyle w:val="phtitlepagedocument"/>
        <w:tabs>
          <w:tab w:val="left" w:pos="1800"/>
        </w:tabs>
      </w:pPr>
    </w:p>
    <w:p w14:paraId="01175D21" w14:textId="77777777" w:rsidR="00012030" w:rsidRDefault="00012030" w:rsidP="00012030">
      <w:pPr>
        <w:pStyle w:val="phtitlepagedocument"/>
        <w:tabs>
          <w:tab w:val="left" w:pos="1800"/>
        </w:tabs>
        <w:spacing w:line="240" w:lineRule="auto"/>
        <w:ind w:left="5670"/>
        <w:jc w:val="both"/>
        <w:rPr>
          <w:b w:val="0"/>
          <w:bCs/>
        </w:rPr>
      </w:pPr>
      <w:r w:rsidRPr="00012030">
        <w:rPr>
          <w:b w:val="0"/>
          <w:bCs/>
        </w:rPr>
        <w:t>Состави</w:t>
      </w:r>
      <w:r>
        <w:rPr>
          <w:b w:val="0"/>
          <w:bCs/>
        </w:rPr>
        <w:t xml:space="preserve">л: </w:t>
      </w:r>
    </w:p>
    <w:p w14:paraId="7AFA18D8" w14:textId="2D2BB6FA" w:rsidR="00012030" w:rsidRDefault="00012030" w:rsidP="00012030">
      <w:pPr>
        <w:pStyle w:val="phtitlepagedocument"/>
        <w:tabs>
          <w:tab w:val="left" w:pos="1800"/>
        </w:tabs>
        <w:spacing w:line="240" w:lineRule="auto"/>
        <w:ind w:left="5670"/>
        <w:jc w:val="both"/>
        <w:rPr>
          <w:b w:val="0"/>
          <w:bCs/>
        </w:rPr>
      </w:pPr>
      <w:r>
        <w:rPr>
          <w:b w:val="0"/>
          <w:bCs/>
        </w:rPr>
        <w:t>Капитонов Роман 31ИС</w:t>
      </w:r>
    </w:p>
    <w:p w14:paraId="0EA76A28" w14:textId="77777777" w:rsidR="00012030" w:rsidRDefault="00012030" w:rsidP="00012030">
      <w:pPr>
        <w:pStyle w:val="phtitlepagedocument"/>
        <w:tabs>
          <w:tab w:val="left" w:pos="1800"/>
        </w:tabs>
        <w:spacing w:line="240" w:lineRule="auto"/>
        <w:ind w:left="5670"/>
        <w:jc w:val="both"/>
        <w:rPr>
          <w:b w:val="0"/>
          <w:bCs/>
        </w:rPr>
      </w:pPr>
      <w:r>
        <w:rPr>
          <w:b w:val="0"/>
          <w:bCs/>
        </w:rPr>
        <w:t xml:space="preserve">Проверил: </w:t>
      </w:r>
    </w:p>
    <w:p w14:paraId="7A075410" w14:textId="266042FD" w:rsidR="00012030" w:rsidRDefault="00012030" w:rsidP="00012030">
      <w:pPr>
        <w:pStyle w:val="phtitlepagedocument"/>
        <w:tabs>
          <w:tab w:val="left" w:pos="1800"/>
        </w:tabs>
        <w:spacing w:line="240" w:lineRule="auto"/>
        <w:ind w:left="5670"/>
        <w:jc w:val="both"/>
      </w:pPr>
      <w:r>
        <w:rPr>
          <w:b w:val="0"/>
          <w:bCs/>
        </w:rPr>
        <w:t>Назаров Владимир Юрьевич</w:t>
      </w:r>
    </w:p>
    <w:p w14:paraId="2FBEC214" w14:textId="77777777" w:rsidR="00012030" w:rsidRDefault="00012030" w:rsidP="00D33D1B">
      <w:pPr>
        <w:pStyle w:val="phtitlepagedocument"/>
        <w:tabs>
          <w:tab w:val="left" w:pos="1800"/>
        </w:tabs>
      </w:pPr>
    </w:p>
    <w:bookmarkEnd w:id="0"/>
    <w:bookmarkEnd w:id="1"/>
    <w:p w14:paraId="6F5F41ED" w14:textId="2F7398FA" w:rsidR="00943929" w:rsidRPr="00012030" w:rsidRDefault="000C45EF" w:rsidP="00943929">
      <w:pPr>
        <w:pStyle w:val="phtitlepageother"/>
        <w:tabs>
          <w:tab w:val="left" w:pos="1800"/>
        </w:tabs>
        <w:sectPr w:rsidR="00943929" w:rsidRPr="00012030" w:rsidSect="00165AAE">
          <w:pgSz w:w="11906" w:h="16838" w:code="9"/>
          <w:pgMar w:top="1134" w:right="1134" w:bottom="1134" w:left="1701" w:header="284" w:footer="709" w:gutter="0"/>
          <w:pgNumType w:start="2"/>
          <w:cols w:space="708"/>
          <w:docGrid w:linePitch="360"/>
        </w:sectPr>
      </w:pPr>
      <w:r>
        <w:t>Москва 20</w:t>
      </w:r>
      <w:r w:rsidR="00012030">
        <w:t>23</w:t>
      </w:r>
    </w:p>
    <w:p w14:paraId="504FEBE2" w14:textId="77777777" w:rsidR="00AB3C3A" w:rsidRDefault="009A3887" w:rsidP="00D73E9F">
      <w:pPr>
        <w:pStyle w:val="phcontent"/>
        <w:rPr>
          <w:noProof/>
        </w:rPr>
      </w:pPr>
      <w:bookmarkStart w:id="2" w:name="_Toc160125203"/>
      <w:r w:rsidRPr="003228AA">
        <w:lastRenderedPageBreak/>
        <w:t>Содержание</w:t>
      </w:r>
      <w:bookmarkEnd w:id="2"/>
      <w:r w:rsidR="008C1DAF" w:rsidRPr="003228AA">
        <w:fldChar w:fldCharType="begin"/>
      </w:r>
      <w:r w:rsidR="008C1DAF" w:rsidRPr="003228AA">
        <w:instrText xml:space="preserve"> TOC \o "1-2" \h \z \u </w:instrText>
      </w:r>
      <w:r w:rsidR="008C1DAF" w:rsidRPr="003228AA">
        <w:fldChar w:fldCharType="separate"/>
      </w:r>
    </w:p>
    <w:p w14:paraId="25192841" w14:textId="11B1A309" w:rsidR="00AB3C3A" w:rsidRDefault="00AB3C3A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51922960" w:history="1">
        <w:r w:rsidRPr="00DB6713">
          <w:rPr>
            <w:rStyle w:val="a3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29FDBC" w14:textId="1FB6F533" w:rsidR="00AB3C3A" w:rsidRDefault="00AB3C3A">
      <w:pPr>
        <w:pStyle w:val="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1922961" w:history="1">
        <w:r w:rsidRPr="00DB6713">
          <w:rPr>
            <w:rStyle w:val="a3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DB6713">
          <w:rPr>
            <w:rStyle w:val="a3"/>
            <w:noProof/>
          </w:rPr>
          <w:t>Полное наименование системы 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F7F102" w14:textId="5F52DC6D" w:rsidR="00AB3C3A" w:rsidRDefault="00AB3C3A">
      <w:pPr>
        <w:pStyle w:val="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1922962" w:history="1">
        <w:r w:rsidRPr="00DB6713">
          <w:rPr>
            <w:rStyle w:val="a3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DB6713">
          <w:rPr>
            <w:rStyle w:val="a3"/>
            <w:noProof/>
          </w:rPr>
          <w:t>Плановые сроки начала и окончания работы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E5C028" w14:textId="26FEFE84" w:rsidR="00AB3C3A" w:rsidRDefault="00AB3C3A">
      <w:pPr>
        <w:pStyle w:val="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1922963" w:history="1">
        <w:r w:rsidRPr="00DB6713">
          <w:rPr>
            <w:rStyle w:val="a3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DB6713">
          <w:rPr>
            <w:rStyle w:val="a3"/>
            <w:noProof/>
          </w:rPr>
          <w:t>Порядок оформления и предъявления заказчику результатов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097D9E" w14:textId="358E327F" w:rsidR="00AB3C3A" w:rsidRDefault="00AB3C3A">
      <w:pPr>
        <w:pStyle w:val="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1922964" w:history="1">
        <w:r w:rsidRPr="00DB6713">
          <w:rPr>
            <w:rStyle w:val="a3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DB6713">
          <w:rPr>
            <w:rStyle w:val="a3"/>
            <w:noProof/>
          </w:rPr>
          <w:t>Нормативно-правовые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25145B" w14:textId="54A3725E" w:rsidR="00AB3C3A" w:rsidRDefault="00AB3C3A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51922965" w:history="1">
        <w:r w:rsidRPr="00DB6713">
          <w:rPr>
            <w:rStyle w:val="a3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Pr="00DB6713">
          <w:rPr>
            <w:rStyle w:val="a3"/>
            <w:noProof/>
          </w:rPr>
          <w:t>Назначение и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8AA780" w14:textId="306E7D7E" w:rsidR="00AB3C3A" w:rsidRDefault="00AB3C3A">
      <w:pPr>
        <w:pStyle w:val="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1922966" w:history="1">
        <w:r w:rsidRPr="00DB6713">
          <w:rPr>
            <w:rStyle w:val="a3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DB6713">
          <w:rPr>
            <w:rStyle w:val="a3"/>
            <w:noProof/>
          </w:rPr>
          <w:t>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489512" w14:textId="7F06CFEF" w:rsidR="00AB3C3A" w:rsidRDefault="00AB3C3A">
      <w:pPr>
        <w:pStyle w:val="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1922967" w:history="1">
        <w:r w:rsidRPr="00DB6713">
          <w:rPr>
            <w:rStyle w:val="a3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DB6713">
          <w:rPr>
            <w:rStyle w:val="a3"/>
            <w:noProof/>
          </w:rPr>
          <w:t>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8B9686" w14:textId="03DA722C" w:rsidR="00AB3C3A" w:rsidRDefault="00AB3C3A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51922968" w:history="1">
        <w:r w:rsidRPr="00DB6713">
          <w:rPr>
            <w:rStyle w:val="a3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Pr="00DB6713">
          <w:rPr>
            <w:rStyle w:val="a3"/>
            <w:noProof/>
          </w:rPr>
          <w:t>Характеристики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1A86D2" w14:textId="1FC4E81E" w:rsidR="00AB3C3A" w:rsidRDefault="00AB3C3A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51922969" w:history="1">
        <w:r w:rsidRPr="00DB6713">
          <w:rPr>
            <w:rStyle w:val="a3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Pr="00DB6713">
          <w:rPr>
            <w:rStyle w:val="a3"/>
            <w:noProof/>
          </w:rPr>
          <w:t>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B2EE99" w14:textId="227E5E11" w:rsidR="00AB3C3A" w:rsidRDefault="00AB3C3A">
      <w:pPr>
        <w:pStyle w:val="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1922970" w:history="1">
        <w:r w:rsidRPr="00DB6713">
          <w:rPr>
            <w:rStyle w:val="a3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DB6713">
          <w:rPr>
            <w:rStyle w:val="a3"/>
            <w:noProof/>
          </w:rPr>
          <w:t>Требования к системе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7821EC" w14:textId="189AB5F0" w:rsidR="00AB3C3A" w:rsidRDefault="00AB3C3A">
      <w:pPr>
        <w:pStyle w:val="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1922971" w:history="1">
        <w:r w:rsidRPr="00DB6713">
          <w:rPr>
            <w:rStyle w:val="a3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DB6713">
          <w:rPr>
            <w:rStyle w:val="a3"/>
            <w:noProof/>
          </w:rPr>
          <w:t>Требования к функциям, выполняемым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27CC7C" w14:textId="0D0CB809" w:rsidR="009A3887" w:rsidRPr="00392062" w:rsidRDefault="008C1DAF" w:rsidP="004621AA">
      <w:pPr>
        <w:pStyle w:val="phheader1withoutnum"/>
      </w:pPr>
      <w:r w:rsidRPr="003228AA">
        <w:lastRenderedPageBreak/>
        <w:fldChar w:fldCharType="end"/>
      </w:r>
      <w:bookmarkStart w:id="3" w:name="_Toc160125204"/>
      <w:bookmarkStart w:id="4" w:name="_Toc398560245"/>
      <w:r w:rsidR="004621AA" w:rsidRPr="00392062">
        <w:t xml:space="preserve"> </w:t>
      </w:r>
      <w:bookmarkStart w:id="5" w:name="_Toc151922960"/>
      <w:r w:rsidR="009A3887" w:rsidRPr="00392062">
        <w:t>Общие сведения</w:t>
      </w:r>
      <w:bookmarkEnd w:id="3"/>
      <w:bookmarkEnd w:id="4"/>
      <w:bookmarkEnd w:id="5"/>
    </w:p>
    <w:p w14:paraId="21DCA0B1" w14:textId="77777777" w:rsidR="009A3887" w:rsidRPr="00392062" w:rsidRDefault="009A3887" w:rsidP="00C82297">
      <w:pPr>
        <w:pStyle w:val="2"/>
      </w:pPr>
      <w:bookmarkStart w:id="6" w:name="_Toc160125205"/>
      <w:bookmarkStart w:id="7" w:name="_Toc398560246"/>
      <w:bookmarkStart w:id="8" w:name="_Toc151922961"/>
      <w:r w:rsidRPr="00392062">
        <w:t>Полное наименование системы и ее условное обозначение</w:t>
      </w:r>
      <w:bookmarkEnd w:id="6"/>
      <w:bookmarkEnd w:id="7"/>
      <w:bookmarkEnd w:id="8"/>
    </w:p>
    <w:p w14:paraId="5E26581F" w14:textId="0E34CD12" w:rsidR="00772649" w:rsidRDefault="00772649" w:rsidP="00772649">
      <w:pPr>
        <w:pStyle w:val="phnormal"/>
      </w:pPr>
      <w:r>
        <w:t>Полное наименование системы: Система управления интернет-магазином книг "</w:t>
      </w:r>
      <w:proofErr w:type="spellStart"/>
      <w:r>
        <w:t>BookHub</w:t>
      </w:r>
      <w:proofErr w:type="spellEnd"/>
      <w:r>
        <w:t>".</w:t>
      </w:r>
    </w:p>
    <w:p w14:paraId="26EE8E4A" w14:textId="3D948CD4" w:rsidR="006F12C0" w:rsidRPr="00772649" w:rsidRDefault="006F12C0" w:rsidP="006F12C0">
      <w:pPr>
        <w:pStyle w:val="phnormal"/>
      </w:pPr>
      <w:r w:rsidRPr="00392062">
        <w:t xml:space="preserve">Краткое наименование системы: </w:t>
      </w:r>
      <w:r w:rsidR="00772649">
        <w:rPr>
          <w:lang w:eastAsia="ar-SA"/>
        </w:rPr>
        <w:t>«</w:t>
      </w:r>
      <w:proofErr w:type="spellStart"/>
      <w:r w:rsidR="00772649">
        <w:rPr>
          <w:lang w:val="en-US" w:eastAsia="ar-SA"/>
        </w:rPr>
        <w:t>BookDesktop</w:t>
      </w:r>
      <w:proofErr w:type="spellEnd"/>
      <w:r w:rsidR="00772649">
        <w:rPr>
          <w:lang w:eastAsia="ar-SA"/>
        </w:rPr>
        <w:t>»</w:t>
      </w:r>
    </w:p>
    <w:p w14:paraId="0231ECBD" w14:textId="77777777" w:rsidR="009A3887" w:rsidRPr="00392062" w:rsidRDefault="009A3887" w:rsidP="00C82297">
      <w:pPr>
        <w:pStyle w:val="2"/>
      </w:pPr>
      <w:bookmarkStart w:id="9" w:name="_Toc160125209"/>
      <w:bookmarkStart w:id="10" w:name="_Toc398560250"/>
      <w:bookmarkStart w:id="11" w:name="_Toc151922962"/>
      <w:r w:rsidRPr="00392062">
        <w:t>Плановые сроки начала и окончания работы по созданию системы</w:t>
      </w:r>
      <w:bookmarkEnd w:id="9"/>
      <w:bookmarkEnd w:id="10"/>
      <w:bookmarkEnd w:id="11"/>
    </w:p>
    <w:p w14:paraId="5053BB18" w14:textId="3892B7AD" w:rsidR="000357B5" w:rsidRPr="005B3395" w:rsidRDefault="000357B5" w:rsidP="000357B5">
      <w:pPr>
        <w:pStyle w:val="phnormal"/>
      </w:pPr>
      <w:bookmarkStart w:id="12" w:name="_Toc160125210"/>
      <w:r w:rsidRPr="00B90911">
        <w:t xml:space="preserve">Плановый срок начала работ: </w:t>
      </w:r>
      <w:r w:rsidR="009E39FD">
        <w:t>10</w:t>
      </w:r>
      <w:r w:rsidR="008624F6" w:rsidRPr="00B90911">
        <w:t>.</w:t>
      </w:r>
      <w:r w:rsidR="009E39FD">
        <w:t>11</w:t>
      </w:r>
      <w:r w:rsidR="008624F6" w:rsidRPr="00B90911">
        <w:t>.20</w:t>
      </w:r>
      <w:r w:rsidR="009E39FD">
        <w:t>23</w:t>
      </w:r>
      <w:r w:rsidRPr="00B90911">
        <w:t xml:space="preserve"> г.</w:t>
      </w:r>
    </w:p>
    <w:p w14:paraId="373D568C" w14:textId="4E2C8682" w:rsidR="000357B5" w:rsidRPr="00392062" w:rsidRDefault="000357B5" w:rsidP="000357B5">
      <w:pPr>
        <w:pStyle w:val="phnormal"/>
      </w:pPr>
      <w:r w:rsidRPr="00B90911">
        <w:t xml:space="preserve">Плановый срок окончания работ: </w:t>
      </w:r>
      <w:r w:rsidR="00EC0CED">
        <w:t>01</w:t>
      </w:r>
      <w:r w:rsidR="008624F6" w:rsidRPr="00B90911">
        <w:t>.</w:t>
      </w:r>
      <w:r w:rsidR="009E39FD">
        <w:t>12</w:t>
      </w:r>
      <w:r w:rsidR="008624F6" w:rsidRPr="00B90911">
        <w:t>.20</w:t>
      </w:r>
      <w:r w:rsidR="009E39FD">
        <w:t>23</w:t>
      </w:r>
      <w:r w:rsidRPr="00B90911">
        <w:t xml:space="preserve"> г.</w:t>
      </w:r>
    </w:p>
    <w:p w14:paraId="5513CA05" w14:textId="77777777" w:rsidR="009A3887" w:rsidRPr="00392062" w:rsidRDefault="009A3887" w:rsidP="00C82297">
      <w:pPr>
        <w:pStyle w:val="2"/>
      </w:pPr>
      <w:bookmarkStart w:id="13" w:name="_Toc160125211"/>
      <w:bookmarkStart w:id="14" w:name="_Toc398560252"/>
      <w:bookmarkStart w:id="15" w:name="_Toc151922963"/>
      <w:bookmarkEnd w:id="12"/>
      <w:r w:rsidRPr="00392062">
        <w:t>Порядок оформления и предъявления заказчику результатов работ</w:t>
      </w:r>
      <w:bookmarkEnd w:id="13"/>
      <w:bookmarkEnd w:id="14"/>
      <w:bookmarkEnd w:id="15"/>
    </w:p>
    <w:p w14:paraId="32561C9B" w14:textId="52C52EE0" w:rsidR="00587F56" w:rsidRPr="00587F56" w:rsidRDefault="00587F56" w:rsidP="00587F56">
      <w:pPr>
        <w:pStyle w:val="phnormal"/>
        <w:rPr>
          <w:szCs w:val="24"/>
        </w:rPr>
      </w:pPr>
      <w:r w:rsidRPr="00587F56">
        <w:rPr>
          <w:szCs w:val="24"/>
        </w:rPr>
        <w:t>Оформление результатов:</w:t>
      </w:r>
    </w:p>
    <w:p w14:paraId="4C571B88" w14:textId="04689254" w:rsidR="00587F56" w:rsidRDefault="00587F56" w:rsidP="00587F56">
      <w:pPr>
        <w:pStyle w:val="phnormal"/>
        <w:rPr>
          <w:szCs w:val="24"/>
        </w:rPr>
      </w:pPr>
      <w:r w:rsidRPr="00587F56">
        <w:rPr>
          <w:szCs w:val="24"/>
        </w:rPr>
        <w:t>Результаты работ предоставляются в виде комплекта документов, включающего в себя:</w:t>
      </w:r>
    </w:p>
    <w:p w14:paraId="4C482701" w14:textId="77777777" w:rsidR="0025676E" w:rsidRPr="00587F56" w:rsidRDefault="0025676E" w:rsidP="00587F56">
      <w:pPr>
        <w:pStyle w:val="phnormal"/>
        <w:rPr>
          <w:szCs w:val="24"/>
        </w:rPr>
      </w:pPr>
    </w:p>
    <w:p w14:paraId="44C8090C" w14:textId="77777777" w:rsidR="00587F56" w:rsidRPr="00587F56" w:rsidRDefault="00587F56" w:rsidP="00B33067">
      <w:pPr>
        <w:pStyle w:val="phnormal"/>
        <w:numPr>
          <w:ilvl w:val="0"/>
          <w:numId w:val="28"/>
        </w:numPr>
        <w:jc w:val="left"/>
        <w:rPr>
          <w:szCs w:val="24"/>
        </w:rPr>
      </w:pPr>
      <w:r w:rsidRPr="00587F56">
        <w:rPr>
          <w:szCs w:val="24"/>
        </w:rPr>
        <w:t>Исходные коды приложения "</w:t>
      </w:r>
      <w:proofErr w:type="spellStart"/>
      <w:r w:rsidRPr="00587F56">
        <w:rPr>
          <w:szCs w:val="24"/>
        </w:rPr>
        <w:t>BookHubSys</w:t>
      </w:r>
      <w:proofErr w:type="spellEnd"/>
      <w:r w:rsidRPr="00587F56">
        <w:rPr>
          <w:szCs w:val="24"/>
        </w:rPr>
        <w:t>".</w:t>
      </w:r>
    </w:p>
    <w:p w14:paraId="490FE6A1" w14:textId="77777777" w:rsidR="00587F56" w:rsidRPr="00587F56" w:rsidRDefault="00587F56" w:rsidP="00B33067">
      <w:pPr>
        <w:pStyle w:val="phnormal"/>
        <w:numPr>
          <w:ilvl w:val="0"/>
          <w:numId w:val="28"/>
        </w:numPr>
        <w:jc w:val="left"/>
        <w:rPr>
          <w:szCs w:val="24"/>
        </w:rPr>
      </w:pPr>
      <w:r w:rsidRPr="00587F56">
        <w:rPr>
          <w:szCs w:val="24"/>
        </w:rPr>
        <w:t>Инструкции по установке и настройке системы.</w:t>
      </w:r>
    </w:p>
    <w:p w14:paraId="020F7D18" w14:textId="77777777" w:rsidR="00587F56" w:rsidRPr="00587F56" w:rsidRDefault="00587F56" w:rsidP="00B33067">
      <w:pPr>
        <w:pStyle w:val="phnormal"/>
        <w:numPr>
          <w:ilvl w:val="0"/>
          <w:numId w:val="28"/>
        </w:numPr>
        <w:jc w:val="left"/>
        <w:rPr>
          <w:szCs w:val="24"/>
        </w:rPr>
      </w:pPr>
      <w:r w:rsidRPr="00587F56">
        <w:rPr>
          <w:szCs w:val="24"/>
        </w:rPr>
        <w:t>Руководство пользователя для администраторов интернет-магазина.</w:t>
      </w:r>
    </w:p>
    <w:p w14:paraId="6DC9F42E" w14:textId="63BFAA16" w:rsidR="00587F56" w:rsidRDefault="00587F56" w:rsidP="00B33067">
      <w:pPr>
        <w:pStyle w:val="phnormal"/>
        <w:numPr>
          <w:ilvl w:val="0"/>
          <w:numId w:val="28"/>
        </w:numPr>
        <w:jc w:val="left"/>
        <w:rPr>
          <w:szCs w:val="24"/>
        </w:rPr>
      </w:pPr>
      <w:r w:rsidRPr="00765254">
        <w:rPr>
          <w:szCs w:val="24"/>
        </w:rPr>
        <w:t>Техническая документация, включая описание архитектуры и основных компонентов.</w:t>
      </w:r>
    </w:p>
    <w:p w14:paraId="6F48556C" w14:textId="77777777" w:rsidR="00485B34" w:rsidRDefault="00485B34" w:rsidP="00261DDD">
      <w:pPr>
        <w:pStyle w:val="phnormal"/>
        <w:ind w:left="284"/>
        <w:rPr>
          <w:szCs w:val="24"/>
        </w:rPr>
      </w:pPr>
    </w:p>
    <w:p w14:paraId="7F24956D" w14:textId="282D5CA8" w:rsidR="00765254" w:rsidRPr="00765254" w:rsidRDefault="00765254" w:rsidP="00261DDD">
      <w:pPr>
        <w:pStyle w:val="phnormal"/>
        <w:ind w:left="284"/>
        <w:rPr>
          <w:szCs w:val="24"/>
        </w:rPr>
      </w:pPr>
      <w:r w:rsidRPr="00765254">
        <w:rPr>
          <w:szCs w:val="24"/>
        </w:rPr>
        <w:t>Предъявление заказчику:</w:t>
      </w:r>
      <w:r w:rsidR="00261DDD">
        <w:rPr>
          <w:szCs w:val="24"/>
        </w:rPr>
        <w:t xml:space="preserve"> </w:t>
      </w:r>
      <w:r w:rsidRPr="00765254">
        <w:rPr>
          <w:szCs w:val="24"/>
        </w:rPr>
        <w:t>Результаты работ предъявляются заказчику в соответствии с утвержденным графиком в электронном виде. Для обеспечения эффективной коммуникации и взаимопонимания, предусматриваются встречи для обсуждения промежуточных и конечных результатов. Заказчик имеет право вносить замечания и предложения по результатам, которые будут учтены в процессе доработки.</w:t>
      </w:r>
    </w:p>
    <w:p w14:paraId="3918A4EF" w14:textId="77777777" w:rsidR="00363041" w:rsidRPr="00392062" w:rsidRDefault="00363041" w:rsidP="00C82297">
      <w:pPr>
        <w:pStyle w:val="2"/>
      </w:pPr>
      <w:bookmarkStart w:id="16" w:name="_Toc398560253"/>
      <w:bookmarkStart w:id="17" w:name="_Toc151922964"/>
      <w:r w:rsidRPr="00392062">
        <w:lastRenderedPageBreak/>
        <w:t>Нормативно-правовые документы</w:t>
      </w:r>
      <w:bookmarkEnd w:id="16"/>
      <w:bookmarkEnd w:id="17"/>
    </w:p>
    <w:p w14:paraId="2F177EFC" w14:textId="336F4770" w:rsidR="00A70501" w:rsidRDefault="00A276A8" w:rsidP="00A70501">
      <w:pPr>
        <w:pStyle w:val="phnormal"/>
      </w:pPr>
      <w:r w:rsidRPr="00A276A8">
        <w:t>Система "</w:t>
      </w:r>
      <w:proofErr w:type="spellStart"/>
      <w:r w:rsidRPr="00A276A8">
        <w:t>BookHub</w:t>
      </w:r>
      <w:proofErr w:type="spellEnd"/>
      <w:r w:rsidRPr="00A276A8">
        <w:t>" должна соответствовать следующим нормативно-правовым документам Российской Федерации:</w:t>
      </w:r>
    </w:p>
    <w:p w14:paraId="14AE0641" w14:textId="1F02AEEF" w:rsidR="00363041" w:rsidRPr="00392062" w:rsidRDefault="00BF1BE8" w:rsidP="00363041">
      <w:pPr>
        <w:pStyle w:val="phlistitemized1"/>
      </w:pPr>
      <w:r w:rsidRPr="00BF1BE8">
        <w:t>Федеральный закон "О персональных данных" от 27.07.2006 N 152-ФЗ</w:t>
      </w:r>
      <w:r w:rsidR="00363041" w:rsidRPr="00392062">
        <w:t>;</w:t>
      </w:r>
    </w:p>
    <w:p w14:paraId="7332A9F4" w14:textId="7F3F1F40" w:rsidR="00363041" w:rsidRPr="00392062" w:rsidRDefault="000C4BFA" w:rsidP="00363041">
      <w:pPr>
        <w:pStyle w:val="phlistitemized1"/>
      </w:pPr>
      <w:r w:rsidRPr="000C4BFA">
        <w:t>Федеральный закон "Об информации, информационных технологиях и о защите информации" от 27.07.2006 N 149-ФЗ</w:t>
      </w:r>
      <w:r w:rsidR="002F67BE">
        <w:t>;</w:t>
      </w:r>
    </w:p>
    <w:p w14:paraId="79AEDFC6" w14:textId="48C4299E" w:rsidR="002F67BE" w:rsidRDefault="003409AB" w:rsidP="00363041">
      <w:pPr>
        <w:pStyle w:val="phlistitemized1"/>
      </w:pPr>
      <w:r w:rsidRPr="003409AB">
        <w:t>"Гражданский кодекс Российской Федерации (часть четвертая)" от 18.12.2006 N 230-ФЗ</w:t>
      </w:r>
      <w:r w:rsidR="002F67BE">
        <w:t>;</w:t>
      </w:r>
    </w:p>
    <w:p w14:paraId="44CBA757" w14:textId="0E9A9B1E" w:rsidR="00243668" w:rsidRPr="00392062" w:rsidRDefault="00A42354" w:rsidP="002F67BE">
      <w:pPr>
        <w:pStyle w:val="phlistitemized1"/>
      </w:pPr>
      <w:r w:rsidRPr="00A42354">
        <w:t>Федеральный закон от 27.07.2006 N 149-ФЗ (ред. от 02.11.2023) "Об информации, информационных технологиях и о защите информации"</w:t>
      </w:r>
      <w:r w:rsidR="003A3415">
        <w:t>.</w:t>
      </w:r>
    </w:p>
    <w:p w14:paraId="53DF8A8C" w14:textId="77777777" w:rsidR="009A3887" w:rsidRPr="00392062" w:rsidRDefault="009A3887" w:rsidP="00C82297">
      <w:pPr>
        <w:pStyle w:val="10"/>
      </w:pPr>
      <w:bookmarkStart w:id="18" w:name="_Toc160125212"/>
      <w:bookmarkStart w:id="19" w:name="_Toc398560254"/>
      <w:bookmarkStart w:id="20" w:name="_Toc151922965"/>
      <w:r w:rsidRPr="00392062">
        <w:lastRenderedPageBreak/>
        <w:t>Назначение и цели создания системы</w:t>
      </w:r>
      <w:bookmarkEnd w:id="18"/>
      <w:bookmarkEnd w:id="19"/>
      <w:bookmarkEnd w:id="20"/>
    </w:p>
    <w:p w14:paraId="41D303D0" w14:textId="77777777" w:rsidR="000357B5" w:rsidRDefault="000357B5" w:rsidP="00C82297">
      <w:pPr>
        <w:pStyle w:val="2"/>
      </w:pPr>
      <w:bookmarkStart w:id="21" w:name="_Toc160125214"/>
      <w:bookmarkStart w:id="22" w:name="_Toc398560255"/>
      <w:bookmarkStart w:id="23" w:name="_Toc160125213"/>
      <w:bookmarkStart w:id="24" w:name="_Toc151922966"/>
      <w:r w:rsidRPr="00392062">
        <w:t>Цели создания системы</w:t>
      </w:r>
      <w:bookmarkEnd w:id="21"/>
      <w:bookmarkEnd w:id="22"/>
      <w:bookmarkEnd w:id="24"/>
    </w:p>
    <w:p w14:paraId="57460C11" w14:textId="0F3A71EE" w:rsidR="000357B5" w:rsidRDefault="004E0DA6" w:rsidP="00B44206">
      <w:pPr>
        <w:pStyle w:val="phnormal"/>
        <w:rPr>
          <w:lang w:eastAsia="ar-SA"/>
        </w:rPr>
      </w:pPr>
      <w:r w:rsidRPr="004E0DA6">
        <w:rPr>
          <w:lang w:eastAsia="ar-SA"/>
        </w:rPr>
        <w:t>Разработка системы управления интернет-магазином книг "</w:t>
      </w:r>
      <w:proofErr w:type="spellStart"/>
      <w:r w:rsidRPr="004E0DA6">
        <w:rPr>
          <w:lang w:eastAsia="ar-SA"/>
        </w:rPr>
        <w:t>BookHub</w:t>
      </w:r>
      <w:proofErr w:type="spellEnd"/>
      <w:r w:rsidRPr="004E0DA6">
        <w:rPr>
          <w:lang w:eastAsia="ar-SA"/>
        </w:rPr>
        <w:t>" ("</w:t>
      </w:r>
      <w:proofErr w:type="spellStart"/>
      <w:r w:rsidRPr="004E0DA6">
        <w:rPr>
          <w:lang w:eastAsia="ar-SA"/>
        </w:rPr>
        <w:t>BookDesktop</w:t>
      </w:r>
      <w:proofErr w:type="spellEnd"/>
      <w:r w:rsidRPr="004E0DA6">
        <w:rPr>
          <w:lang w:eastAsia="ar-SA"/>
        </w:rPr>
        <w:t>") направлена на создание эффективного и современного инструмента для управления продажами книг в онлайн-формате, соответствующего российским нормативным и правовым требованиям.</w:t>
      </w:r>
    </w:p>
    <w:p w14:paraId="5B674E1D" w14:textId="6F61A14F" w:rsidR="001D1724" w:rsidRDefault="001D1724" w:rsidP="00B44206">
      <w:pPr>
        <w:pStyle w:val="phnormal"/>
        <w:rPr>
          <w:lang w:eastAsia="ar-SA"/>
        </w:rPr>
      </w:pPr>
      <w:r>
        <w:rPr>
          <w:lang w:eastAsia="ar-SA"/>
        </w:rPr>
        <w:t>Детализация целей:</w:t>
      </w:r>
    </w:p>
    <w:p w14:paraId="01B7A3DF" w14:textId="77777777" w:rsidR="001D1724" w:rsidRPr="001D1724" w:rsidRDefault="001D1724" w:rsidP="00B33067">
      <w:pPr>
        <w:pStyle w:val="phnormal"/>
        <w:numPr>
          <w:ilvl w:val="0"/>
          <w:numId w:val="29"/>
        </w:numPr>
        <w:rPr>
          <w:bCs/>
        </w:rPr>
      </w:pPr>
      <w:r w:rsidRPr="001D1724">
        <w:rPr>
          <w:bCs/>
        </w:rPr>
        <w:t>Обеспечение удобного и интуитивно понятного интерфейса для администраторов интернет-магазина.</w:t>
      </w:r>
    </w:p>
    <w:p w14:paraId="7D165FF9" w14:textId="77777777" w:rsidR="001D1724" w:rsidRPr="001D1724" w:rsidRDefault="001D1724" w:rsidP="00B33067">
      <w:pPr>
        <w:pStyle w:val="phnormal"/>
        <w:numPr>
          <w:ilvl w:val="0"/>
          <w:numId w:val="29"/>
        </w:numPr>
        <w:rPr>
          <w:bCs/>
        </w:rPr>
      </w:pPr>
      <w:r w:rsidRPr="001D1724">
        <w:rPr>
          <w:bCs/>
        </w:rPr>
        <w:t>Создание надежной и безопасной системы для хранения и обработки персональных данных пользователей в соответствии с требованиями Федерального закона "О персональных данных".</w:t>
      </w:r>
    </w:p>
    <w:p w14:paraId="5E6CDBFA" w14:textId="77777777" w:rsidR="001D1724" w:rsidRPr="001D1724" w:rsidRDefault="001D1724" w:rsidP="00B33067">
      <w:pPr>
        <w:pStyle w:val="phnormal"/>
        <w:numPr>
          <w:ilvl w:val="0"/>
          <w:numId w:val="29"/>
        </w:numPr>
        <w:rPr>
          <w:bCs/>
        </w:rPr>
      </w:pPr>
      <w:r w:rsidRPr="001D1724">
        <w:rPr>
          <w:bCs/>
        </w:rPr>
        <w:t>Соблюдение законов Российской Федерации в области электронной коммерции, включая учет особенностей обработки заказов и данных клиентов.</w:t>
      </w:r>
    </w:p>
    <w:p w14:paraId="113FF4CB" w14:textId="77777777" w:rsidR="001D1724" w:rsidRPr="001D1724" w:rsidRDefault="001D1724" w:rsidP="00B33067">
      <w:pPr>
        <w:pStyle w:val="phnormal"/>
        <w:numPr>
          <w:ilvl w:val="0"/>
          <w:numId w:val="29"/>
        </w:numPr>
        <w:rPr>
          <w:bCs/>
        </w:rPr>
      </w:pPr>
      <w:r w:rsidRPr="001D1724">
        <w:rPr>
          <w:bCs/>
        </w:rPr>
        <w:t>Управление каталогом книг с возможностью добавления, редактирования и удаления информации о книгах в соответствии с авторскими правами и законами о контенте.</w:t>
      </w:r>
    </w:p>
    <w:p w14:paraId="5D9EC398" w14:textId="77777777" w:rsidR="001D1724" w:rsidRPr="001D1724" w:rsidRDefault="001D1724" w:rsidP="00B33067">
      <w:pPr>
        <w:pStyle w:val="phnormal"/>
        <w:numPr>
          <w:ilvl w:val="0"/>
          <w:numId w:val="29"/>
        </w:numPr>
        <w:rPr>
          <w:bCs/>
        </w:rPr>
      </w:pPr>
      <w:r w:rsidRPr="001D1724">
        <w:rPr>
          <w:bCs/>
        </w:rPr>
        <w:t>Обеспечение возможности анализа и формирования отчетности по продажам, популярности товаров и поведению пользователей для поддержки бизнес-решений.</w:t>
      </w:r>
    </w:p>
    <w:p w14:paraId="4727B190" w14:textId="2EC292BC" w:rsidR="001D1724" w:rsidRPr="00B44206" w:rsidRDefault="001D1724" w:rsidP="00B33067">
      <w:pPr>
        <w:pStyle w:val="phnormal"/>
        <w:numPr>
          <w:ilvl w:val="0"/>
          <w:numId w:val="29"/>
        </w:numPr>
        <w:rPr>
          <w:bCs/>
        </w:rPr>
      </w:pPr>
      <w:r w:rsidRPr="001D1724">
        <w:rPr>
          <w:bCs/>
        </w:rPr>
        <w:t>Разработка удобного и привлекательного пользовательского интерфейса для покупателей, аналогичного другим успешным интернет-магазинам книг.</w:t>
      </w:r>
    </w:p>
    <w:p w14:paraId="3549C949" w14:textId="50FA4D2A" w:rsidR="009A3887" w:rsidRPr="00392062" w:rsidRDefault="009A3887" w:rsidP="00C82297">
      <w:pPr>
        <w:pStyle w:val="2"/>
      </w:pPr>
      <w:bookmarkStart w:id="25" w:name="_Toc398560256"/>
      <w:bookmarkStart w:id="26" w:name="_Toc151922967"/>
      <w:r w:rsidRPr="00392062">
        <w:t>Назначение системы</w:t>
      </w:r>
      <w:bookmarkEnd w:id="23"/>
      <w:bookmarkEnd w:id="25"/>
      <w:bookmarkEnd w:id="26"/>
    </w:p>
    <w:p w14:paraId="7AB67302" w14:textId="6AC1952D" w:rsidR="004A368A" w:rsidRDefault="00B85ECB" w:rsidP="00594708">
      <w:pPr>
        <w:pStyle w:val="phnormal"/>
        <w:rPr>
          <w:bCs/>
        </w:rPr>
      </w:pPr>
      <w:r w:rsidRPr="00B85ECB">
        <w:rPr>
          <w:bCs/>
        </w:rPr>
        <w:t>Главной целью системы "</w:t>
      </w:r>
      <w:proofErr w:type="spellStart"/>
      <w:r w:rsidRPr="00B85ECB">
        <w:rPr>
          <w:bCs/>
        </w:rPr>
        <w:t>BookHub</w:t>
      </w:r>
      <w:proofErr w:type="spellEnd"/>
      <w:r w:rsidRPr="00B85ECB">
        <w:rPr>
          <w:bCs/>
        </w:rPr>
        <w:t>" ("</w:t>
      </w:r>
      <w:proofErr w:type="spellStart"/>
      <w:r w:rsidRPr="00B85ECB">
        <w:rPr>
          <w:bCs/>
        </w:rPr>
        <w:t>BookDesktop</w:t>
      </w:r>
      <w:proofErr w:type="spellEnd"/>
      <w:r w:rsidRPr="00B85ECB">
        <w:rPr>
          <w:bCs/>
        </w:rPr>
        <w:t>") является создание современного и эффективного инструмента для управления интернет-магазином книг. Это включает в себя автоматизацию бизнес-процессов для администраторов магазина, но также направлено на создание удобного и привлекательного интерфейса для покупателей.</w:t>
      </w:r>
    </w:p>
    <w:p w14:paraId="3A477978" w14:textId="3698C34D" w:rsidR="004A368A" w:rsidRDefault="00B85ECB" w:rsidP="00594708">
      <w:pPr>
        <w:pStyle w:val="phnormal"/>
        <w:rPr>
          <w:bCs/>
        </w:rPr>
      </w:pPr>
      <w:r w:rsidRPr="00B85ECB">
        <w:rPr>
          <w:bCs/>
        </w:rPr>
        <w:lastRenderedPageBreak/>
        <w:t>Система предоставляет функционал по управлению каталогом книг, а также создание и редактирование информации о продуктах.</w:t>
      </w:r>
    </w:p>
    <w:p w14:paraId="6ABBB894" w14:textId="15270678" w:rsidR="001C6EDB" w:rsidRDefault="00B85ECB" w:rsidP="00594708">
      <w:pPr>
        <w:pStyle w:val="phnormal"/>
        <w:rPr>
          <w:bCs/>
        </w:rPr>
      </w:pPr>
      <w:r w:rsidRPr="00B85ECB">
        <w:rPr>
          <w:bCs/>
        </w:rPr>
        <w:t>"</w:t>
      </w:r>
      <w:proofErr w:type="spellStart"/>
      <w:r w:rsidRPr="00B85ECB">
        <w:rPr>
          <w:bCs/>
        </w:rPr>
        <w:t>BookHub</w:t>
      </w:r>
      <w:proofErr w:type="spellEnd"/>
      <w:r w:rsidRPr="00B85ECB">
        <w:rPr>
          <w:bCs/>
        </w:rPr>
        <w:t>" ("</w:t>
      </w:r>
      <w:proofErr w:type="spellStart"/>
      <w:r w:rsidRPr="00B85ECB">
        <w:rPr>
          <w:bCs/>
        </w:rPr>
        <w:t>BookDesktop</w:t>
      </w:r>
      <w:proofErr w:type="spellEnd"/>
      <w:r w:rsidRPr="00B85ECB">
        <w:rPr>
          <w:bCs/>
        </w:rPr>
        <w:t xml:space="preserve">") </w:t>
      </w:r>
      <w:r w:rsidR="00735C8B">
        <w:rPr>
          <w:bCs/>
        </w:rPr>
        <w:t xml:space="preserve">будет </w:t>
      </w:r>
      <w:r w:rsidRPr="00B85ECB">
        <w:rPr>
          <w:bCs/>
        </w:rPr>
        <w:t>разработана с учетом требований по защите персональных данных пользователей, обеспечивая безопасное хранение и обработку конфиденциальной информации в соответствии с Федеральным законом "О персональных данных".</w:t>
      </w:r>
    </w:p>
    <w:p w14:paraId="3EA4F569" w14:textId="2BCC99E9" w:rsidR="00EC6652" w:rsidRDefault="00043113" w:rsidP="00594708">
      <w:pPr>
        <w:pStyle w:val="phnormal"/>
        <w:rPr>
          <w:lang w:eastAsia="ar-SA"/>
        </w:rPr>
      </w:pPr>
      <w:r w:rsidRPr="00043113">
        <w:rPr>
          <w:bCs/>
        </w:rPr>
        <w:t>Система обеспечивает средства для анализа данных о продажах, популярности товаров и поведении пользователей. Эти аналитические возможности помогут принимать информированные решения в сфере управления продажами и маркетинга.</w:t>
      </w:r>
    </w:p>
    <w:p w14:paraId="58E2238D" w14:textId="77777777" w:rsidR="0095355B" w:rsidRPr="009A0716" w:rsidRDefault="0095355B" w:rsidP="00594708">
      <w:pPr>
        <w:pStyle w:val="phnormal"/>
        <w:rPr>
          <w:lang w:eastAsia="ar-SA"/>
        </w:rPr>
      </w:pPr>
    </w:p>
    <w:p w14:paraId="5F411CA0" w14:textId="77777777" w:rsidR="0095355B" w:rsidRDefault="0095355B" w:rsidP="00594708">
      <w:pPr>
        <w:pStyle w:val="phnormal"/>
        <w:rPr>
          <w:lang w:eastAsia="ar-SA"/>
        </w:rPr>
      </w:pPr>
    </w:p>
    <w:p w14:paraId="3D862F33" w14:textId="77777777" w:rsidR="0095355B" w:rsidRDefault="0095355B" w:rsidP="00594708">
      <w:pPr>
        <w:pStyle w:val="phnormal"/>
        <w:rPr>
          <w:bCs/>
        </w:rPr>
      </w:pPr>
    </w:p>
    <w:p w14:paraId="59678958" w14:textId="77777777" w:rsidR="00B528CB" w:rsidRDefault="00B528CB" w:rsidP="00C82297">
      <w:pPr>
        <w:pStyle w:val="10"/>
      </w:pPr>
      <w:bookmarkStart w:id="27" w:name="_Toc160125215"/>
      <w:bookmarkStart w:id="28" w:name="_Toc398560257"/>
      <w:bookmarkStart w:id="29" w:name="_Toc151922968"/>
      <w:r w:rsidRPr="00392062">
        <w:lastRenderedPageBreak/>
        <w:t>Характеристики объекта автоматизации</w:t>
      </w:r>
      <w:bookmarkEnd w:id="27"/>
      <w:bookmarkEnd w:id="28"/>
      <w:bookmarkEnd w:id="29"/>
    </w:p>
    <w:p w14:paraId="46EA9660" w14:textId="3097BC2D" w:rsidR="00441B08" w:rsidRPr="00392062" w:rsidRDefault="005911C2" w:rsidP="00441B08">
      <w:pPr>
        <w:pStyle w:val="phnormal"/>
      </w:pPr>
      <w:r w:rsidRPr="00392062">
        <w:t xml:space="preserve">Объектом </w:t>
      </w:r>
      <w:r w:rsidR="007746D8">
        <w:t>модернизации</w:t>
      </w:r>
      <w:r>
        <w:t xml:space="preserve"> </w:t>
      </w:r>
      <w:r w:rsidRPr="00392062">
        <w:t xml:space="preserve">является </w:t>
      </w:r>
      <w:proofErr w:type="gramStart"/>
      <w:r w:rsidR="007746D8">
        <w:t>интернет магазин</w:t>
      </w:r>
      <w:proofErr w:type="gramEnd"/>
      <w:r w:rsidR="007746D8">
        <w:t xml:space="preserve"> книг во всех аспектах</w:t>
      </w:r>
      <w:r>
        <w:t>.</w:t>
      </w:r>
    </w:p>
    <w:p w14:paraId="2E96DCA2" w14:textId="78876EC5" w:rsidR="00363041" w:rsidRPr="00392062" w:rsidRDefault="00441B08" w:rsidP="00B33067">
      <w:pPr>
        <w:pStyle w:val="phnormal"/>
        <w:numPr>
          <w:ilvl w:val="0"/>
          <w:numId w:val="30"/>
        </w:numPr>
      </w:pPr>
      <w:r>
        <w:t>Приложение</w:t>
      </w:r>
      <w:r w:rsidR="00363041" w:rsidRPr="00392062">
        <w:t xml:space="preserve"> предназначен</w:t>
      </w:r>
      <w:r>
        <w:t>о</w:t>
      </w:r>
      <w:r w:rsidR="00363041" w:rsidRPr="00392062">
        <w:t xml:space="preserve"> для решения следующих задач:</w:t>
      </w:r>
    </w:p>
    <w:p w14:paraId="7BA468CF" w14:textId="77777777" w:rsidR="00B33067" w:rsidRPr="00B33067" w:rsidRDefault="00B33067" w:rsidP="00B33067">
      <w:pPr>
        <w:pStyle w:val="phnormal"/>
        <w:numPr>
          <w:ilvl w:val="0"/>
          <w:numId w:val="30"/>
        </w:numPr>
        <w:rPr>
          <w:rFonts w:cs="Arial"/>
          <w:lang w:eastAsia="en-US"/>
        </w:rPr>
      </w:pPr>
      <w:r w:rsidRPr="00B33067">
        <w:rPr>
          <w:rFonts w:cs="Arial"/>
          <w:lang w:eastAsia="en-US"/>
        </w:rPr>
        <w:t>Управление каталогом книг: добавление, редактирование и удаление информации о книгах.</w:t>
      </w:r>
    </w:p>
    <w:p w14:paraId="6D55BD37" w14:textId="77777777" w:rsidR="00B33067" w:rsidRPr="00B33067" w:rsidRDefault="00B33067" w:rsidP="00B33067">
      <w:pPr>
        <w:pStyle w:val="phnormal"/>
        <w:numPr>
          <w:ilvl w:val="0"/>
          <w:numId w:val="30"/>
        </w:numPr>
        <w:rPr>
          <w:rFonts w:cs="Arial"/>
          <w:lang w:eastAsia="en-US"/>
        </w:rPr>
      </w:pPr>
      <w:r w:rsidRPr="00B33067">
        <w:rPr>
          <w:rFonts w:cs="Arial"/>
          <w:lang w:eastAsia="en-US"/>
        </w:rPr>
        <w:t>Обработка заказов: отслеживание, изменение статусов заказов и взаимодействие с покупателями.</w:t>
      </w:r>
    </w:p>
    <w:p w14:paraId="0D48D61A" w14:textId="77777777" w:rsidR="00B33067" w:rsidRPr="00B33067" w:rsidRDefault="00B33067" w:rsidP="00B33067">
      <w:pPr>
        <w:pStyle w:val="phnormal"/>
        <w:numPr>
          <w:ilvl w:val="0"/>
          <w:numId w:val="30"/>
        </w:numPr>
        <w:rPr>
          <w:rFonts w:cs="Arial"/>
          <w:lang w:eastAsia="en-US"/>
        </w:rPr>
      </w:pPr>
      <w:r w:rsidRPr="00B33067">
        <w:rPr>
          <w:rFonts w:cs="Arial"/>
          <w:lang w:eastAsia="en-US"/>
        </w:rPr>
        <w:t>Управление пользователями: просмотр, редактирование информации о пользователях и управление правами доступа.</w:t>
      </w:r>
    </w:p>
    <w:p w14:paraId="3E4A654F" w14:textId="77777777" w:rsidR="00B33067" w:rsidRPr="00B33067" w:rsidRDefault="00B33067" w:rsidP="00B33067">
      <w:pPr>
        <w:pStyle w:val="phnormal"/>
        <w:numPr>
          <w:ilvl w:val="0"/>
          <w:numId w:val="30"/>
        </w:numPr>
        <w:rPr>
          <w:rFonts w:cs="Arial"/>
          <w:lang w:eastAsia="en-US"/>
        </w:rPr>
      </w:pPr>
      <w:r w:rsidRPr="00B33067">
        <w:rPr>
          <w:rFonts w:cs="Arial"/>
          <w:lang w:eastAsia="en-US"/>
        </w:rPr>
        <w:t>Корзина покупателя: отслеживание содержимого корзины, редактирование и оформление заказов.</w:t>
      </w:r>
    </w:p>
    <w:p w14:paraId="501FC037" w14:textId="77777777" w:rsidR="00B33067" w:rsidRDefault="00B33067" w:rsidP="00B33067">
      <w:pPr>
        <w:pStyle w:val="phnormal"/>
        <w:numPr>
          <w:ilvl w:val="0"/>
          <w:numId w:val="30"/>
        </w:numPr>
        <w:rPr>
          <w:rFonts w:cs="Arial"/>
          <w:lang w:eastAsia="en-US"/>
        </w:rPr>
      </w:pPr>
      <w:r w:rsidRPr="00B33067">
        <w:rPr>
          <w:rFonts w:cs="Arial"/>
          <w:lang w:eastAsia="en-US"/>
        </w:rPr>
        <w:t>Аналитика и отчетность: генерация отчетов о продажах, популярности товаров и поведении пользователей.</w:t>
      </w:r>
      <w:r w:rsidRPr="00B33067">
        <w:rPr>
          <w:rFonts w:cs="Arial"/>
          <w:lang w:eastAsia="en-US"/>
        </w:rPr>
        <w:t xml:space="preserve"> </w:t>
      </w:r>
    </w:p>
    <w:p w14:paraId="3A7F05EF" w14:textId="77777777" w:rsidR="00B528CB" w:rsidRPr="00392062" w:rsidRDefault="00B528CB" w:rsidP="00C82297">
      <w:pPr>
        <w:pStyle w:val="10"/>
      </w:pPr>
      <w:bookmarkStart w:id="30" w:name="_Toc160125218"/>
      <w:bookmarkStart w:id="31" w:name="_Toc398560258"/>
      <w:bookmarkStart w:id="32" w:name="_Toc151922969"/>
      <w:r w:rsidRPr="00392062">
        <w:lastRenderedPageBreak/>
        <w:t>Требования к системе</w:t>
      </w:r>
      <w:bookmarkEnd w:id="30"/>
      <w:bookmarkEnd w:id="31"/>
      <w:bookmarkEnd w:id="32"/>
    </w:p>
    <w:p w14:paraId="361365C9" w14:textId="77777777" w:rsidR="00B528CB" w:rsidRPr="00392062" w:rsidRDefault="00B528CB" w:rsidP="00C82297">
      <w:pPr>
        <w:pStyle w:val="2"/>
      </w:pPr>
      <w:bookmarkStart w:id="33" w:name="_Toc160125219"/>
      <w:bookmarkStart w:id="34" w:name="_Toc398560259"/>
      <w:bookmarkStart w:id="35" w:name="_Toc151922970"/>
      <w:r w:rsidRPr="00392062">
        <w:t>Требования к системе в целом</w:t>
      </w:r>
      <w:bookmarkEnd w:id="33"/>
      <w:bookmarkEnd w:id="34"/>
      <w:bookmarkEnd w:id="35"/>
    </w:p>
    <w:p w14:paraId="2134A032" w14:textId="77777777" w:rsidR="00B528CB" w:rsidRDefault="00B528CB" w:rsidP="00C82297">
      <w:pPr>
        <w:pStyle w:val="3"/>
      </w:pPr>
      <w:bookmarkStart w:id="36" w:name="_Toc160125220"/>
      <w:r w:rsidRPr="00392062">
        <w:t>Требования к структуре и функционированию системы</w:t>
      </w:r>
      <w:bookmarkEnd w:id="36"/>
    </w:p>
    <w:p w14:paraId="10627153" w14:textId="77777777" w:rsidR="005F4E91" w:rsidRDefault="005F4E91" w:rsidP="005F4E91">
      <w:pPr>
        <w:pStyle w:val="phnormal"/>
      </w:pPr>
      <w:r>
        <w:t>Модульная архитектура: Система должна иметь модульную структуру, обеспечивающую легкость разработки, поддержки и масштабирования.</w:t>
      </w:r>
    </w:p>
    <w:p w14:paraId="7C0AF741" w14:textId="0802BF85" w:rsidR="001B5AE0" w:rsidRPr="001C4BAB" w:rsidRDefault="005F4E91" w:rsidP="000535B7">
      <w:pPr>
        <w:pStyle w:val="phnormal"/>
        <w:rPr>
          <w:lang w:eastAsia="en-US"/>
        </w:rPr>
      </w:pPr>
      <w:r>
        <w:t>Гибкость и расширяемость: Возможность легкого добавления новых функций и модулей в будущем.</w:t>
      </w:r>
    </w:p>
    <w:p w14:paraId="4BBC83AE" w14:textId="6B649F3C" w:rsidR="00B528CB" w:rsidRPr="001C4BAB" w:rsidRDefault="00B528CB" w:rsidP="00C82297">
      <w:pPr>
        <w:pStyle w:val="3"/>
      </w:pPr>
      <w:bookmarkStart w:id="37" w:name="_Toc160125221"/>
      <w:bookmarkStart w:id="38" w:name="_Ref334784457"/>
      <w:r w:rsidRPr="001C4BAB">
        <w:t>Требования к численности и квалификации персонала системы и режиму его работы</w:t>
      </w:r>
      <w:bookmarkEnd w:id="37"/>
      <w:bookmarkEnd w:id="38"/>
    </w:p>
    <w:p w14:paraId="596FB1EF" w14:textId="77777777" w:rsidR="000535B7" w:rsidRDefault="000535B7" w:rsidP="000535B7">
      <w:pPr>
        <w:pStyle w:val="phnormal"/>
      </w:pPr>
      <w:r>
        <w:t>Интуитивный интерфейс</w:t>
      </w:r>
      <w:proofErr w:type="gramStart"/>
      <w:r>
        <w:t>: Должен</w:t>
      </w:r>
      <w:proofErr w:type="gramEnd"/>
      <w:r>
        <w:t xml:space="preserve"> требоваться минимальный уровень подготовки для работы администраторов с системой.</w:t>
      </w:r>
    </w:p>
    <w:p w14:paraId="371B3BA9" w14:textId="72ED80BD" w:rsidR="0060054F" w:rsidRPr="004512DE" w:rsidRDefault="000535B7" w:rsidP="000535B7">
      <w:pPr>
        <w:pStyle w:val="phnormal"/>
      </w:pPr>
      <w:r>
        <w:t>Обучение персонала: Проведение обучения персонала по работе с системой, включая администраторов и операторов.</w:t>
      </w:r>
      <w:r w:rsidR="0060054F" w:rsidRPr="004512DE">
        <w:rPr>
          <w:rStyle w:val="afa"/>
        </w:rPr>
        <w:footnoteReference w:id="1"/>
      </w:r>
    </w:p>
    <w:p w14:paraId="2ACCA574" w14:textId="77777777" w:rsidR="00B528CB" w:rsidRPr="00EB48E5" w:rsidRDefault="00B528CB" w:rsidP="00C82297">
      <w:pPr>
        <w:pStyle w:val="3"/>
      </w:pPr>
      <w:bookmarkStart w:id="39" w:name="_Toc160125222"/>
      <w:bookmarkStart w:id="40" w:name="_Ref336843903"/>
      <w:r w:rsidRPr="00EB48E5">
        <w:t>Показатели назначения</w:t>
      </w:r>
      <w:bookmarkEnd w:id="39"/>
      <w:bookmarkEnd w:id="40"/>
    </w:p>
    <w:p w14:paraId="50EA4C2B" w14:textId="77777777" w:rsidR="006B7C34" w:rsidRDefault="006B7C34" w:rsidP="006B7C34">
      <w:pPr>
        <w:pStyle w:val="phnormal"/>
      </w:pPr>
      <w:r>
        <w:t>Эффективность работы: Система должна обеспечивать эффективное выполнение всех основных функций с минимальным временем ответа.</w:t>
      </w:r>
    </w:p>
    <w:p w14:paraId="460A0F4B" w14:textId="029C9F54" w:rsidR="0047699A" w:rsidRPr="004512DE" w:rsidRDefault="006B7C34" w:rsidP="006B7C34">
      <w:pPr>
        <w:pStyle w:val="phnormal"/>
      </w:pPr>
      <w:r>
        <w:t>Точность аналитики: Достоверность и актуальность данных в отчетах и аналитике должны быть на высоком уровне.</w:t>
      </w:r>
    </w:p>
    <w:p w14:paraId="0AF97C74" w14:textId="77777777" w:rsidR="00B528CB" w:rsidRPr="007C34CA" w:rsidRDefault="00B528CB" w:rsidP="00C82297">
      <w:pPr>
        <w:pStyle w:val="3"/>
      </w:pPr>
      <w:bookmarkStart w:id="41" w:name="_Toc160125223"/>
      <w:r w:rsidRPr="007C34CA">
        <w:t>Требования к надежности</w:t>
      </w:r>
      <w:bookmarkEnd w:id="41"/>
    </w:p>
    <w:p w14:paraId="0DC43791" w14:textId="77777777" w:rsidR="003451DD" w:rsidRDefault="003451DD" w:rsidP="003451DD">
      <w:pPr>
        <w:pStyle w:val="phnormal"/>
      </w:pPr>
      <w:r>
        <w:t>Отказоустойчивость: Система должна быть устойчива к сбоям и способной быстро восстанавливаться после отказов.</w:t>
      </w:r>
    </w:p>
    <w:p w14:paraId="3B7A6AA5" w14:textId="46BB388A" w:rsidR="008E7A43" w:rsidRDefault="003451DD" w:rsidP="003451DD">
      <w:pPr>
        <w:pStyle w:val="phnormal"/>
      </w:pPr>
      <w:r>
        <w:t>Резервное копирование: Регулярное создание резервных копий данных для предотвращения потери информации в случае сбоев.</w:t>
      </w:r>
    </w:p>
    <w:p w14:paraId="625A1D1F" w14:textId="77777777" w:rsidR="00B528CB" w:rsidRPr="00392062" w:rsidRDefault="00B528CB" w:rsidP="00C82297">
      <w:pPr>
        <w:pStyle w:val="3"/>
      </w:pPr>
      <w:bookmarkStart w:id="42" w:name="_Toc160125224"/>
      <w:bookmarkStart w:id="43" w:name="_Ref336414560"/>
      <w:r w:rsidRPr="00392062">
        <w:lastRenderedPageBreak/>
        <w:t xml:space="preserve">Требования </w:t>
      </w:r>
      <w:r w:rsidR="00386F2A">
        <w:t xml:space="preserve">к обеспечению целостности, устойчивости функционирования и </w:t>
      </w:r>
      <w:r w:rsidRPr="00392062">
        <w:t>безопасности</w:t>
      </w:r>
      <w:bookmarkEnd w:id="42"/>
      <w:r w:rsidR="00386F2A">
        <w:t xml:space="preserve"> П</w:t>
      </w:r>
      <w:bookmarkEnd w:id="43"/>
      <w:r w:rsidR="003136F2">
        <w:t>латформы</w:t>
      </w:r>
    </w:p>
    <w:p w14:paraId="2BCA1FCF" w14:textId="7B441FE0" w:rsidR="00344672" w:rsidRDefault="00344672" w:rsidP="00344672">
      <w:pPr>
        <w:pStyle w:val="phnormal"/>
      </w:pPr>
      <w:r>
        <w:t>З</w:t>
      </w:r>
      <w:r>
        <w:t>ащита от несанкционированного доступа: Реализация механизмов аутентификации и авторизации для защиты персональных данных и административных функций.</w:t>
      </w:r>
    </w:p>
    <w:p w14:paraId="04331408" w14:textId="77777777" w:rsidR="00344672" w:rsidRDefault="00344672" w:rsidP="00344672">
      <w:pPr>
        <w:pStyle w:val="phnormal"/>
      </w:pPr>
      <w:r>
        <w:t>Шифрование данных: Использование шифрования для обеспечения конфиденциальности персональных данных.</w:t>
      </w:r>
    </w:p>
    <w:p w14:paraId="617EC8FB" w14:textId="6C224F2B" w:rsidR="001A2ADF" w:rsidRPr="00BC6B56" w:rsidRDefault="00344672" w:rsidP="00344672">
      <w:pPr>
        <w:pStyle w:val="phnormal"/>
      </w:pPr>
      <w:r>
        <w:t>Регулярные аудиты безопасности: Проведение регулярных аудитов безопасности для выявления и устранения потенциальных угроз.</w:t>
      </w:r>
    </w:p>
    <w:p w14:paraId="2AC501DD" w14:textId="77777777" w:rsidR="00B528CB" w:rsidRPr="00392062" w:rsidRDefault="00B528CB" w:rsidP="00C82297">
      <w:pPr>
        <w:pStyle w:val="2"/>
      </w:pPr>
      <w:bookmarkStart w:id="44" w:name="_Toc160125234"/>
      <w:bookmarkStart w:id="45" w:name="_Toc398560260"/>
      <w:bookmarkStart w:id="46" w:name="_Toc151922971"/>
      <w:r w:rsidRPr="00392062">
        <w:t>Требования к функциям, выполняемым системой</w:t>
      </w:r>
      <w:bookmarkEnd w:id="44"/>
      <w:bookmarkEnd w:id="45"/>
      <w:bookmarkEnd w:id="46"/>
    </w:p>
    <w:p w14:paraId="62E536A0" w14:textId="32EE1BE0" w:rsidR="00621346" w:rsidRDefault="00E907D6" w:rsidP="00621346">
      <w:pPr>
        <w:pStyle w:val="3"/>
      </w:pPr>
      <w:r w:rsidRPr="00E907D6">
        <w:t>Функции управления каталогом</w:t>
      </w:r>
    </w:p>
    <w:p w14:paraId="44CAF529" w14:textId="77777777" w:rsidR="00C35C82" w:rsidRDefault="00C35C82" w:rsidP="00C35C82">
      <w:pPr>
        <w:pStyle w:val="phlistitemized1"/>
      </w:pPr>
      <w:r>
        <w:t>Добавление книг: Возможность добавления новых книг в каталог, включая информацию о названии, авторе, жанре, цене и наличии.</w:t>
      </w:r>
    </w:p>
    <w:p w14:paraId="392BFD69" w14:textId="77777777" w:rsidR="00C35C82" w:rsidRDefault="00C35C82" w:rsidP="00C35C82">
      <w:pPr>
        <w:pStyle w:val="phlistitemized1"/>
      </w:pPr>
      <w:r>
        <w:t>Редактирование книг: Возможность изменения информации о книгах, уже находящихся в каталоге.</w:t>
      </w:r>
    </w:p>
    <w:p w14:paraId="718359A5" w14:textId="53EB50DF" w:rsidR="00294575" w:rsidRDefault="00C35C82" w:rsidP="00F97EAC">
      <w:pPr>
        <w:pStyle w:val="phlistitemized1"/>
      </w:pPr>
      <w:r>
        <w:t>Удаление книг: Возможность удаления книг из каталога.</w:t>
      </w:r>
    </w:p>
    <w:p w14:paraId="4B266825" w14:textId="6E5AD307" w:rsidR="00D47955" w:rsidRDefault="00D47955" w:rsidP="00F97EAC">
      <w:pPr>
        <w:pStyle w:val="phlistitemized1"/>
      </w:pPr>
      <w:r>
        <w:t>Фильтрация списка книг: пользователь должен иметь возможность фильтровать предлагаемые книги по жанрам.</w:t>
      </w:r>
    </w:p>
    <w:p w14:paraId="583138ED" w14:textId="2B9805FD" w:rsidR="00621346" w:rsidRDefault="00F97EAC" w:rsidP="00621346">
      <w:pPr>
        <w:pStyle w:val="3"/>
      </w:pPr>
      <w:r w:rsidRPr="00F97EAC">
        <w:t>Функции обработки заказов</w:t>
      </w:r>
    </w:p>
    <w:p w14:paraId="0EE06578" w14:textId="7918417C" w:rsidR="00294575" w:rsidRPr="003756CA" w:rsidRDefault="00F97EAC" w:rsidP="00F97EAC">
      <w:pPr>
        <w:pStyle w:val="phlistitemized1"/>
      </w:pPr>
      <w:r w:rsidRPr="00F97EAC">
        <w:rPr>
          <w:rFonts w:cs="Times New Roman"/>
          <w:lang w:eastAsia="ru-RU"/>
        </w:rPr>
        <w:t>Информация о клиентах: Хранение информации о клиентах, их заказах и предыдущих покупках.</w:t>
      </w:r>
    </w:p>
    <w:p w14:paraId="0DBFCAE0" w14:textId="38563F04" w:rsidR="003756CA" w:rsidRPr="00FE2245" w:rsidRDefault="003756CA" w:rsidP="00F97EAC">
      <w:pPr>
        <w:pStyle w:val="phlistitemized1"/>
      </w:pPr>
      <w:r>
        <w:rPr>
          <w:rFonts w:cs="Times New Roman"/>
          <w:lang w:eastAsia="ru-RU"/>
        </w:rPr>
        <w:t>Отслеживание сроков истечения, регистрации и продления подписок.</w:t>
      </w:r>
    </w:p>
    <w:p w14:paraId="74AD2F9B" w14:textId="326C0811" w:rsidR="00621346" w:rsidRDefault="007B12AD" w:rsidP="00621346">
      <w:pPr>
        <w:pStyle w:val="3"/>
      </w:pPr>
      <w:r w:rsidRPr="007B12AD">
        <w:t>Функции корзины покупателя</w:t>
      </w:r>
    </w:p>
    <w:p w14:paraId="2C60FA77" w14:textId="77777777" w:rsidR="003D1512" w:rsidRPr="003D1512" w:rsidRDefault="003D1512" w:rsidP="003D1512">
      <w:pPr>
        <w:pStyle w:val="phlistitemized1"/>
        <w:rPr>
          <w:rFonts w:cs="Times New Roman"/>
          <w:lang w:eastAsia="ru-RU"/>
        </w:rPr>
      </w:pPr>
      <w:r w:rsidRPr="003D1512">
        <w:rPr>
          <w:rFonts w:cs="Times New Roman"/>
          <w:lang w:eastAsia="ru-RU"/>
        </w:rPr>
        <w:t>Добавление в корзину: Возможность покупателями добавлять книги в корзину.</w:t>
      </w:r>
    </w:p>
    <w:p w14:paraId="1F756E91" w14:textId="3F9CCFF8" w:rsidR="003D1512" w:rsidRPr="003D1512" w:rsidRDefault="003D1512" w:rsidP="003D1512">
      <w:pPr>
        <w:pStyle w:val="phlistitemized1"/>
        <w:rPr>
          <w:rFonts w:cs="Times New Roman"/>
          <w:lang w:eastAsia="ru-RU"/>
        </w:rPr>
      </w:pPr>
      <w:r w:rsidRPr="003D1512">
        <w:rPr>
          <w:rFonts w:cs="Times New Roman"/>
          <w:lang w:eastAsia="ru-RU"/>
        </w:rPr>
        <w:t>Редактирование корзины: Возможность изменения состава товаров в корзине.</w:t>
      </w:r>
    </w:p>
    <w:p w14:paraId="09F54265" w14:textId="18196D70" w:rsidR="00294575" w:rsidRPr="00FE2245" w:rsidRDefault="003D1512" w:rsidP="003D1512">
      <w:pPr>
        <w:pStyle w:val="phlistitemized1"/>
      </w:pPr>
      <w:r w:rsidRPr="003D1512">
        <w:rPr>
          <w:rFonts w:cs="Times New Roman"/>
          <w:lang w:eastAsia="ru-RU"/>
        </w:rPr>
        <w:t>Оформление заказа: Процедура оформления</w:t>
      </w:r>
      <w:r w:rsidR="0071228B">
        <w:rPr>
          <w:rFonts w:cs="Times New Roman"/>
          <w:lang w:eastAsia="ru-RU"/>
        </w:rPr>
        <w:t xml:space="preserve"> подписок</w:t>
      </w:r>
      <w:r w:rsidR="00772199">
        <w:rPr>
          <w:rFonts w:cs="Times New Roman"/>
          <w:lang w:eastAsia="ru-RU"/>
        </w:rPr>
        <w:t>.</w:t>
      </w:r>
    </w:p>
    <w:p w14:paraId="7FB306AB" w14:textId="5B1E2395" w:rsidR="00621346" w:rsidRDefault="00F52A5B" w:rsidP="00621346">
      <w:pPr>
        <w:pStyle w:val="3"/>
      </w:pPr>
      <w:r w:rsidRPr="00F52A5B">
        <w:lastRenderedPageBreak/>
        <w:t>Аналитика и отчетность</w:t>
      </w:r>
    </w:p>
    <w:p w14:paraId="4CA6E8C0" w14:textId="77777777" w:rsidR="00F52A5B" w:rsidRPr="00F52A5B" w:rsidRDefault="00F52A5B" w:rsidP="009F677C">
      <w:pPr>
        <w:pStyle w:val="phlistitemized1"/>
      </w:pPr>
      <w:r w:rsidRPr="00F52A5B">
        <w:t>Генерация отчетов: Возможность формирования отчетов о продажах, популярности товаров, поведении пользователей.</w:t>
      </w:r>
    </w:p>
    <w:p w14:paraId="17A1C5ED" w14:textId="01B26C07" w:rsidR="00294575" w:rsidRPr="00C66216" w:rsidRDefault="00F52A5B" w:rsidP="009F677C">
      <w:pPr>
        <w:pStyle w:val="phlistitemized1"/>
      </w:pPr>
      <w:r w:rsidRPr="00F52A5B">
        <w:t>Пользовательский опыт: Оценка и анализ поведения пользователей для улучшения пользовательского опыта.</w:t>
      </w:r>
    </w:p>
    <w:p w14:paraId="1105250A" w14:textId="4FC442CB" w:rsidR="00621346" w:rsidRDefault="00322E30" w:rsidP="00621346">
      <w:pPr>
        <w:pStyle w:val="3"/>
      </w:pPr>
      <w:r w:rsidRPr="00322E30">
        <w:t>Функции безопасности</w:t>
      </w:r>
    </w:p>
    <w:p w14:paraId="1B3CAC3E" w14:textId="77777777" w:rsidR="00322E30" w:rsidRDefault="00322E30" w:rsidP="009F677C">
      <w:pPr>
        <w:pStyle w:val="phlistitemized1"/>
      </w:pPr>
      <w:r>
        <w:t>Аутентификация и авторизация: Обеспечение безопасного доступа администраторов с использованием механизмов аутентификации и авторизации.</w:t>
      </w:r>
    </w:p>
    <w:p w14:paraId="7722BF44" w14:textId="5598DF7B" w:rsidR="004218C8" w:rsidRDefault="00322E30" w:rsidP="009F677C">
      <w:pPr>
        <w:pStyle w:val="phlistitemized1"/>
      </w:pPr>
      <w:r>
        <w:t>Шифрование данных: Защита персональных данных клиентов через использование шифрования данных в хранении и передаче.</w:t>
      </w:r>
    </w:p>
    <w:p w14:paraId="4E91C334" w14:textId="6FC1533F" w:rsidR="00C33FAF" w:rsidRDefault="00D0452E" w:rsidP="00C33FAF">
      <w:pPr>
        <w:pStyle w:val="3"/>
      </w:pPr>
      <w:r w:rsidRPr="00D0452E">
        <w:t>Интеграция с внешними сервисами</w:t>
      </w:r>
    </w:p>
    <w:p w14:paraId="365BA643" w14:textId="77777777" w:rsidR="00904A87" w:rsidRDefault="00904A87" w:rsidP="00BC16C4">
      <w:pPr>
        <w:pStyle w:val="phlistitemized1"/>
      </w:pPr>
      <w:r>
        <w:t>Интеграция с платежными системами: Обеспечение взаимодействия с различными платежными сервисами для обработки онлайн-транзакций.</w:t>
      </w:r>
    </w:p>
    <w:p w14:paraId="1A29F90C" w14:textId="77777777" w:rsidR="00BC16C4" w:rsidRPr="003756CA" w:rsidRDefault="00BC16C4" w:rsidP="00BC16C4">
      <w:pPr>
        <w:pStyle w:val="phlistitemized1"/>
        <w:numPr>
          <w:ilvl w:val="0"/>
          <w:numId w:val="0"/>
        </w:numPr>
        <w:ind w:left="1208" w:hanging="357"/>
        <w:rPr>
          <w:lang w:val="en-US"/>
        </w:rPr>
      </w:pPr>
    </w:p>
    <w:sectPr w:rsidR="00BC16C4" w:rsidRPr="003756CA" w:rsidSect="00165AAE">
      <w:headerReference w:type="default" r:id="rId8"/>
      <w:footerReference w:type="default" r:id="rId9"/>
      <w:pgSz w:w="11906" w:h="16838" w:code="9"/>
      <w:pgMar w:top="1134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DCCD1" w14:textId="77777777" w:rsidR="006C17EE" w:rsidRDefault="006C17EE" w:rsidP="00EB4C3F">
      <w:r>
        <w:separator/>
      </w:r>
    </w:p>
  </w:endnote>
  <w:endnote w:type="continuationSeparator" w:id="0">
    <w:p w14:paraId="4E5C30F1" w14:textId="77777777" w:rsidR="006C17EE" w:rsidRDefault="006C17EE" w:rsidP="00EB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F6D11" w14:textId="77777777" w:rsidR="00A53D48" w:rsidRPr="00AC1D3F" w:rsidRDefault="00A53D48" w:rsidP="00EB4C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5133D" w14:textId="77777777" w:rsidR="006C17EE" w:rsidRDefault="006C17EE" w:rsidP="00EB4C3F">
      <w:r>
        <w:separator/>
      </w:r>
    </w:p>
  </w:footnote>
  <w:footnote w:type="continuationSeparator" w:id="0">
    <w:p w14:paraId="2E577074" w14:textId="77777777" w:rsidR="006C17EE" w:rsidRDefault="006C17EE" w:rsidP="00EB4C3F">
      <w:r>
        <w:continuationSeparator/>
      </w:r>
    </w:p>
  </w:footnote>
  <w:footnote w:id="1">
    <w:p w14:paraId="5B9A9829" w14:textId="1774E1B3" w:rsidR="00A53D48" w:rsidRDefault="00A53D48" w:rsidP="003451DD">
      <w:pPr>
        <w:pStyle w:val="af8"/>
        <w:ind w:left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0B185" w14:textId="77777777" w:rsidR="00A53D48" w:rsidRPr="00446D39" w:rsidRDefault="00A53D48" w:rsidP="00EB4C3F">
    <w:pPr>
      <w:pStyle w:val="a4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110EEE">
      <w:rPr>
        <w:rStyle w:val="a8"/>
        <w:noProof/>
      </w:rPr>
      <w:t>39</w:t>
    </w:r>
    <w:r>
      <w:rPr>
        <w:rStyle w:val="a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EC4"/>
    <w:multiLevelType w:val="hybridMultilevel"/>
    <w:tmpl w:val="009A6B4C"/>
    <w:lvl w:ilvl="0" w:tplc="B2005240">
      <w:start w:val="1"/>
      <w:numFmt w:val="bullet"/>
      <w:pStyle w:val="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BD18F4CC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D05CDEBC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88A8338C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EF88D89C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958215DA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C1E289CC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E30CE478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91526786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1495CF7"/>
    <w:multiLevelType w:val="hybridMultilevel"/>
    <w:tmpl w:val="E5BCE1E8"/>
    <w:lvl w:ilvl="0" w:tplc="673CD528">
      <w:start w:val="1"/>
      <w:numFmt w:val="bullet"/>
      <w:pStyle w:val="phlistitemized2"/>
      <w:lvlText w:val="–"/>
      <w:lvlJc w:val="left"/>
      <w:pPr>
        <w:tabs>
          <w:tab w:val="num" w:pos="1755"/>
        </w:tabs>
        <w:ind w:left="1755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" w15:restartNumberingAfterBreak="0">
    <w:nsid w:val="13BA77A7"/>
    <w:multiLevelType w:val="multilevel"/>
    <w:tmpl w:val="31841B36"/>
    <w:lvl w:ilvl="0">
      <w:start w:val="1"/>
      <w:numFmt w:val="decimal"/>
      <w:pStyle w:val="phlistordered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16FB5A57"/>
    <w:multiLevelType w:val="hybridMultilevel"/>
    <w:tmpl w:val="472EFF86"/>
    <w:lvl w:ilvl="0" w:tplc="FFFFFFFF">
      <w:start w:val="1"/>
      <w:numFmt w:val="bullet"/>
      <w:pStyle w:val="phBullet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52A7E"/>
    <w:multiLevelType w:val="hybridMultilevel"/>
    <w:tmpl w:val="C8B6927E"/>
    <w:lvl w:ilvl="0" w:tplc="6CA09326">
      <w:start w:val="1"/>
      <w:numFmt w:val="lowerLetter"/>
      <w:pStyle w:val="phlistordered2"/>
      <w:lvlText w:val="%1)"/>
      <w:lvlJc w:val="left"/>
      <w:pPr>
        <w:tabs>
          <w:tab w:val="num" w:pos="1757"/>
        </w:tabs>
        <w:ind w:left="175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77"/>
        </w:tabs>
        <w:ind w:left="2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97"/>
        </w:tabs>
        <w:ind w:left="3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17"/>
        </w:tabs>
        <w:ind w:left="3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37"/>
        </w:tabs>
        <w:ind w:left="4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57"/>
        </w:tabs>
        <w:ind w:left="5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77"/>
        </w:tabs>
        <w:ind w:left="6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97"/>
        </w:tabs>
        <w:ind w:left="6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17"/>
        </w:tabs>
        <w:ind w:left="7517" w:hanging="180"/>
      </w:pPr>
    </w:lvl>
  </w:abstractNum>
  <w:abstractNum w:abstractNumId="5" w15:restartNumberingAfterBreak="0">
    <w:nsid w:val="1F0658C6"/>
    <w:multiLevelType w:val="hybridMultilevel"/>
    <w:tmpl w:val="CCF6B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A94857"/>
    <w:multiLevelType w:val="hybridMultilevel"/>
    <w:tmpl w:val="FEF6EC70"/>
    <w:lvl w:ilvl="0" w:tplc="9D94A6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F33521"/>
    <w:multiLevelType w:val="hybridMultilevel"/>
    <w:tmpl w:val="E88CFD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53316A"/>
    <w:multiLevelType w:val="hybridMultilevel"/>
    <w:tmpl w:val="B37E6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45596"/>
    <w:multiLevelType w:val="hybridMultilevel"/>
    <w:tmpl w:val="26C005E6"/>
    <w:name w:val="WW8Num39"/>
    <w:lvl w:ilvl="0" w:tplc="FFFFFFFF">
      <w:start w:val="1"/>
      <w:numFmt w:val="bullet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3E8A742F"/>
    <w:multiLevelType w:val="hybridMultilevel"/>
    <w:tmpl w:val="A3CE8884"/>
    <w:lvl w:ilvl="0" w:tplc="670E14C0">
      <w:numFmt w:val="bullet"/>
      <w:pStyle w:val="phList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  <w:lang w:val="ru-RU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lang w:val="ru-RU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F4931"/>
    <w:multiLevelType w:val="hybridMultilevel"/>
    <w:tmpl w:val="1C30C4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3A5D17"/>
    <w:multiLevelType w:val="hybridMultilevel"/>
    <w:tmpl w:val="1F042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B32A9"/>
    <w:multiLevelType w:val="multilevel"/>
    <w:tmpl w:val="10B09B16"/>
    <w:styleLink w:val="phadditiontitle"/>
    <w:lvl w:ilvl="0">
      <w:start w:val="1"/>
      <w:numFmt w:val="upperLetter"/>
      <w:lvlText w:val="Приложение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38"/>
        </w:tabs>
        <w:ind w:left="37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4" w15:restartNumberingAfterBreak="0">
    <w:nsid w:val="63EC2B42"/>
    <w:multiLevelType w:val="hybridMultilevel"/>
    <w:tmpl w:val="E8303FC0"/>
    <w:lvl w:ilvl="0" w:tplc="F33AAB68">
      <w:start w:val="1"/>
      <w:numFmt w:val="decimal"/>
      <w:pStyle w:val="phbibliography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F06150"/>
    <w:multiLevelType w:val="hybridMultilevel"/>
    <w:tmpl w:val="FEF6EC70"/>
    <w:lvl w:ilvl="0" w:tplc="9D94A6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E61F2B"/>
    <w:multiLevelType w:val="hybridMultilevel"/>
    <w:tmpl w:val="B420E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12FC2"/>
    <w:multiLevelType w:val="multilevel"/>
    <w:tmpl w:val="09508828"/>
    <w:lvl w:ilvl="0">
      <w:start w:val="1"/>
      <w:numFmt w:val="decimal"/>
      <w:pStyle w:val="10"/>
      <w:lvlText w:val="%1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1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5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5">
      <w:start w:val="1"/>
      <w:numFmt w:val="decimal"/>
      <w:lvlRestart w:val="3"/>
      <w:lvlText w:val="%1.%2.%3.%6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1"/>
        </w:tabs>
        <w:ind w:left="100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5"/>
        </w:tabs>
        <w:ind w:left="11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89"/>
        </w:tabs>
        <w:ind w:left="1289" w:hanging="1584"/>
      </w:pPr>
      <w:rPr>
        <w:rFonts w:hint="default"/>
      </w:rPr>
    </w:lvl>
  </w:abstractNum>
  <w:abstractNum w:abstractNumId="18" w15:restartNumberingAfterBreak="0">
    <w:nsid w:val="75161AFA"/>
    <w:multiLevelType w:val="hybridMultilevel"/>
    <w:tmpl w:val="812843F2"/>
    <w:lvl w:ilvl="0" w:tplc="F55ECC92">
      <w:start w:val="1"/>
      <w:numFmt w:val="bullet"/>
      <w:pStyle w:val="phlistitemized1"/>
      <w:lvlText w:val="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0704F4"/>
    <w:multiLevelType w:val="hybridMultilevel"/>
    <w:tmpl w:val="7D78CF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553468727">
    <w:abstractNumId w:val="13"/>
  </w:num>
  <w:num w:numId="2" w16cid:durableId="1306472799">
    <w:abstractNumId w:val="14"/>
  </w:num>
  <w:num w:numId="3" w16cid:durableId="916599542">
    <w:abstractNumId w:val="18"/>
  </w:num>
  <w:num w:numId="4" w16cid:durableId="970794466">
    <w:abstractNumId w:val="1"/>
  </w:num>
  <w:num w:numId="5" w16cid:durableId="399139580">
    <w:abstractNumId w:val="2"/>
  </w:num>
  <w:num w:numId="6" w16cid:durableId="699623725">
    <w:abstractNumId w:val="4"/>
  </w:num>
  <w:num w:numId="7" w16cid:durableId="524948407">
    <w:abstractNumId w:val="17"/>
  </w:num>
  <w:num w:numId="8" w16cid:durableId="413161164">
    <w:abstractNumId w:val="3"/>
  </w:num>
  <w:num w:numId="9" w16cid:durableId="522010904">
    <w:abstractNumId w:val="10"/>
  </w:num>
  <w:num w:numId="10" w16cid:durableId="1774861431">
    <w:abstractNumId w:val="15"/>
  </w:num>
  <w:num w:numId="11" w16cid:durableId="1742946889">
    <w:abstractNumId w:val="0"/>
  </w:num>
  <w:num w:numId="12" w16cid:durableId="458961514">
    <w:abstractNumId w:val="1"/>
  </w:num>
  <w:num w:numId="13" w16cid:durableId="1023164029">
    <w:abstractNumId w:val="1"/>
  </w:num>
  <w:num w:numId="14" w16cid:durableId="2119830420">
    <w:abstractNumId w:val="1"/>
  </w:num>
  <w:num w:numId="15" w16cid:durableId="1729575603">
    <w:abstractNumId w:val="18"/>
  </w:num>
  <w:num w:numId="16" w16cid:durableId="523709971">
    <w:abstractNumId w:val="19"/>
  </w:num>
  <w:num w:numId="17" w16cid:durableId="1438985600">
    <w:abstractNumId w:val="18"/>
  </w:num>
  <w:num w:numId="18" w16cid:durableId="1319074667">
    <w:abstractNumId w:val="6"/>
  </w:num>
  <w:num w:numId="19" w16cid:durableId="33309331">
    <w:abstractNumId w:val="1"/>
  </w:num>
  <w:num w:numId="20" w16cid:durableId="1125779278">
    <w:abstractNumId w:val="17"/>
  </w:num>
  <w:num w:numId="21" w16cid:durableId="1564561547">
    <w:abstractNumId w:val="18"/>
  </w:num>
  <w:num w:numId="22" w16cid:durableId="445393059">
    <w:abstractNumId w:val="18"/>
  </w:num>
  <w:num w:numId="23" w16cid:durableId="1116408231">
    <w:abstractNumId w:val="1"/>
  </w:num>
  <w:num w:numId="24" w16cid:durableId="143861650">
    <w:abstractNumId w:val="18"/>
  </w:num>
  <w:num w:numId="25" w16cid:durableId="169639765">
    <w:abstractNumId w:val="7"/>
  </w:num>
  <w:num w:numId="26" w16cid:durableId="819887303">
    <w:abstractNumId w:val="11"/>
  </w:num>
  <w:num w:numId="27" w16cid:durableId="654532658">
    <w:abstractNumId w:val="5"/>
  </w:num>
  <w:num w:numId="28" w16cid:durableId="1905290845">
    <w:abstractNumId w:val="12"/>
  </w:num>
  <w:num w:numId="29" w16cid:durableId="430130333">
    <w:abstractNumId w:val="16"/>
  </w:num>
  <w:num w:numId="30" w16cid:durableId="204794900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activeWritingStyle w:appName="MSWord" w:lang="ru-RU" w:vendorID="1" w:dllVersion="512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D6"/>
    <w:rsid w:val="000002E4"/>
    <w:rsid w:val="00000BF1"/>
    <w:rsid w:val="000112D1"/>
    <w:rsid w:val="00011590"/>
    <w:rsid w:val="00012030"/>
    <w:rsid w:val="00015A8A"/>
    <w:rsid w:val="00022B4F"/>
    <w:rsid w:val="000273CA"/>
    <w:rsid w:val="00027B62"/>
    <w:rsid w:val="00030BFA"/>
    <w:rsid w:val="00034037"/>
    <w:rsid w:val="000357B5"/>
    <w:rsid w:val="00037633"/>
    <w:rsid w:val="000402E6"/>
    <w:rsid w:val="0004203B"/>
    <w:rsid w:val="00043113"/>
    <w:rsid w:val="000501A2"/>
    <w:rsid w:val="00050BDF"/>
    <w:rsid w:val="00052358"/>
    <w:rsid w:val="00052C19"/>
    <w:rsid w:val="000535B7"/>
    <w:rsid w:val="00053B82"/>
    <w:rsid w:val="00055FCC"/>
    <w:rsid w:val="00056530"/>
    <w:rsid w:val="00056B61"/>
    <w:rsid w:val="00063118"/>
    <w:rsid w:val="00066C15"/>
    <w:rsid w:val="000674C7"/>
    <w:rsid w:val="00076391"/>
    <w:rsid w:val="000766A1"/>
    <w:rsid w:val="00076E5E"/>
    <w:rsid w:val="00082657"/>
    <w:rsid w:val="000850CC"/>
    <w:rsid w:val="00087686"/>
    <w:rsid w:val="00087C25"/>
    <w:rsid w:val="00093EC1"/>
    <w:rsid w:val="00095A43"/>
    <w:rsid w:val="00095C21"/>
    <w:rsid w:val="000A16FB"/>
    <w:rsid w:val="000A3545"/>
    <w:rsid w:val="000A4239"/>
    <w:rsid w:val="000A5DA8"/>
    <w:rsid w:val="000A62D6"/>
    <w:rsid w:val="000B033F"/>
    <w:rsid w:val="000B737A"/>
    <w:rsid w:val="000C45EF"/>
    <w:rsid w:val="000C4BFA"/>
    <w:rsid w:val="000D4C77"/>
    <w:rsid w:val="000D6A36"/>
    <w:rsid w:val="000D7EA4"/>
    <w:rsid w:val="000E564E"/>
    <w:rsid w:val="000F0D27"/>
    <w:rsid w:val="000F192D"/>
    <w:rsid w:val="000F4CD7"/>
    <w:rsid w:val="000F4DE3"/>
    <w:rsid w:val="000F6639"/>
    <w:rsid w:val="0010090F"/>
    <w:rsid w:val="001057B2"/>
    <w:rsid w:val="00106657"/>
    <w:rsid w:val="00106739"/>
    <w:rsid w:val="00110EEE"/>
    <w:rsid w:val="00111366"/>
    <w:rsid w:val="00120549"/>
    <w:rsid w:val="00120C7B"/>
    <w:rsid w:val="00127D24"/>
    <w:rsid w:val="001325BB"/>
    <w:rsid w:val="001364CF"/>
    <w:rsid w:val="00140545"/>
    <w:rsid w:val="00142B92"/>
    <w:rsid w:val="00142D91"/>
    <w:rsid w:val="00145C30"/>
    <w:rsid w:val="00145D47"/>
    <w:rsid w:val="001503FD"/>
    <w:rsid w:val="00151159"/>
    <w:rsid w:val="00153302"/>
    <w:rsid w:val="00153B89"/>
    <w:rsid w:val="00162BFA"/>
    <w:rsid w:val="00165AAE"/>
    <w:rsid w:val="001679C3"/>
    <w:rsid w:val="0017538A"/>
    <w:rsid w:val="00175D2B"/>
    <w:rsid w:val="00177D1F"/>
    <w:rsid w:val="0018261C"/>
    <w:rsid w:val="0018713C"/>
    <w:rsid w:val="0019344C"/>
    <w:rsid w:val="00193F4D"/>
    <w:rsid w:val="001976DA"/>
    <w:rsid w:val="001A2ADF"/>
    <w:rsid w:val="001A3B20"/>
    <w:rsid w:val="001A59F5"/>
    <w:rsid w:val="001A607D"/>
    <w:rsid w:val="001B1D50"/>
    <w:rsid w:val="001B2702"/>
    <w:rsid w:val="001B5AE0"/>
    <w:rsid w:val="001C10BF"/>
    <w:rsid w:val="001C17E9"/>
    <w:rsid w:val="001C4599"/>
    <w:rsid w:val="001C4BAB"/>
    <w:rsid w:val="001C53DC"/>
    <w:rsid w:val="001C6EDB"/>
    <w:rsid w:val="001C7F0D"/>
    <w:rsid w:val="001C7FA1"/>
    <w:rsid w:val="001D1724"/>
    <w:rsid w:val="001D37EA"/>
    <w:rsid w:val="001D7130"/>
    <w:rsid w:val="001E04D8"/>
    <w:rsid w:val="001E22C4"/>
    <w:rsid w:val="001E271F"/>
    <w:rsid w:val="001E47D5"/>
    <w:rsid w:val="001F00AD"/>
    <w:rsid w:val="001F761F"/>
    <w:rsid w:val="00212B0C"/>
    <w:rsid w:val="00213C4B"/>
    <w:rsid w:val="00213CD6"/>
    <w:rsid w:val="00233520"/>
    <w:rsid w:val="00237624"/>
    <w:rsid w:val="002418BE"/>
    <w:rsid w:val="00242490"/>
    <w:rsid w:val="00243668"/>
    <w:rsid w:val="00251A72"/>
    <w:rsid w:val="00254BFE"/>
    <w:rsid w:val="00256406"/>
    <w:rsid w:val="00256562"/>
    <w:rsid w:val="0025676E"/>
    <w:rsid w:val="00261A23"/>
    <w:rsid w:val="00261DDD"/>
    <w:rsid w:val="00267F7B"/>
    <w:rsid w:val="0027025F"/>
    <w:rsid w:val="00276CBB"/>
    <w:rsid w:val="00277B13"/>
    <w:rsid w:val="0028245C"/>
    <w:rsid w:val="00282EB8"/>
    <w:rsid w:val="00283476"/>
    <w:rsid w:val="00285EAD"/>
    <w:rsid w:val="00287755"/>
    <w:rsid w:val="00293CB7"/>
    <w:rsid w:val="00294575"/>
    <w:rsid w:val="002A5428"/>
    <w:rsid w:val="002A5C6B"/>
    <w:rsid w:val="002B1AD1"/>
    <w:rsid w:val="002B4791"/>
    <w:rsid w:val="002C078E"/>
    <w:rsid w:val="002C1459"/>
    <w:rsid w:val="002C5C6E"/>
    <w:rsid w:val="002C5D70"/>
    <w:rsid w:val="002D0524"/>
    <w:rsid w:val="002E1C63"/>
    <w:rsid w:val="002E3732"/>
    <w:rsid w:val="002E61CF"/>
    <w:rsid w:val="002F583A"/>
    <w:rsid w:val="002F6571"/>
    <w:rsid w:val="002F67BE"/>
    <w:rsid w:val="002F6BFF"/>
    <w:rsid w:val="002F7332"/>
    <w:rsid w:val="0031337A"/>
    <w:rsid w:val="003136F2"/>
    <w:rsid w:val="00315AC1"/>
    <w:rsid w:val="003212E4"/>
    <w:rsid w:val="003228AA"/>
    <w:rsid w:val="00322E30"/>
    <w:rsid w:val="00330BB9"/>
    <w:rsid w:val="00331585"/>
    <w:rsid w:val="003409AB"/>
    <w:rsid w:val="00344672"/>
    <w:rsid w:val="003451DD"/>
    <w:rsid w:val="003454B5"/>
    <w:rsid w:val="00350B9A"/>
    <w:rsid w:val="00363041"/>
    <w:rsid w:val="003756CA"/>
    <w:rsid w:val="003769CC"/>
    <w:rsid w:val="0038183E"/>
    <w:rsid w:val="00386BD9"/>
    <w:rsid w:val="00386F2A"/>
    <w:rsid w:val="00390238"/>
    <w:rsid w:val="00391324"/>
    <w:rsid w:val="00392062"/>
    <w:rsid w:val="00392958"/>
    <w:rsid w:val="00396F04"/>
    <w:rsid w:val="003A29F8"/>
    <w:rsid w:val="003A3415"/>
    <w:rsid w:val="003A37D2"/>
    <w:rsid w:val="003A700E"/>
    <w:rsid w:val="003A7C26"/>
    <w:rsid w:val="003B7729"/>
    <w:rsid w:val="003C1605"/>
    <w:rsid w:val="003C25A0"/>
    <w:rsid w:val="003C3BC4"/>
    <w:rsid w:val="003C3FBC"/>
    <w:rsid w:val="003C44D6"/>
    <w:rsid w:val="003C44DB"/>
    <w:rsid w:val="003C67C5"/>
    <w:rsid w:val="003D1512"/>
    <w:rsid w:val="003D4F13"/>
    <w:rsid w:val="003E00A4"/>
    <w:rsid w:val="003E4E7E"/>
    <w:rsid w:val="003E5D4B"/>
    <w:rsid w:val="003E75AA"/>
    <w:rsid w:val="003F1152"/>
    <w:rsid w:val="003F26D0"/>
    <w:rsid w:val="003F3B23"/>
    <w:rsid w:val="0040217F"/>
    <w:rsid w:val="00402D40"/>
    <w:rsid w:val="00404E7E"/>
    <w:rsid w:val="0040537C"/>
    <w:rsid w:val="004110FB"/>
    <w:rsid w:val="004218C8"/>
    <w:rsid w:val="00421ADB"/>
    <w:rsid w:val="00423696"/>
    <w:rsid w:val="004357EB"/>
    <w:rsid w:val="00436DE8"/>
    <w:rsid w:val="00437097"/>
    <w:rsid w:val="00440F84"/>
    <w:rsid w:val="00441B08"/>
    <w:rsid w:val="00446D39"/>
    <w:rsid w:val="004512DE"/>
    <w:rsid w:val="00451614"/>
    <w:rsid w:val="00451922"/>
    <w:rsid w:val="0045267D"/>
    <w:rsid w:val="004550BE"/>
    <w:rsid w:val="00460957"/>
    <w:rsid w:val="004621AA"/>
    <w:rsid w:val="00465A5C"/>
    <w:rsid w:val="00466A7F"/>
    <w:rsid w:val="00466D30"/>
    <w:rsid w:val="00472CA0"/>
    <w:rsid w:val="004741BE"/>
    <w:rsid w:val="00474892"/>
    <w:rsid w:val="0047699A"/>
    <w:rsid w:val="00476EB1"/>
    <w:rsid w:val="00482D28"/>
    <w:rsid w:val="0048498D"/>
    <w:rsid w:val="00485B34"/>
    <w:rsid w:val="00485FD1"/>
    <w:rsid w:val="004864C5"/>
    <w:rsid w:val="004905DC"/>
    <w:rsid w:val="00491F5B"/>
    <w:rsid w:val="00497C09"/>
    <w:rsid w:val="004A368A"/>
    <w:rsid w:val="004B17D3"/>
    <w:rsid w:val="004B4B76"/>
    <w:rsid w:val="004B53E6"/>
    <w:rsid w:val="004C0312"/>
    <w:rsid w:val="004C251E"/>
    <w:rsid w:val="004C53D4"/>
    <w:rsid w:val="004C77C6"/>
    <w:rsid w:val="004D03F5"/>
    <w:rsid w:val="004D0AE4"/>
    <w:rsid w:val="004D1045"/>
    <w:rsid w:val="004D2682"/>
    <w:rsid w:val="004E0DA6"/>
    <w:rsid w:val="004E0F28"/>
    <w:rsid w:val="004E3464"/>
    <w:rsid w:val="004E5072"/>
    <w:rsid w:val="004F34BD"/>
    <w:rsid w:val="004F3D07"/>
    <w:rsid w:val="0050090A"/>
    <w:rsid w:val="005016D0"/>
    <w:rsid w:val="00502BC6"/>
    <w:rsid w:val="00512933"/>
    <w:rsid w:val="00514173"/>
    <w:rsid w:val="005154FF"/>
    <w:rsid w:val="00517684"/>
    <w:rsid w:val="00517D3F"/>
    <w:rsid w:val="005227A2"/>
    <w:rsid w:val="00522F3E"/>
    <w:rsid w:val="00525798"/>
    <w:rsid w:val="00526E4C"/>
    <w:rsid w:val="00533690"/>
    <w:rsid w:val="005355EC"/>
    <w:rsid w:val="005401F6"/>
    <w:rsid w:val="00542FDD"/>
    <w:rsid w:val="005545DA"/>
    <w:rsid w:val="00555A87"/>
    <w:rsid w:val="00555D1E"/>
    <w:rsid w:val="00564907"/>
    <w:rsid w:val="005703DA"/>
    <w:rsid w:val="00570DCB"/>
    <w:rsid w:val="005710CC"/>
    <w:rsid w:val="00571630"/>
    <w:rsid w:val="0057184E"/>
    <w:rsid w:val="00573FBE"/>
    <w:rsid w:val="00575B54"/>
    <w:rsid w:val="00576258"/>
    <w:rsid w:val="00576463"/>
    <w:rsid w:val="00577C15"/>
    <w:rsid w:val="005806C5"/>
    <w:rsid w:val="0058138D"/>
    <w:rsid w:val="005837E9"/>
    <w:rsid w:val="00586F36"/>
    <w:rsid w:val="00587F56"/>
    <w:rsid w:val="005911C2"/>
    <w:rsid w:val="00591D43"/>
    <w:rsid w:val="00594708"/>
    <w:rsid w:val="005A4165"/>
    <w:rsid w:val="005A6781"/>
    <w:rsid w:val="005A7EBD"/>
    <w:rsid w:val="005B18FF"/>
    <w:rsid w:val="005B220C"/>
    <w:rsid w:val="005B3395"/>
    <w:rsid w:val="005B6E7F"/>
    <w:rsid w:val="005B7292"/>
    <w:rsid w:val="005B75EF"/>
    <w:rsid w:val="005C619C"/>
    <w:rsid w:val="005D534B"/>
    <w:rsid w:val="005D6C98"/>
    <w:rsid w:val="005E207E"/>
    <w:rsid w:val="005E45F7"/>
    <w:rsid w:val="005E7ECC"/>
    <w:rsid w:val="005F0E6A"/>
    <w:rsid w:val="005F19AC"/>
    <w:rsid w:val="005F19CF"/>
    <w:rsid w:val="005F4E91"/>
    <w:rsid w:val="005F5FC3"/>
    <w:rsid w:val="0060054F"/>
    <w:rsid w:val="00601F5F"/>
    <w:rsid w:val="0060233F"/>
    <w:rsid w:val="00603C63"/>
    <w:rsid w:val="0061035B"/>
    <w:rsid w:val="006157C3"/>
    <w:rsid w:val="00616074"/>
    <w:rsid w:val="0061682C"/>
    <w:rsid w:val="00621346"/>
    <w:rsid w:val="006260D4"/>
    <w:rsid w:val="0063118D"/>
    <w:rsid w:val="006367F4"/>
    <w:rsid w:val="00641C43"/>
    <w:rsid w:val="00642A64"/>
    <w:rsid w:val="006456C6"/>
    <w:rsid w:val="00650C72"/>
    <w:rsid w:val="00652EF7"/>
    <w:rsid w:val="0065434B"/>
    <w:rsid w:val="00655C84"/>
    <w:rsid w:val="006570E1"/>
    <w:rsid w:val="0065790D"/>
    <w:rsid w:val="0066108D"/>
    <w:rsid w:val="00664C8D"/>
    <w:rsid w:val="00666AB1"/>
    <w:rsid w:val="006673E4"/>
    <w:rsid w:val="00667A2D"/>
    <w:rsid w:val="00673BB4"/>
    <w:rsid w:val="00686F75"/>
    <w:rsid w:val="00693229"/>
    <w:rsid w:val="006A0109"/>
    <w:rsid w:val="006B4D99"/>
    <w:rsid w:val="006B5846"/>
    <w:rsid w:val="006B7C34"/>
    <w:rsid w:val="006C11E5"/>
    <w:rsid w:val="006C17EE"/>
    <w:rsid w:val="006C29B2"/>
    <w:rsid w:val="006C2EE6"/>
    <w:rsid w:val="006C4579"/>
    <w:rsid w:val="006C5A2C"/>
    <w:rsid w:val="006C781E"/>
    <w:rsid w:val="006D4A5E"/>
    <w:rsid w:val="006D5213"/>
    <w:rsid w:val="006E1FC3"/>
    <w:rsid w:val="006E3AF1"/>
    <w:rsid w:val="006E6B2A"/>
    <w:rsid w:val="006F12C0"/>
    <w:rsid w:val="006F30E8"/>
    <w:rsid w:val="006F5DC9"/>
    <w:rsid w:val="006F6047"/>
    <w:rsid w:val="00702565"/>
    <w:rsid w:val="00702869"/>
    <w:rsid w:val="00702BDD"/>
    <w:rsid w:val="00702E59"/>
    <w:rsid w:val="0071228B"/>
    <w:rsid w:val="00715770"/>
    <w:rsid w:val="00715A2F"/>
    <w:rsid w:val="00716045"/>
    <w:rsid w:val="00716811"/>
    <w:rsid w:val="007210FB"/>
    <w:rsid w:val="00724B7E"/>
    <w:rsid w:val="00731219"/>
    <w:rsid w:val="00733354"/>
    <w:rsid w:val="00733DF4"/>
    <w:rsid w:val="00735C8B"/>
    <w:rsid w:val="007403E6"/>
    <w:rsid w:val="007419C4"/>
    <w:rsid w:val="00741FB5"/>
    <w:rsid w:val="00743E02"/>
    <w:rsid w:val="00745181"/>
    <w:rsid w:val="00750E1A"/>
    <w:rsid w:val="00750E84"/>
    <w:rsid w:val="00755CB4"/>
    <w:rsid w:val="00756F65"/>
    <w:rsid w:val="00761151"/>
    <w:rsid w:val="00762BAA"/>
    <w:rsid w:val="00765254"/>
    <w:rsid w:val="00771723"/>
    <w:rsid w:val="00772199"/>
    <w:rsid w:val="00772649"/>
    <w:rsid w:val="007746D8"/>
    <w:rsid w:val="00775477"/>
    <w:rsid w:val="007806DD"/>
    <w:rsid w:val="00783360"/>
    <w:rsid w:val="00790A9C"/>
    <w:rsid w:val="007918CF"/>
    <w:rsid w:val="007951E7"/>
    <w:rsid w:val="00796471"/>
    <w:rsid w:val="00797367"/>
    <w:rsid w:val="007A3CBE"/>
    <w:rsid w:val="007A4104"/>
    <w:rsid w:val="007A49DB"/>
    <w:rsid w:val="007B120B"/>
    <w:rsid w:val="007B12AD"/>
    <w:rsid w:val="007B5333"/>
    <w:rsid w:val="007C3420"/>
    <w:rsid w:val="007C34CA"/>
    <w:rsid w:val="007C4852"/>
    <w:rsid w:val="007D3BE3"/>
    <w:rsid w:val="007D4348"/>
    <w:rsid w:val="007D5BE5"/>
    <w:rsid w:val="007D5BF8"/>
    <w:rsid w:val="007E0290"/>
    <w:rsid w:val="007E5EC9"/>
    <w:rsid w:val="007F2D89"/>
    <w:rsid w:val="007F594A"/>
    <w:rsid w:val="0080399C"/>
    <w:rsid w:val="008109C9"/>
    <w:rsid w:val="00811AA8"/>
    <w:rsid w:val="00812A87"/>
    <w:rsid w:val="00812E35"/>
    <w:rsid w:val="00813079"/>
    <w:rsid w:val="008150A3"/>
    <w:rsid w:val="00822EB2"/>
    <w:rsid w:val="00824C2E"/>
    <w:rsid w:val="00833DCF"/>
    <w:rsid w:val="00841FDD"/>
    <w:rsid w:val="00850BC1"/>
    <w:rsid w:val="00850C9B"/>
    <w:rsid w:val="0085138D"/>
    <w:rsid w:val="0085366B"/>
    <w:rsid w:val="00854009"/>
    <w:rsid w:val="00854DE7"/>
    <w:rsid w:val="00854FAA"/>
    <w:rsid w:val="008567D5"/>
    <w:rsid w:val="0086036D"/>
    <w:rsid w:val="00860E01"/>
    <w:rsid w:val="00862456"/>
    <w:rsid w:val="008624F6"/>
    <w:rsid w:val="008627B5"/>
    <w:rsid w:val="00862A50"/>
    <w:rsid w:val="008634DF"/>
    <w:rsid w:val="00864D02"/>
    <w:rsid w:val="00865D8D"/>
    <w:rsid w:val="00866B41"/>
    <w:rsid w:val="008706C4"/>
    <w:rsid w:val="008743F9"/>
    <w:rsid w:val="0088079F"/>
    <w:rsid w:val="00880840"/>
    <w:rsid w:val="00891146"/>
    <w:rsid w:val="008942BD"/>
    <w:rsid w:val="008A0923"/>
    <w:rsid w:val="008A265A"/>
    <w:rsid w:val="008A357B"/>
    <w:rsid w:val="008A437E"/>
    <w:rsid w:val="008B0D09"/>
    <w:rsid w:val="008C0162"/>
    <w:rsid w:val="008C1DAF"/>
    <w:rsid w:val="008C20DB"/>
    <w:rsid w:val="008C5B0B"/>
    <w:rsid w:val="008C619F"/>
    <w:rsid w:val="008C7C9F"/>
    <w:rsid w:val="008D38CC"/>
    <w:rsid w:val="008D4B2B"/>
    <w:rsid w:val="008D6F92"/>
    <w:rsid w:val="008E2C70"/>
    <w:rsid w:val="008E48A6"/>
    <w:rsid w:val="008E7A43"/>
    <w:rsid w:val="008F036E"/>
    <w:rsid w:val="008F234D"/>
    <w:rsid w:val="0090103B"/>
    <w:rsid w:val="0090277B"/>
    <w:rsid w:val="00904A87"/>
    <w:rsid w:val="00911BA4"/>
    <w:rsid w:val="00922AB8"/>
    <w:rsid w:val="00923635"/>
    <w:rsid w:val="009270FC"/>
    <w:rsid w:val="00930E6E"/>
    <w:rsid w:val="0093229E"/>
    <w:rsid w:val="00937053"/>
    <w:rsid w:val="00940B14"/>
    <w:rsid w:val="00941FB4"/>
    <w:rsid w:val="00942321"/>
    <w:rsid w:val="00943929"/>
    <w:rsid w:val="00945381"/>
    <w:rsid w:val="00952051"/>
    <w:rsid w:val="0095355B"/>
    <w:rsid w:val="00955270"/>
    <w:rsid w:val="00955307"/>
    <w:rsid w:val="009627A6"/>
    <w:rsid w:val="00962F94"/>
    <w:rsid w:val="00970E13"/>
    <w:rsid w:val="00970E6A"/>
    <w:rsid w:val="00974E49"/>
    <w:rsid w:val="0097550A"/>
    <w:rsid w:val="00976D5C"/>
    <w:rsid w:val="00976F1E"/>
    <w:rsid w:val="00995351"/>
    <w:rsid w:val="009A0324"/>
    <w:rsid w:val="009A0716"/>
    <w:rsid w:val="009A3887"/>
    <w:rsid w:val="009A57BB"/>
    <w:rsid w:val="009B00BE"/>
    <w:rsid w:val="009B02C4"/>
    <w:rsid w:val="009B1D9C"/>
    <w:rsid w:val="009B2B4F"/>
    <w:rsid w:val="009C4A25"/>
    <w:rsid w:val="009D19BA"/>
    <w:rsid w:val="009D6537"/>
    <w:rsid w:val="009E3502"/>
    <w:rsid w:val="009E39FD"/>
    <w:rsid w:val="009F0765"/>
    <w:rsid w:val="009F0AF0"/>
    <w:rsid w:val="009F362E"/>
    <w:rsid w:val="009F363F"/>
    <w:rsid w:val="009F5674"/>
    <w:rsid w:val="009F5A39"/>
    <w:rsid w:val="009F677C"/>
    <w:rsid w:val="009F6B23"/>
    <w:rsid w:val="00A01357"/>
    <w:rsid w:val="00A0695E"/>
    <w:rsid w:val="00A2166E"/>
    <w:rsid w:val="00A26543"/>
    <w:rsid w:val="00A276A8"/>
    <w:rsid w:val="00A3269C"/>
    <w:rsid w:val="00A33103"/>
    <w:rsid w:val="00A360D8"/>
    <w:rsid w:val="00A42354"/>
    <w:rsid w:val="00A50607"/>
    <w:rsid w:val="00A51162"/>
    <w:rsid w:val="00A530F0"/>
    <w:rsid w:val="00A5345E"/>
    <w:rsid w:val="00A5368A"/>
    <w:rsid w:val="00A53D48"/>
    <w:rsid w:val="00A62A60"/>
    <w:rsid w:val="00A652AA"/>
    <w:rsid w:val="00A70501"/>
    <w:rsid w:val="00A71A0C"/>
    <w:rsid w:val="00A82031"/>
    <w:rsid w:val="00A82C5F"/>
    <w:rsid w:val="00A85FC5"/>
    <w:rsid w:val="00A861A7"/>
    <w:rsid w:val="00A90BF5"/>
    <w:rsid w:val="00A92EF4"/>
    <w:rsid w:val="00A94164"/>
    <w:rsid w:val="00AA0703"/>
    <w:rsid w:val="00AA0AB0"/>
    <w:rsid w:val="00AA30DE"/>
    <w:rsid w:val="00AA7317"/>
    <w:rsid w:val="00AB3C3A"/>
    <w:rsid w:val="00AB6A60"/>
    <w:rsid w:val="00AB72F2"/>
    <w:rsid w:val="00AC23D0"/>
    <w:rsid w:val="00AC46BF"/>
    <w:rsid w:val="00AC6E91"/>
    <w:rsid w:val="00AD034F"/>
    <w:rsid w:val="00AD40E1"/>
    <w:rsid w:val="00AD5B32"/>
    <w:rsid w:val="00AD6ED0"/>
    <w:rsid w:val="00AD79BB"/>
    <w:rsid w:val="00AE38A1"/>
    <w:rsid w:val="00AF22FC"/>
    <w:rsid w:val="00AF26A1"/>
    <w:rsid w:val="00AF2737"/>
    <w:rsid w:val="00AF4DAE"/>
    <w:rsid w:val="00B03DD1"/>
    <w:rsid w:val="00B043DD"/>
    <w:rsid w:val="00B05C3A"/>
    <w:rsid w:val="00B071A4"/>
    <w:rsid w:val="00B112E2"/>
    <w:rsid w:val="00B152B9"/>
    <w:rsid w:val="00B17A4E"/>
    <w:rsid w:val="00B2064F"/>
    <w:rsid w:val="00B2456D"/>
    <w:rsid w:val="00B24F70"/>
    <w:rsid w:val="00B30989"/>
    <w:rsid w:val="00B31E62"/>
    <w:rsid w:val="00B32DDE"/>
    <w:rsid w:val="00B33067"/>
    <w:rsid w:val="00B334F8"/>
    <w:rsid w:val="00B35110"/>
    <w:rsid w:val="00B37133"/>
    <w:rsid w:val="00B44206"/>
    <w:rsid w:val="00B46066"/>
    <w:rsid w:val="00B46919"/>
    <w:rsid w:val="00B503B1"/>
    <w:rsid w:val="00B5177F"/>
    <w:rsid w:val="00B528CB"/>
    <w:rsid w:val="00B53459"/>
    <w:rsid w:val="00B7366A"/>
    <w:rsid w:val="00B770F6"/>
    <w:rsid w:val="00B8070E"/>
    <w:rsid w:val="00B8366C"/>
    <w:rsid w:val="00B85ECB"/>
    <w:rsid w:val="00B90911"/>
    <w:rsid w:val="00B965CD"/>
    <w:rsid w:val="00BA03DD"/>
    <w:rsid w:val="00BB0126"/>
    <w:rsid w:val="00BB08C7"/>
    <w:rsid w:val="00BB164F"/>
    <w:rsid w:val="00BB426D"/>
    <w:rsid w:val="00BC16C4"/>
    <w:rsid w:val="00BC2369"/>
    <w:rsid w:val="00BC2884"/>
    <w:rsid w:val="00BC2E06"/>
    <w:rsid w:val="00BC4A79"/>
    <w:rsid w:val="00BC6B2B"/>
    <w:rsid w:val="00BC6B56"/>
    <w:rsid w:val="00BD1A70"/>
    <w:rsid w:val="00BD40E7"/>
    <w:rsid w:val="00BD419F"/>
    <w:rsid w:val="00BD7AD8"/>
    <w:rsid w:val="00BE174E"/>
    <w:rsid w:val="00BE5D46"/>
    <w:rsid w:val="00BF0F87"/>
    <w:rsid w:val="00BF1BE8"/>
    <w:rsid w:val="00BF2238"/>
    <w:rsid w:val="00BF41B1"/>
    <w:rsid w:val="00BF6A81"/>
    <w:rsid w:val="00C02709"/>
    <w:rsid w:val="00C11CB9"/>
    <w:rsid w:val="00C13521"/>
    <w:rsid w:val="00C3090E"/>
    <w:rsid w:val="00C33FAF"/>
    <w:rsid w:val="00C35C82"/>
    <w:rsid w:val="00C41622"/>
    <w:rsid w:val="00C43A80"/>
    <w:rsid w:val="00C43B28"/>
    <w:rsid w:val="00C455BE"/>
    <w:rsid w:val="00C466F8"/>
    <w:rsid w:val="00C50B43"/>
    <w:rsid w:val="00C528FA"/>
    <w:rsid w:val="00C52C83"/>
    <w:rsid w:val="00C53460"/>
    <w:rsid w:val="00C53A44"/>
    <w:rsid w:val="00C61D13"/>
    <w:rsid w:val="00C62893"/>
    <w:rsid w:val="00C66216"/>
    <w:rsid w:val="00C66C6B"/>
    <w:rsid w:val="00C6759C"/>
    <w:rsid w:val="00C71295"/>
    <w:rsid w:val="00C7727D"/>
    <w:rsid w:val="00C778CD"/>
    <w:rsid w:val="00C82297"/>
    <w:rsid w:val="00C86990"/>
    <w:rsid w:val="00C91F3F"/>
    <w:rsid w:val="00C939E5"/>
    <w:rsid w:val="00CA0486"/>
    <w:rsid w:val="00CA23C3"/>
    <w:rsid w:val="00CA6523"/>
    <w:rsid w:val="00CA68B7"/>
    <w:rsid w:val="00CB19DF"/>
    <w:rsid w:val="00CB383A"/>
    <w:rsid w:val="00CB6871"/>
    <w:rsid w:val="00CC146D"/>
    <w:rsid w:val="00CC5EB5"/>
    <w:rsid w:val="00CD2144"/>
    <w:rsid w:val="00CD3651"/>
    <w:rsid w:val="00CD6ABC"/>
    <w:rsid w:val="00CE0075"/>
    <w:rsid w:val="00CE157E"/>
    <w:rsid w:val="00CE3EBF"/>
    <w:rsid w:val="00CE4A91"/>
    <w:rsid w:val="00CE75B0"/>
    <w:rsid w:val="00CF1E69"/>
    <w:rsid w:val="00D01654"/>
    <w:rsid w:val="00D018D5"/>
    <w:rsid w:val="00D0452E"/>
    <w:rsid w:val="00D11609"/>
    <w:rsid w:val="00D253A1"/>
    <w:rsid w:val="00D30F3A"/>
    <w:rsid w:val="00D31B9D"/>
    <w:rsid w:val="00D3357F"/>
    <w:rsid w:val="00D33D1B"/>
    <w:rsid w:val="00D43AE1"/>
    <w:rsid w:val="00D47955"/>
    <w:rsid w:val="00D543AA"/>
    <w:rsid w:val="00D56B78"/>
    <w:rsid w:val="00D60210"/>
    <w:rsid w:val="00D65F6B"/>
    <w:rsid w:val="00D677F9"/>
    <w:rsid w:val="00D71172"/>
    <w:rsid w:val="00D735A6"/>
    <w:rsid w:val="00D73E9F"/>
    <w:rsid w:val="00D76377"/>
    <w:rsid w:val="00D76632"/>
    <w:rsid w:val="00D81322"/>
    <w:rsid w:val="00D85E02"/>
    <w:rsid w:val="00D97864"/>
    <w:rsid w:val="00DA16E4"/>
    <w:rsid w:val="00DA24C0"/>
    <w:rsid w:val="00DA29B4"/>
    <w:rsid w:val="00DA5710"/>
    <w:rsid w:val="00DA5F9E"/>
    <w:rsid w:val="00DA7417"/>
    <w:rsid w:val="00DB0C00"/>
    <w:rsid w:val="00DC11F6"/>
    <w:rsid w:val="00DC409F"/>
    <w:rsid w:val="00DC5AA0"/>
    <w:rsid w:val="00DD083D"/>
    <w:rsid w:val="00DD25B3"/>
    <w:rsid w:val="00DD4E6D"/>
    <w:rsid w:val="00DD4EA1"/>
    <w:rsid w:val="00DD51FF"/>
    <w:rsid w:val="00DE10C6"/>
    <w:rsid w:val="00DE44D4"/>
    <w:rsid w:val="00DE637B"/>
    <w:rsid w:val="00DE7F95"/>
    <w:rsid w:val="00DF5E2F"/>
    <w:rsid w:val="00E014A9"/>
    <w:rsid w:val="00E05339"/>
    <w:rsid w:val="00E05778"/>
    <w:rsid w:val="00E07CF0"/>
    <w:rsid w:val="00E12973"/>
    <w:rsid w:val="00E14461"/>
    <w:rsid w:val="00E14FBC"/>
    <w:rsid w:val="00E169CB"/>
    <w:rsid w:val="00E26449"/>
    <w:rsid w:val="00E303CC"/>
    <w:rsid w:val="00E356CA"/>
    <w:rsid w:val="00E35BDE"/>
    <w:rsid w:val="00E36A10"/>
    <w:rsid w:val="00E42AF1"/>
    <w:rsid w:val="00E44FE0"/>
    <w:rsid w:val="00E46156"/>
    <w:rsid w:val="00E512F0"/>
    <w:rsid w:val="00E526EC"/>
    <w:rsid w:val="00E54250"/>
    <w:rsid w:val="00E557F8"/>
    <w:rsid w:val="00E56896"/>
    <w:rsid w:val="00E57345"/>
    <w:rsid w:val="00E60BE5"/>
    <w:rsid w:val="00E63508"/>
    <w:rsid w:val="00E66657"/>
    <w:rsid w:val="00E672E9"/>
    <w:rsid w:val="00E707F7"/>
    <w:rsid w:val="00E809FB"/>
    <w:rsid w:val="00E80FB6"/>
    <w:rsid w:val="00E8294E"/>
    <w:rsid w:val="00E85502"/>
    <w:rsid w:val="00E907D6"/>
    <w:rsid w:val="00E91B02"/>
    <w:rsid w:val="00EA126D"/>
    <w:rsid w:val="00EA1599"/>
    <w:rsid w:val="00EA465C"/>
    <w:rsid w:val="00EA4F54"/>
    <w:rsid w:val="00EA6322"/>
    <w:rsid w:val="00EB06D5"/>
    <w:rsid w:val="00EB2FBC"/>
    <w:rsid w:val="00EB48E5"/>
    <w:rsid w:val="00EB4C3F"/>
    <w:rsid w:val="00EC0CED"/>
    <w:rsid w:val="00EC2C24"/>
    <w:rsid w:val="00EC467C"/>
    <w:rsid w:val="00EC4D20"/>
    <w:rsid w:val="00EC6652"/>
    <w:rsid w:val="00ED084F"/>
    <w:rsid w:val="00ED16BD"/>
    <w:rsid w:val="00ED2567"/>
    <w:rsid w:val="00ED3818"/>
    <w:rsid w:val="00ED384F"/>
    <w:rsid w:val="00EE0035"/>
    <w:rsid w:val="00EE5414"/>
    <w:rsid w:val="00EF24B8"/>
    <w:rsid w:val="00EF46DE"/>
    <w:rsid w:val="00F015CE"/>
    <w:rsid w:val="00F05402"/>
    <w:rsid w:val="00F05E94"/>
    <w:rsid w:val="00F110D0"/>
    <w:rsid w:val="00F20E98"/>
    <w:rsid w:val="00F218B6"/>
    <w:rsid w:val="00F22C97"/>
    <w:rsid w:val="00F23BE5"/>
    <w:rsid w:val="00F24819"/>
    <w:rsid w:val="00F24FBD"/>
    <w:rsid w:val="00F279A9"/>
    <w:rsid w:val="00F30103"/>
    <w:rsid w:val="00F36278"/>
    <w:rsid w:val="00F3751F"/>
    <w:rsid w:val="00F4092E"/>
    <w:rsid w:val="00F417E9"/>
    <w:rsid w:val="00F428BE"/>
    <w:rsid w:val="00F43320"/>
    <w:rsid w:val="00F4359C"/>
    <w:rsid w:val="00F51978"/>
    <w:rsid w:val="00F52A5B"/>
    <w:rsid w:val="00F5306F"/>
    <w:rsid w:val="00F53994"/>
    <w:rsid w:val="00F56079"/>
    <w:rsid w:val="00F56CA3"/>
    <w:rsid w:val="00F60A96"/>
    <w:rsid w:val="00F61FF1"/>
    <w:rsid w:val="00F63405"/>
    <w:rsid w:val="00F64DF3"/>
    <w:rsid w:val="00F650FC"/>
    <w:rsid w:val="00F77C37"/>
    <w:rsid w:val="00F80FFC"/>
    <w:rsid w:val="00F81882"/>
    <w:rsid w:val="00F81FAD"/>
    <w:rsid w:val="00F83E8F"/>
    <w:rsid w:val="00F9253A"/>
    <w:rsid w:val="00F926F7"/>
    <w:rsid w:val="00F97EAC"/>
    <w:rsid w:val="00FA3AAE"/>
    <w:rsid w:val="00FA5AF2"/>
    <w:rsid w:val="00FB3DE3"/>
    <w:rsid w:val="00FB4AFE"/>
    <w:rsid w:val="00FC76F0"/>
    <w:rsid w:val="00FC7BBC"/>
    <w:rsid w:val="00FE0106"/>
    <w:rsid w:val="00FE2245"/>
    <w:rsid w:val="00FE43D4"/>
    <w:rsid w:val="00FE6663"/>
    <w:rsid w:val="00FF0320"/>
    <w:rsid w:val="00FF1887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BD8C1C"/>
  <w15:chartTrackingRefBased/>
  <w15:docId w15:val="{5F4F4530-5064-4D64-9DBC-88A0DC2A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EB4C3F"/>
    <w:pPr>
      <w:keepNext/>
      <w:spacing w:before="20" w:line="360" w:lineRule="auto"/>
      <w:ind w:left="709"/>
      <w:jc w:val="both"/>
    </w:pPr>
    <w:rPr>
      <w:rFonts w:ascii="Arial" w:hAnsi="Arial"/>
      <w:sz w:val="24"/>
    </w:rPr>
  </w:style>
  <w:style w:type="paragraph" w:styleId="10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phbase"/>
    <w:next w:val="phnormal"/>
    <w:qFormat/>
    <w:rsid w:val="00C82297"/>
    <w:pPr>
      <w:keepNext/>
      <w:keepLines/>
      <w:pageBreakBefore/>
      <w:numPr>
        <w:numId w:val="7"/>
      </w:numPr>
      <w:tabs>
        <w:tab w:val="left" w:pos="1260"/>
      </w:tabs>
      <w:spacing w:before="360" w:after="360"/>
      <w:ind w:right="170"/>
      <w:outlineLvl w:val="0"/>
    </w:pPr>
    <w:rPr>
      <w:b/>
      <w:sz w:val="28"/>
      <w:szCs w:val="28"/>
    </w:rPr>
  </w:style>
  <w:style w:type="paragraph" w:styleId="2">
    <w:name w:val="heading 2"/>
    <w:basedOn w:val="phbase"/>
    <w:next w:val="phnormal"/>
    <w:qFormat/>
    <w:rsid w:val="00C82297"/>
    <w:pPr>
      <w:keepNext/>
      <w:keepLines/>
      <w:numPr>
        <w:ilvl w:val="1"/>
        <w:numId w:val="7"/>
      </w:numPr>
      <w:tabs>
        <w:tab w:val="left" w:pos="720"/>
      </w:tabs>
      <w:spacing w:before="360" w:after="360"/>
      <w:ind w:right="170"/>
      <w:outlineLvl w:val="1"/>
    </w:pPr>
    <w:rPr>
      <w:b/>
    </w:rPr>
  </w:style>
  <w:style w:type="paragraph" w:styleId="3">
    <w:name w:val="heading 3"/>
    <w:aliases w:val="H3, Char"/>
    <w:basedOn w:val="phbase"/>
    <w:next w:val="phnormal"/>
    <w:link w:val="30"/>
    <w:qFormat/>
    <w:rsid w:val="00C82297"/>
    <w:pPr>
      <w:keepNext/>
      <w:keepLines/>
      <w:numPr>
        <w:ilvl w:val="2"/>
        <w:numId w:val="7"/>
      </w:numPr>
      <w:spacing w:before="240" w:after="240"/>
      <w:ind w:right="170"/>
      <w:outlineLvl w:val="2"/>
    </w:pPr>
    <w:rPr>
      <w:b/>
      <w:bCs/>
    </w:rPr>
  </w:style>
  <w:style w:type="paragraph" w:styleId="4">
    <w:name w:val="heading 4"/>
    <w:aliases w:val="Заголовок 4 (Приложение),Level 2 - a"/>
    <w:basedOn w:val="phbase"/>
    <w:next w:val="phnormal"/>
    <w:qFormat/>
    <w:rsid w:val="00C82297"/>
    <w:pPr>
      <w:keepNext/>
      <w:keepLines/>
      <w:numPr>
        <w:ilvl w:val="3"/>
        <w:numId w:val="7"/>
      </w:numPr>
      <w:spacing w:before="120" w:after="120"/>
      <w:ind w:right="170"/>
      <w:outlineLvl w:val="3"/>
    </w:pPr>
    <w:rPr>
      <w:b/>
    </w:rPr>
  </w:style>
  <w:style w:type="paragraph" w:styleId="5">
    <w:name w:val="heading 5"/>
    <w:basedOn w:val="a"/>
    <w:next w:val="phnormal"/>
    <w:qFormat/>
    <w:rsid w:val="00F015CE"/>
    <w:pPr>
      <w:spacing w:before="240" w:after="60"/>
      <w:ind w:left="72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8D4B2B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hbase">
    <w:name w:val="ph_base"/>
    <w:link w:val="phbase0"/>
    <w:rsid w:val="00127D24"/>
    <w:pPr>
      <w:spacing w:line="360" w:lineRule="auto"/>
      <w:jc w:val="both"/>
    </w:pPr>
    <w:rPr>
      <w:rFonts w:ascii="Arial" w:hAnsi="Arial"/>
      <w:sz w:val="24"/>
    </w:rPr>
  </w:style>
  <w:style w:type="paragraph" w:customStyle="1" w:styleId="phadditiontitle1">
    <w:name w:val="ph_addition_title_1"/>
    <w:basedOn w:val="phbase"/>
    <w:next w:val="phnormal"/>
    <w:rsid w:val="00127D24"/>
    <w:pPr>
      <w:keepNext/>
      <w:keepLines/>
      <w:pageBreakBefore/>
      <w:spacing w:before="360" w:after="360"/>
      <w:jc w:val="center"/>
      <w:outlineLvl w:val="0"/>
    </w:pPr>
    <w:rPr>
      <w:b/>
      <w:sz w:val="28"/>
      <w:szCs w:val="28"/>
    </w:rPr>
  </w:style>
  <w:style w:type="paragraph" w:customStyle="1" w:styleId="phadditiontitle2">
    <w:name w:val="ph_addition_title_2"/>
    <w:basedOn w:val="phbase"/>
    <w:next w:val="phnormal"/>
    <w:rsid w:val="00127D24"/>
    <w:pPr>
      <w:keepNext/>
      <w:keepLines/>
      <w:spacing w:before="360" w:after="360"/>
      <w:outlineLvl w:val="1"/>
    </w:pPr>
    <w:rPr>
      <w:b/>
      <w:szCs w:val="24"/>
    </w:rPr>
  </w:style>
  <w:style w:type="paragraph" w:customStyle="1" w:styleId="phadditiontitle3">
    <w:name w:val="ph_addition_title_3"/>
    <w:basedOn w:val="phbase"/>
    <w:next w:val="phnormal"/>
    <w:rsid w:val="00127D24"/>
    <w:pPr>
      <w:keepNext/>
      <w:keepLines/>
      <w:spacing w:before="240" w:after="240"/>
      <w:outlineLvl w:val="2"/>
    </w:pPr>
    <w:rPr>
      <w:b/>
      <w:sz w:val="22"/>
      <w:szCs w:val="22"/>
    </w:rPr>
  </w:style>
  <w:style w:type="numbering" w:customStyle="1" w:styleId="phadditiontitle">
    <w:name w:val="ph_additiontitle"/>
    <w:basedOn w:val="a2"/>
    <w:rsid w:val="00127D24"/>
    <w:pPr>
      <w:numPr>
        <w:numId w:val="1"/>
      </w:numPr>
    </w:pPr>
  </w:style>
  <w:style w:type="paragraph" w:customStyle="1" w:styleId="phbibliography">
    <w:name w:val="ph_bibliography"/>
    <w:basedOn w:val="phbase"/>
    <w:rsid w:val="00127D24"/>
    <w:pPr>
      <w:numPr>
        <w:numId w:val="2"/>
      </w:numPr>
      <w:spacing w:before="60" w:after="60" w:line="240" w:lineRule="auto"/>
    </w:pPr>
    <w:rPr>
      <w:rFonts w:cs="Arial"/>
      <w:bCs/>
      <w:szCs w:val="28"/>
    </w:rPr>
  </w:style>
  <w:style w:type="paragraph" w:customStyle="1" w:styleId="phcolontituldown">
    <w:name w:val="ph_colontituldown"/>
    <w:basedOn w:val="phbase"/>
    <w:rsid w:val="00127D24"/>
    <w:pPr>
      <w:pBdr>
        <w:top w:val="single" w:sz="4" w:space="1" w:color="auto"/>
      </w:pBdr>
      <w:tabs>
        <w:tab w:val="right" w:pos="9497"/>
        <w:tab w:val="right" w:pos="14459"/>
      </w:tabs>
      <w:spacing w:before="20" w:after="120"/>
      <w:jc w:val="center"/>
    </w:pPr>
    <w:rPr>
      <w:sz w:val="20"/>
    </w:rPr>
  </w:style>
  <w:style w:type="paragraph" w:customStyle="1" w:styleId="phcolontitulup">
    <w:name w:val="ph_colontitulup"/>
    <w:basedOn w:val="phbase"/>
    <w:rsid w:val="00127D24"/>
    <w:pPr>
      <w:pBdr>
        <w:bottom w:val="single" w:sz="4" w:space="1" w:color="auto"/>
      </w:pBdr>
      <w:tabs>
        <w:tab w:val="right" w:pos="14600"/>
      </w:tabs>
      <w:spacing w:before="20" w:after="120"/>
      <w:jc w:val="center"/>
    </w:pPr>
    <w:rPr>
      <w:sz w:val="20"/>
    </w:rPr>
  </w:style>
  <w:style w:type="paragraph" w:customStyle="1" w:styleId="phcomment">
    <w:name w:val="ph_comment"/>
    <w:basedOn w:val="phbase"/>
    <w:link w:val="phcomment0"/>
    <w:rsid w:val="00127D24"/>
    <w:pPr>
      <w:ind w:firstLine="720"/>
    </w:pPr>
    <w:rPr>
      <w:rFonts w:ascii="Arial Narrow" w:hAnsi="Arial Narrow"/>
      <w:vanish/>
      <w:color w:val="0000FF"/>
    </w:rPr>
  </w:style>
  <w:style w:type="paragraph" w:customStyle="1" w:styleId="phconfirmlist">
    <w:name w:val="ph_confirmlist"/>
    <w:basedOn w:val="phbase"/>
    <w:rsid w:val="00127D24"/>
    <w:pPr>
      <w:spacing w:before="20" w:after="120"/>
      <w:jc w:val="center"/>
    </w:pPr>
    <w:rPr>
      <w:b/>
      <w:caps/>
      <w:sz w:val="28"/>
      <w:szCs w:val="28"/>
    </w:rPr>
  </w:style>
  <w:style w:type="paragraph" w:customStyle="1" w:styleId="phconfirmstamp">
    <w:name w:val="ph_confirmstamp"/>
    <w:basedOn w:val="phbase"/>
    <w:rsid w:val="00127D24"/>
    <w:pPr>
      <w:spacing w:before="20" w:after="120" w:line="240" w:lineRule="auto"/>
      <w:jc w:val="left"/>
    </w:pPr>
  </w:style>
  <w:style w:type="paragraph" w:customStyle="1" w:styleId="phconfirmstampstamp">
    <w:name w:val="ph_confirmstamp_stamp"/>
    <w:basedOn w:val="phconfirmstamp"/>
    <w:rsid w:val="00127D24"/>
  </w:style>
  <w:style w:type="paragraph" w:customStyle="1" w:styleId="phconfirmstamptitle">
    <w:name w:val="ph_confirmstamp_title"/>
    <w:basedOn w:val="phconfirmstamp"/>
    <w:next w:val="phconfirmstampstamp"/>
    <w:rsid w:val="00127D24"/>
    <w:rPr>
      <w:caps/>
      <w:szCs w:val="24"/>
    </w:rPr>
  </w:style>
  <w:style w:type="paragraph" w:customStyle="1" w:styleId="phcontent">
    <w:name w:val="ph_content"/>
    <w:basedOn w:val="phbase"/>
    <w:next w:val="11"/>
    <w:link w:val="phcontent0"/>
    <w:rsid w:val="00127D24"/>
    <w:pPr>
      <w:keepNext/>
      <w:keepLines/>
      <w:pageBreakBefore/>
      <w:tabs>
        <w:tab w:val="left" w:pos="1134"/>
        <w:tab w:val="left" w:pos="1440"/>
        <w:tab w:val="left" w:pos="1797"/>
      </w:tabs>
      <w:spacing w:before="360" w:after="360"/>
      <w:jc w:val="center"/>
    </w:pPr>
    <w:rPr>
      <w:rFonts w:cs="Arial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472CA0"/>
    <w:pPr>
      <w:tabs>
        <w:tab w:val="left" w:pos="284"/>
        <w:tab w:val="right" w:leader="dot" w:pos="9000"/>
      </w:tabs>
      <w:spacing w:before="120"/>
      <w:ind w:left="360" w:hanging="360"/>
      <w:jc w:val="left"/>
    </w:pPr>
    <w:rPr>
      <w:b/>
      <w:szCs w:val="24"/>
    </w:rPr>
  </w:style>
  <w:style w:type="paragraph" w:customStyle="1" w:styleId="phexample">
    <w:name w:val="ph_example"/>
    <w:basedOn w:val="phbase"/>
    <w:rsid w:val="00127D24"/>
    <w:pPr>
      <w:spacing w:before="20" w:after="120"/>
    </w:pPr>
    <w:rPr>
      <w:b/>
      <w:i/>
      <w:sz w:val="20"/>
    </w:rPr>
  </w:style>
  <w:style w:type="paragraph" w:customStyle="1" w:styleId="phfigure">
    <w:name w:val="ph_figure"/>
    <w:basedOn w:val="phbase"/>
    <w:rsid w:val="00127D24"/>
    <w:pPr>
      <w:spacing w:before="20" w:after="120"/>
      <w:jc w:val="center"/>
    </w:pPr>
  </w:style>
  <w:style w:type="paragraph" w:customStyle="1" w:styleId="phfiguregraphic">
    <w:name w:val="ph_figure_graphic"/>
    <w:basedOn w:val="phfigure"/>
    <w:next w:val="phfiguretitle"/>
    <w:rsid w:val="00127D24"/>
    <w:pPr>
      <w:keepNext/>
      <w:spacing w:before="120"/>
    </w:pPr>
  </w:style>
  <w:style w:type="paragraph" w:customStyle="1" w:styleId="phfiguretitle">
    <w:name w:val="ph_figure_title"/>
    <w:basedOn w:val="phfigure"/>
    <w:next w:val="phnormal"/>
    <w:rsid w:val="00127D24"/>
    <w:pPr>
      <w:keepLines/>
      <w:spacing w:before="120"/>
    </w:pPr>
    <w:rPr>
      <w:rFonts w:cs="Arial"/>
    </w:rPr>
  </w:style>
  <w:style w:type="paragraph" w:customStyle="1" w:styleId="phfootnote">
    <w:name w:val="ph_footnote"/>
    <w:basedOn w:val="phbase"/>
    <w:rsid w:val="00127D24"/>
    <w:pPr>
      <w:widowControl w:val="0"/>
    </w:pPr>
    <w:rPr>
      <w:sz w:val="18"/>
    </w:rPr>
  </w:style>
  <w:style w:type="character" w:customStyle="1" w:styleId="phinline">
    <w:name w:val="ph_inline"/>
    <w:basedOn w:val="a0"/>
    <w:rsid w:val="00127D24"/>
  </w:style>
  <w:style w:type="character" w:customStyle="1" w:styleId="phinline8">
    <w:name w:val="ph_inline_8"/>
    <w:rsid w:val="00127D24"/>
    <w:rPr>
      <w:sz w:val="16"/>
    </w:rPr>
  </w:style>
  <w:style w:type="character" w:customStyle="1" w:styleId="phinlinebolditalic">
    <w:name w:val="ph_inline_bolditalic"/>
    <w:rsid w:val="00127D24"/>
    <w:rPr>
      <w:rFonts w:ascii="Arial" w:hAnsi="Arial"/>
      <w:b/>
      <w:bCs/>
      <w:i/>
      <w:noProof/>
      <w:lang w:val="ru-RU" w:eastAsia="ru-RU" w:bidi="ar-SA"/>
    </w:rPr>
  </w:style>
  <w:style w:type="character" w:customStyle="1" w:styleId="phinlinecomputer">
    <w:name w:val="ph_inline_computer"/>
    <w:rsid w:val="00127D24"/>
    <w:rPr>
      <w:rFonts w:ascii="Courier New" w:hAnsi="Courier New"/>
      <w:sz w:val="24"/>
    </w:rPr>
  </w:style>
  <w:style w:type="character" w:customStyle="1" w:styleId="phinlinefirstterm">
    <w:name w:val="ph_inline_firstterm"/>
    <w:rsid w:val="00127D24"/>
    <w:rPr>
      <w:i/>
      <w:sz w:val="24"/>
    </w:rPr>
  </w:style>
  <w:style w:type="character" w:customStyle="1" w:styleId="phinlineguiitem">
    <w:name w:val="ph_inline_guiitem"/>
    <w:rsid w:val="00127D24"/>
    <w:rPr>
      <w:rFonts w:ascii="Arial" w:hAnsi="Arial"/>
      <w:b/>
      <w:bCs/>
      <w:noProof/>
      <w:lang w:val="ru-RU" w:eastAsia="ru-RU" w:bidi="ar-SA"/>
    </w:rPr>
  </w:style>
  <w:style w:type="character" w:customStyle="1" w:styleId="phinlinekeycap">
    <w:name w:val="ph_inline_keycap"/>
    <w:rsid w:val="00127D24"/>
    <w:rPr>
      <w:b/>
      <w:smallCaps/>
      <w:sz w:val="24"/>
    </w:rPr>
  </w:style>
  <w:style w:type="character" w:customStyle="1" w:styleId="phinlinespace">
    <w:name w:val="ph_inline_space"/>
    <w:rsid w:val="00127D24"/>
    <w:rPr>
      <w:spacing w:val="60"/>
    </w:rPr>
  </w:style>
  <w:style w:type="character" w:customStyle="1" w:styleId="phinlinesuperline">
    <w:name w:val="ph_inline_superline"/>
    <w:rsid w:val="00127D24"/>
    <w:rPr>
      <w:vertAlign w:val="superscript"/>
    </w:rPr>
  </w:style>
  <w:style w:type="character" w:customStyle="1" w:styleId="phinlineunderline">
    <w:name w:val="ph_inline_underline"/>
    <w:rsid w:val="00127D24"/>
    <w:rPr>
      <w:u w:val="single"/>
      <w:lang w:val="ru-RU"/>
    </w:rPr>
  </w:style>
  <w:style w:type="character" w:customStyle="1" w:styleId="phinlineunderlineitalic">
    <w:name w:val="ph_inline_underlineitalic"/>
    <w:rsid w:val="00127D24"/>
    <w:rPr>
      <w:i/>
      <w:u w:val="single"/>
      <w:lang w:val="ru-RU"/>
    </w:rPr>
  </w:style>
  <w:style w:type="character" w:customStyle="1" w:styleId="phinlineuppercase">
    <w:name w:val="ph_inline_uppercase"/>
    <w:rsid w:val="00127D24"/>
    <w:rPr>
      <w:caps/>
      <w:lang w:val="ru-RU"/>
    </w:rPr>
  </w:style>
  <w:style w:type="paragraph" w:customStyle="1" w:styleId="phinset">
    <w:name w:val="ph_inset"/>
    <w:basedOn w:val="phnormal"/>
    <w:next w:val="phnormal"/>
    <w:rsid w:val="00127D24"/>
  </w:style>
  <w:style w:type="paragraph" w:customStyle="1" w:styleId="phinsetcaution">
    <w:name w:val="ph_inset_caution"/>
    <w:basedOn w:val="phinset"/>
    <w:rsid w:val="00127D24"/>
    <w:pPr>
      <w:keepLines/>
    </w:pPr>
  </w:style>
  <w:style w:type="paragraph" w:customStyle="1" w:styleId="phinsetnote">
    <w:name w:val="ph_inset_note"/>
    <w:basedOn w:val="phinset"/>
    <w:rsid w:val="00127D24"/>
    <w:pPr>
      <w:keepLines/>
    </w:pPr>
  </w:style>
  <w:style w:type="paragraph" w:customStyle="1" w:styleId="phinsettitle">
    <w:name w:val="ph_inset_title"/>
    <w:basedOn w:val="phinset"/>
    <w:next w:val="phinsetnote"/>
    <w:rsid w:val="00127D24"/>
    <w:pPr>
      <w:keepNext/>
    </w:pPr>
    <w:rPr>
      <w:caps/>
      <w:szCs w:val="24"/>
    </w:rPr>
  </w:style>
  <w:style w:type="paragraph" w:customStyle="1" w:styleId="phinsetwarning">
    <w:name w:val="ph_inset_warning"/>
    <w:basedOn w:val="phinset"/>
    <w:rsid w:val="00127D24"/>
    <w:pPr>
      <w:keepLines/>
    </w:pPr>
  </w:style>
  <w:style w:type="paragraph" w:customStyle="1" w:styleId="phlistitemized1">
    <w:name w:val="ph_list_itemized_1"/>
    <w:basedOn w:val="phnormal"/>
    <w:link w:val="phlistitemized10"/>
    <w:rsid w:val="00127D24"/>
    <w:pPr>
      <w:numPr>
        <w:numId w:val="3"/>
      </w:numPr>
    </w:pPr>
    <w:rPr>
      <w:rFonts w:cs="Arial"/>
      <w:lang w:eastAsia="en-US"/>
    </w:rPr>
  </w:style>
  <w:style w:type="paragraph" w:customStyle="1" w:styleId="phlistitemized2">
    <w:name w:val="ph_list_itemized_2"/>
    <w:basedOn w:val="phnormal"/>
    <w:rsid w:val="00127D24"/>
    <w:pPr>
      <w:numPr>
        <w:numId w:val="4"/>
      </w:numPr>
    </w:pPr>
  </w:style>
  <w:style w:type="paragraph" w:customStyle="1" w:styleId="phlistitemizedtitle">
    <w:name w:val="ph_list_itemized_title"/>
    <w:basedOn w:val="phnormal"/>
    <w:next w:val="phlistitemized1"/>
    <w:rsid w:val="00127D24"/>
    <w:pPr>
      <w:keepNext/>
    </w:pPr>
  </w:style>
  <w:style w:type="paragraph" w:customStyle="1" w:styleId="phlistordered1">
    <w:name w:val="ph_list_ordered_1"/>
    <w:basedOn w:val="phnormal"/>
    <w:rsid w:val="00127D24"/>
    <w:pPr>
      <w:numPr>
        <w:numId w:val="5"/>
      </w:numPr>
      <w:ind w:left="1077" w:hanging="357"/>
    </w:pPr>
  </w:style>
  <w:style w:type="paragraph" w:customStyle="1" w:styleId="phlistordered2">
    <w:name w:val="ph_list_ordered_2"/>
    <w:basedOn w:val="phnormal"/>
    <w:rsid w:val="00127D24"/>
    <w:pPr>
      <w:numPr>
        <w:numId w:val="6"/>
      </w:numPr>
      <w:ind w:left="1752" w:hanging="357"/>
    </w:pPr>
  </w:style>
  <w:style w:type="paragraph" w:customStyle="1" w:styleId="phlistorderedtitle">
    <w:name w:val="ph_list_ordered_title"/>
    <w:basedOn w:val="phnormal"/>
    <w:next w:val="phlistordered1"/>
    <w:rsid w:val="00127D24"/>
    <w:pPr>
      <w:keepNext/>
    </w:pPr>
  </w:style>
  <w:style w:type="paragraph" w:customStyle="1" w:styleId="phnormal">
    <w:name w:val="ph_normal"/>
    <w:basedOn w:val="phbase"/>
    <w:link w:val="phnormal0"/>
    <w:rsid w:val="00127D24"/>
    <w:pPr>
      <w:ind w:right="170" w:firstLine="720"/>
    </w:pPr>
  </w:style>
  <w:style w:type="paragraph" w:customStyle="1" w:styleId="phstamp">
    <w:name w:val="ph_stamp"/>
    <w:basedOn w:val="phbase"/>
    <w:rsid w:val="00127D24"/>
    <w:pPr>
      <w:spacing w:before="20" w:after="20"/>
    </w:pPr>
    <w:rPr>
      <w:sz w:val="16"/>
    </w:rPr>
  </w:style>
  <w:style w:type="paragraph" w:customStyle="1" w:styleId="phstampcenter">
    <w:name w:val="ph_stamp_center"/>
    <w:basedOn w:val="phstamp"/>
    <w:locked/>
    <w:rsid w:val="00127D24"/>
    <w:pPr>
      <w:tabs>
        <w:tab w:val="left" w:pos="284"/>
      </w:tabs>
      <w:spacing w:before="0" w:after="0"/>
      <w:jc w:val="center"/>
    </w:pPr>
    <w:rPr>
      <w:sz w:val="18"/>
      <w:szCs w:val="18"/>
    </w:rPr>
  </w:style>
  <w:style w:type="paragraph" w:customStyle="1" w:styleId="phstampcenteritalic">
    <w:name w:val="ph_stamp_center_italic"/>
    <w:basedOn w:val="phstamp"/>
    <w:rsid w:val="00127D24"/>
    <w:pPr>
      <w:jc w:val="center"/>
    </w:pPr>
    <w:rPr>
      <w:bCs/>
      <w:i/>
    </w:rPr>
  </w:style>
  <w:style w:type="paragraph" w:customStyle="1" w:styleId="phstampitalic">
    <w:name w:val="ph_stamp_italic"/>
    <w:basedOn w:val="phstamp"/>
    <w:rsid w:val="00127D24"/>
    <w:pPr>
      <w:ind w:left="57"/>
    </w:pPr>
    <w:rPr>
      <w:i/>
    </w:rPr>
  </w:style>
  <w:style w:type="paragraph" w:customStyle="1" w:styleId="phtablecell">
    <w:name w:val="ph_table_cell"/>
    <w:basedOn w:val="phbase"/>
    <w:rsid w:val="00127D24"/>
    <w:pPr>
      <w:spacing w:before="20" w:line="240" w:lineRule="auto"/>
    </w:pPr>
    <w:rPr>
      <w:rFonts w:cs="Arial"/>
      <w:bCs/>
      <w:sz w:val="20"/>
    </w:rPr>
  </w:style>
  <w:style w:type="paragraph" w:customStyle="1" w:styleId="phtablecellcenter">
    <w:name w:val="ph_table_cellcenter"/>
    <w:basedOn w:val="phtablecell"/>
    <w:rsid w:val="00127D24"/>
    <w:pPr>
      <w:jc w:val="center"/>
    </w:pPr>
  </w:style>
  <w:style w:type="paragraph" w:customStyle="1" w:styleId="phtablecellleft">
    <w:name w:val="ph_table_cellleft"/>
    <w:basedOn w:val="phtablecell"/>
    <w:rsid w:val="009B1D9C"/>
    <w:pPr>
      <w:jc w:val="left"/>
    </w:pPr>
  </w:style>
  <w:style w:type="paragraph" w:customStyle="1" w:styleId="phtablecolcaption">
    <w:name w:val="ph_table_colcaption"/>
    <w:basedOn w:val="phtablecell"/>
    <w:next w:val="phtablecell"/>
    <w:rsid w:val="00127D24"/>
    <w:pPr>
      <w:keepNext/>
      <w:keepLines/>
      <w:spacing w:before="120" w:after="120"/>
      <w:jc w:val="center"/>
    </w:pPr>
    <w:rPr>
      <w:b/>
    </w:rPr>
  </w:style>
  <w:style w:type="paragraph" w:customStyle="1" w:styleId="phtabletitle">
    <w:name w:val="ph_table_title"/>
    <w:basedOn w:val="phbase"/>
    <w:next w:val="phtablecolcaption"/>
    <w:rsid w:val="00127D24"/>
    <w:pPr>
      <w:keepNext/>
      <w:spacing w:before="20" w:after="120"/>
    </w:pPr>
    <w:rPr>
      <w:szCs w:val="24"/>
    </w:rPr>
  </w:style>
  <w:style w:type="paragraph" w:customStyle="1" w:styleId="phtitlevoid">
    <w:name w:val="ph_title_void"/>
    <w:basedOn w:val="phbase"/>
    <w:next w:val="phnormal"/>
    <w:link w:val="phtitlevoid0"/>
    <w:rsid w:val="00127D24"/>
    <w:pPr>
      <w:keepNext/>
      <w:keepLines/>
      <w:pageBreakBefore/>
      <w:spacing w:before="360" w:after="360"/>
      <w:jc w:val="center"/>
    </w:pPr>
    <w:rPr>
      <w:rFonts w:cs="Arial"/>
      <w:b/>
      <w:bCs/>
      <w:sz w:val="28"/>
      <w:szCs w:val="28"/>
    </w:rPr>
  </w:style>
  <w:style w:type="paragraph" w:customStyle="1" w:styleId="phtitlepage">
    <w:name w:val="ph_titlepage"/>
    <w:basedOn w:val="phbase"/>
    <w:rsid w:val="00127D24"/>
    <w:pPr>
      <w:spacing w:after="120"/>
      <w:jc w:val="center"/>
    </w:pPr>
    <w:rPr>
      <w:rFonts w:cs="Arial"/>
      <w:szCs w:val="28"/>
      <w:lang w:eastAsia="en-US"/>
    </w:rPr>
  </w:style>
  <w:style w:type="paragraph" w:customStyle="1" w:styleId="phtitlepagecode">
    <w:name w:val="ph_titlepage_code"/>
    <w:basedOn w:val="phtitlepage"/>
    <w:rsid w:val="00127D24"/>
    <w:pPr>
      <w:spacing w:after="240"/>
    </w:pPr>
    <w:rPr>
      <w:b/>
      <w:sz w:val="26"/>
    </w:rPr>
  </w:style>
  <w:style w:type="paragraph" w:customStyle="1" w:styleId="phtitlepageconfirmstamp">
    <w:name w:val="ph_titlepage_confirmstamp"/>
    <w:basedOn w:val="phbase"/>
    <w:autoRedefine/>
    <w:rsid w:val="00127D24"/>
    <w:pPr>
      <w:suppressAutoHyphens/>
      <w:spacing w:before="60" w:after="60"/>
    </w:pPr>
    <w:rPr>
      <w:color w:val="000000"/>
      <w:szCs w:val="24"/>
    </w:rPr>
  </w:style>
  <w:style w:type="paragraph" w:customStyle="1" w:styleId="phtitlepagecustomer">
    <w:name w:val="ph_titlepage_customer"/>
    <w:basedOn w:val="phtitlepage"/>
    <w:next w:val="phtitlepageconfirmstamp"/>
    <w:rsid w:val="00127D24"/>
    <w:pPr>
      <w:spacing w:before="240"/>
    </w:pPr>
    <w:rPr>
      <w:b/>
      <w:sz w:val="26"/>
    </w:rPr>
  </w:style>
  <w:style w:type="paragraph" w:customStyle="1" w:styleId="phtitlepagedocpart">
    <w:name w:val="ph_titlepage_docpart"/>
    <w:basedOn w:val="phtitlepage"/>
    <w:next w:val="phtitlepagecode"/>
    <w:rsid w:val="00127D24"/>
    <w:rPr>
      <w:b/>
    </w:rPr>
  </w:style>
  <w:style w:type="paragraph" w:customStyle="1" w:styleId="phtitlepagedocument">
    <w:name w:val="ph_titlepage_document"/>
    <w:basedOn w:val="phtitlepage"/>
    <w:autoRedefine/>
    <w:rsid w:val="00127D24"/>
    <w:pPr>
      <w:spacing w:before="240"/>
    </w:pPr>
    <w:rPr>
      <w:b/>
      <w:sz w:val="26"/>
    </w:rPr>
  </w:style>
  <w:style w:type="paragraph" w:customStyle="1" w:styleId="phtitlepageother">
    <w:name w:val="ph_titlepage_other"/>
    <w:basedOn w:val="phtitlepage"/>
    <w:rsid w:val="00127D24"/>
  </w:style>
  <w:style w:type="paragraph" w:customStyle="1" w:styleId="phtitlepagesystemfull">
    <w:name w:val="ph_titlepage_system_full"/>
    <w:basedOn w:val="phtitlepage"/>
    <w:next w:val="phtitlepagesystemshort"/>
    <w:rsid w:val="00127D24"/>
    <w:rPr>
      <w:b/>
      <w:bCs/>
      <w:sz w:val="32"/>
      <w:szCs w:val="32"/>
    </w:rPr>
  </w:style>
  <w:style w:type="paragraph" w:customStyle="1" w:styleId="phtitlepagesystemshort">
    <w:name w:val="ph_titlepage_system_short"/>
    <w:basedOn w:val="phtitlepage"/>
    <w:next w:val="phtitlepageother"/>
    <w:rsid w:val="00127D24"/>
    <w:rPr>
      <w:b/>
      <w:sz w:val="32"/>
    </w:rPr>
  </w:style>
  <w:style w:type="character" w:styleId="a3">
    <w:name w:val="Hyperlink"/>
    <w:uiPriority w:val="99"/>
    <w:rsid w:val="00127D24"/>
    <w:rPr>
      <w:color w:val="0000FF"/>
      <w:u w:val="single"/>
    </w:rPr>
  </w:style>
  <w:style w:type="paragraph" w:styleId="a4">
    <w:name w:val="header"/>
    <w:basedOn w:val="a"/>
    <w:rsid w:val="00127D24"/>
    <w:pPr>
      <w:tabs>
        <w:tab w:val="center" w:pos="4677"/>
        <w:tab w:val="right" w:pos="9355"/>
      </w:tabs>
    </w:pPr>
  </w:style>
  <w:style w:type="paragraph" w:styleId="HTML">
    <w:name w:val="HTML Address"/>
    <w:basedOn w:val="a"/>
    <w:semiHidden/>
    <w:rsid w:val="00127D24"/>
    <w:rPr>
      <w:i/>
      <w:iCs/>
    </w:rPr>
  </w:style>
  <w:style w:type="paragraph" w:styleId="a5">
    <w:name w:val="footer"/>
    <w:basedOn w:val="a"/>
    <w:rsid w:val="00127D24"/>
    <w:pPr>
      <w:tabs>
        <w:tab w:val="center" w:pos="4677"/>
        <w:tab w:val="right" w:pos="9355"/>
      </w:tabs>
    </w:pPr>
  </w:style>
  <w:style w:type="paragraph" w:styleId="20">
    <w:name w:val="toc 2"/>
    <w:basedOn w:val="a"/>
    <w:next w:val="a"/>
    <w:autoRedefine/>
    <w:uiPriority w:val="39"/>
    <w:rsid w:val="00472CA0"/>
    <w:pPr>
      <w:tabs>
        <w:tab w:val="left" w:pos="851"/>
        <w:tab w:val="right" w:leader="dot" w:pos="9000"/>
      </w:tabs>
      <w:ind w:left="879" w:right="289" w:hanging="522"/>
      <w:jc w:val="left"/>
    </w:pPr>
    <w:rPr>
      <w:szCs w:val="24"/>
    </w:rPr>
  </w:style>
  <w:style w:type="paragraph" w:styleId="31">
    <w:name w:val="toc 3"/>
    <w:basedOn w:val="a"/>
    <w:next w:val="a"/>
    <w:autoRedefine/>
    <w:uiPriority w:val="39"/>
    <w:rsid w:val="00127D24"/>
    <w:pPr>
      <w:tabs>
        <w:tab w:val="left" w:pos="2262"/>
        <w:tab w:val="right" w:leader="dot" w:pos="10080"/>
      </w:tabs>
      <w:ind w:left="1512" w:hanging="666"/>
      <w:jc w:val="left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127D24"/>
    <w:pPr>
      <w:ind w:left="600"/>
      <w:jc w:val="left"/>
    </w:pPr>
    <w:rPr>
      <w:rFonts w:ascii="Times New Roman" w:hAnsi="Times New Roman"/>
      <w:szCs w:val="21"/>
    </w:rPr>
  </w:style>
  <w:style w:type="paragraph" w:styleId="50">
    <w:name w:val="toc 5"/>
    <w:basedOn w:val="a"/>
    <w:next w:val="a"/>
    <w:autoRedefine/>
    <w:semiHidden/>
    <w:rsid w:val="00127D24"/>
    <w:pPr>
      <w:ind w:left="960"/>
    </w:pPr>
  </w:style>
  <w:style w:type="paragraph" w:styleId="60">
    <w:name w:val="toc 6"/>
    <w:basedOn w:val="a"/>
    <w:next w:val="a"/>
    <w:autoRedefine/>
    <w:semiHidden/>
    <w:rsid w:val="00127D24"/>
    <w:pPr>
      <w:ind w:left="1200"/>
    </w:pPr>
  </w:style>
  <w:style w:type="paragraph" w:styleId="7">
    <w:name w:val="toc 7"/>
    <w:basedOn w:val="a"/>
    <w:next w:val="a"/>
    <w:autoRedefine/>
    <w:semiHidden/>
    <w:rsid w:val="00127D24"/>
    <w:pPr>
      <w:ind w:left="1440"/>
    </w:pPr>
  </w:style>
  <w:style w:type="paragraph" w:styleId="8">
    <w:name w:val="toc 8"/>
    <w:basedOn w:val="a"/>
    <w:next w:val="a"/>
    <w:autoRedefine/>
    <w:semiHidden/>
    <w:rsid w:val="00127D24"/>
    <w:pPr>
      <w:ind w:left="1680"/>
    </w:pPr>
  </w:style>
  <w:style w:type="paragraph" w:styleId="9">
    <w:name w:val="toc 9"/>
    <w:basedOn w:val="a"/>
    <w:next w:val="a"/>
    <w:autoRedefine/>
    <w:semiHidden/>
    <w:rsid w:val="00127D24"/>
    <w:pPr>
      <w:ind w:left="1920"/>
    </w:pPr>
  </w:style>
  <w:style w:type="paragraph" w:styleId="a6">
    <w:name w:val="Body Text"/>
    <w:basedOn w:val="a"/>
    <w:link w:val="a7"/>
    <w:rsid w:val="00127D24"/>
  </w:style>
  <w:style w:type="paragraph" w:customStyle="1" w:styleId="phheader1withoutnum">
    <w:name w:val="ph_header_1_without_num"/>
    <w:basedOn w:val="10"/>
    <w:next w:val="phnormal"/>
    <w:rsid w:val="00127D24"/>
    <w:pPr>
      <w:numPr>
        <w:numId w:val="0"/>
      </w:numPr>
      <w:ind w:left="720"/>
    </w:pPr>
  </w:style>
  <w:style w:type="character" w:customStyle="1" w:styleId="phcontent0">
    <w:name w:val="ph_content Знак"/>
    <w:link w:val="phcontent"/>
    <w:rsid w:val="0063118D"/>
    <w:rPr>
      <w:rFonts w:ascii="Arial" w:hAnsi="Arial" w:cs="Arial"/>
      <w:b/>
      <w:bCs/>
      <w:sz w:val="28"/>
      <w:szCs w:val="28"/>
      <w:lang w:val="ru-RU" w:eastAsia="ru-RU" w:bidi="ar-SA"/>
    </w:rPr>
  </w:style>
  <w:style w:type="character" w:customStyle="1" w:styleId="phtitlevoid0">
    <w:name w:val="ph_title_void Знак"/>
    <w:link w:val="phtitlevoid"/>
    <w:rsid w:val="0063118D"/>
    <w:rPr>
      <w:rFonts w:ascii="Arial" w:hAnsi="Arial" w:cs="Arial"/>
      <w:b/>
      <w:bCs/>
      <w:sz w:val="28"/>
      <w:szCs w:val="28"/>
      <w:lang w:val="ru-RU" w:eastAsia="ru-RU" w:bidi="ar-SA"/>
    </w:rPr>
  </w:style>
  <w:style w:type="character" w:styleId="a8">
    <w:name w:val="page number"/>
    <w:basedOn w:val="a0"/>
    <w:rsid w:val="00970E6A"/>
  </w:style>
  <w:style w:type="table" w:styleId="a9">
    <w:name w:val="Table Grid"/>
    <w:basedOn w:val="a1"/>
    <w:rsid w:val="004C53D4"/>
    <w:pPr>
      <w:spacing w:before="20" w:after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base0">
    <w:name w:val="ph_base Знак"/>
    <w:link w:val="phbase"/>
    <w:rsid w:val="00943929"/>
    <w:rPr>
      <w:rFonts w:ascii="Arial" w:hAnsi="Arial"/>
      <w:sz w:val="24"/>
      <w:lang w:val="ru-RU" w:eastAsia="ru-RU" w:bidi="ar-SA"/>
    </w:rPr>
  </w:style>
  <w:style w:type="character" w:customStyle="1" w:styleId="phcomment0">
    <w:name w:val="ph_comment Знак"/>
    <w:link w:val="phcomment"/>
    <w:rsid w:val="00943929"/>
    <w:rPr>
      <w:rFonts w:ascii="Arial Narrow" w:hAnsi="Arial Narrow"/>
      <w:vanish/>
      <w:color w:val="0000FF"/>
      <w:sz w:val="24"/>
      <w:lang w:val="ru-RU" w:eastAsia="ru-RU" w:bidi="ar-SA"/>
    </w:rPr>
  </w:style>
  <w:style w:type="paragraph" w:customStyle="1" w:styleId="phadditontype">
    <w:name w:val="ph_additon_type"/>
    <w:basedOn w:val="phbase"/>
    <w:next w:val="phnormal"/>
    <w:rsid w:val="00127D24"/>
    <w:pPr>
      <w:jc w:val="center"/>
    </w:pPr>
    <w:rPr>
      <w:i/>
    </w:rPr>
  </w:style>
  <w:style w:type="paragraph" w:customStyle="1" w:styleId="phtablecolcaptionunderline">
    <w:name w:val="ph_table_colcaption_underline"/>
    <w:basedOn w:val="phtablecolcaption"/>
    <w:next w:val="phtablecell"/>
    <w:rsid w:val="00127D24"/>
    <w:rPr>
      <w:u w:val="single"/>
    </w:rPr>
  </w:style>
  <w:style w:type="paragraph" w:customStyle="1" w:styleId="phstampleft">
    <w:name w:val="ph_stamp_left"/>
    <w:basedOn w:val="phstamp"/>
    <w:rsid w:val="00127D24"/>
    <w:pPr>
      <w:jc w:val="left"/>
    </w:pPr>
    <w:rPr>
      <w:sz w:val="18"/>
    </w:rPr>
  </w:style>
  <w:style w:type="paragraph" w:customStyle="1" w:styleId="aa">
    <w:name w:val="Обычный (веб)"/>
    <w:basedOn w:val="a"/>
    <w:rsid w:val="00063118"/>
    <w:pPr>
      <w:spacing w:before="100" w:beforeAutospacing="1" w:after="100" w:afterAutospacing="1" w:line="240" w:lineRule="auto"/>
      <w:jc w:val="left"/>
    </w:pPr>
    <w:rPr>
      <w:rFonts w:ascii="Times New Roman" w:eastAsia="SimSun" w:hAnsi="Times New Roman"/>
      <w:szCs w:val="24"/>
    </w:rPr>
  </w:style>
  <w:style w:type="paragraph" w:customStyle="1" w:styleId="ab">
    <w:name w:val="ТЗ"/>
    <w:basedOn w:val="a"/>
    <w:link w:val="ac"/>
    <w:rsid w:val="00063118"/>
    <w:pPr>
      <w:spacing w:before="0"/>
      <w:ind w:firstLine="851"/>
    </w:pPr>
    <w:rPr>
      <w:rFonts w:ascii="Times New Roman" w:eastAsia="SimSun" w:hAnsi="Times New Roman"/>
    </w:rPr>
  </w:style>
  <w:style w:type="character" w:customStyle="1" w:styleId="ac">
    <w:name w:val="ТЗ Знак"/>
    <w:link w:val="ab"/>
    <w:locked/>
    <w:rsid w:val="00063118"/>
    <w:rPr>
      <w:rFonts w:eastAsia="SimSun"/>
      <w:sz w:val="24"/>
      <w:lang w:val="ru-RU" w:eastAsia="ru-RU" w:bidi="ar-SA"/>
    </w:rPr>
  </w:style>
  <w:style w:type="character" w:styleId="ad">
    <w:name w:val="annotation reference"/>
    <w:semiHidden/>
    <w:rsid w:val="00063118"/>
    <w:rPr>
      <w:sz w:val="16"/>
    </w:rPr>
  </w:style>
  <w:style w:type="paragraph" w:styleId="ae">
    <w:name w:val="Document Map"/>
    <w:basedOn w:val="a"/>
    <w:rsid w:val="00127D24"/>
    <w:pPr>
      <w:shd w:val="clear" w:color="auto" w:fill="000080"/>
    </w:pPr>
    <w:rPr>
      <w:rFonts w:ascii="Tahoma" w:hAnsi="Tahoma" w:cs="Tahoma"/>
      <w:sz w:val="20"/>
    </w:rPr>
  </w:style>
  <w:style w:type="paragraph" w:styleId="af">
    <w:name w:val="annotation text"/>
    <w:basedOn w:val="a"/>
    <w:link w:val="af0"/>
    <w:semiHidden/>
    <w:rsid w:val="00063118"/>
    <w:pPr>
      <w:spacing w:before="0" w:after="200" w:line="240" w:lineRule="auto"/>
      <w:jc w:val="left"/>
    </w:pPr>
    <w:rPr>
      <w:rFonts w:ascii="Calibri" w:hAnsi="Calibri"/>
      <w:sz w:val="20"/>
      <w:lang w:eastAsia="en-US"/>
    </w:rPr>
  </w:style>
  <w:style w:type="character" w:customStyle="1" w:styleId="af0">
    <w:name w:val="Текст примечания Знак"/>
    <w:link w:val="af"/>
    <w:semiHidden/>
    <w:locked/>
    <w:rsid w:val="00063118"/>
    <w:rPr>
      <w:rFonts w:ascii="Calibri" w:hAnsi="Calibri"/>
      <w:lang w:val="ru-RU" w:eastAsia="en-US" w:bidi="ar-SA"/>
    </w:rPr>
  </w:style>
  <w:style w:type="paragraph" w:styleId="af1">
    <w:name w:val="Balloon Text"/>
    <w:basedOn w:val="a"/>
    <w:semiHidden/>
    <w:rsid w:val="00063118"/>
    <w:rPr>
      <w:rFonts w:ascii="Tahoma" w:hAnsi="Tahoma" w:cs="Tahoma"/>
      <w:sz w:val="16"/>
      <w:szCs w:val="16"/>
    </w:rPr>
  </w:style>
  <w:style w:type="paragraph" w:customStyle="1" w:styleId="phNormal1">
    <w:name w:val="ph_Normal"/>
    <w:basedOn w:val="a"/>
    <w:link w:val="phNormal2"/>
    <w:rsid w:val="00923635"/>
    <w:pPr>
      <w:spacing w:before="0"/>
      <w:ind w:firstLine="720"/>
    </w:pPr>
    <w:rPr>
      <w:rFonts w:ascii="Times New Roman" w:eastAsia="Calibri" w:hAnsi="Times New Roman"/>
      <w:color w:val="000000"/>
      <w:szCs w:val="24"/>
    </w:rPr>
  </w:style>
  <w:style w:type="character" w:customStyle="1" w:styleId="phNormal2">
    <w:name w:val="ph_Normal Знак"/>
    <w:link w:val="phNormal1"/>
    <w:locked/>
    <w:rsid w:val="00923635"/>
    <w:rPr>
      <w:rFonts w:eastAsia="Calibri"/>
      <w:color w:val="000000"/>
      <w:sz w:val="24"/>
      <w:szCs w:val="24"/>
      <w:lang w:val="ru-RU" w:eastAsia="ru-RU" w:bidi="ar-SA"/>
    </w:rPr>
  </w:style>
  <w:style w:type="paragraph" w:styleId="af2">
    <w:name w:val="caption"/>
    <w:aliases w:val="Название объекта Знак1,Название объекта Знак Знак,Название объекта Знак2 Знак Знак,Название объекта Знак Знак1 Знак Знак,Название объекта Знак1 Знак Знак Знак Знак,Название объекта Знак Знак Знак Знак Знак Знак,Наименование объекта"/>
    <w:basedOn w:val="a"/>
    <w:next w:val="a"/>
    <w:link w:val="af3"/>
    <w:qFormat/>
    <w:rsid w:val="00923635"/>
    <w:pPr>
      <w:spacing w:before="120" w:line="276" w:lineRule="auto"/>
      <w:jc w:val="left"/>
    </w:pPr>
    <w:rPr>
      <w:rFonts w:ascii="Calibri" w:eastAsia="Calibri" w:hAnsi="Calibri"/>
      <w:b/>
      <w:bCs/>
      <w:sz w:val="20"/>
      <w:lang w:val="x-none" w:eastAsia="en-US"/>
    </w:rPr>
  </w:style>
  <w:style w:type="character" w:customStyle="1" w:styleId="af3">
    <w:name w:val="Название объекта Знак"/>
    <w:aliases w:val="Название объекта Знак1 Знак,Название объекта Знак Знак Знак,Название объекта Знак2 Знак Знак Знак,Название объекта Знак Знак1 Знак Знак Знак,Название объекта Знак1 Знак Знак Знак Знак Знак,Наименование объекта Знак"/>
    <w:link w:val="af2"/>
    <w:rsid w:val="00923635"/>
    <w:rPr>
      <w:rFonts w:ascii="Calibri" w:eastAsia="Calibri" w:hAnsi="Calibri"/>
      <w:b/>
      <w:bCs/>
      <w:lang w:val="x-none" w:eastAsia="en-US" w:bidi="ar-SA"/>
    </w:rPr>
  </w:style>
  <w:style w:type="paragraph" w:styleId="af4">
    <w:name w:val="Plain Text"/>
    <w:basedOn w:val="a"/>
    <w:link w:val="af5"/>
    <w:autoRedefine/>
    <w:qFormat/>
    <w:rsid w:val="00923635"/>
    <w:pPr>
      <w:spacing w:before="60" w:after="60" w:line="240" w:lineRule="auto"/>
      <w:ind w:firstLine="567"/>
    </w:pPr>
    <w:rPr>
      <w:rFonts w:ascii="Times New Roman" w:eastAsia="Calibri" w:hAnsi="Times New Roman"/>
      <w:bCs/>
      <w:iCs/>
      <w:szCs w:val="24"/>
      <w:lang w:val="x-none" w:eastAsia="x-none"/>
    </w:rPr>
  </w:style>
  <w:style w:type="character" w:customStyle="1" w:styleId="af5">
    <w:name w:val="Текст Знак"/>
    <w:link w:val="af4"/>
    <w:rsid w:val="00923635"/>
    <w:rPr>
      <w:rFonts w:eastAsia="Calibri"/>
      <w:bCs/>
      <w:iCs/>
      <w:sz w:val="24"/>
      <w:szCs w:val="24"/>
      <w:lang w:val="x-none" w:eastAsia="x-none" w:bidi="ar-SA"/>
    </w:rPr>
  </w:style>
  <w:style w:type="paragraph" w:customStyle="1" w:styleId="af6">
    <w:name w:val="Таблица текст"/>
    <w:basedOn w:val="a"/>
    <w:autoRedefine/>
    <w:rsid w:val="00923635"/>
    <w:pPr>
      <w:spacing w:before="60" w:after="60" w:line="240" w:lineRule="auto"/>
    </w:pPr>
    <w:rPr>
      <w:rFonts w:ascii="Times New Roman" w:eastAsia="Arial Unicode MS" w:hAnsi="Times New Roman"/>
      <w:bCs/>
      <w:szCs w:val="24"/>
      <w:lang w:val="x-none" w:eastAsia="x-none"/>
    </w:rPr>
  </w:style>
  <w:style w:type="paragraph" w:customStyle="1" w:styleId="12">
    <w:name w:val="Список маркированный 1"/>
    <w:basedOn w:val="a"/>
    <w:qFormat/>
    <w:rsid w:val="00923635"/>
    <w:pPr>
      <w:tabs>
        <w:tab w:val="num" w:pos="1494"/>
      </w:tabs>
      <w:spacing w:before="60" w:after="60" w:line="240" w:lineRule="auto"/>
      <w:ind w:left="1494" w:hanging="360"/>
      <w:jc w:val="left"/>
    </w:pPr>
    <w:rPr>
      <w:rFonts w:ascii="Times New Roman" w:hAnsi="Times New Roman"/>
      <w:szCs w:val="24"/>
    </w:rPr>
  </w:style>
  <w:style w:type="paragraph" w:customStyle="1" w:styleId="af7">
    <w:name w:val="Текст в таблицах"/>
    <w:basedOn w:val="af4"/>
    <w:qFormat/>
    <w:locked/>
    <w:rsid w:val="00923635"/>
    <w:pPr>
      <w:spacing w:after="120"/>
      <w:ind w:firstLine="57"/>
      <w:jc w:val="center"/>
    </w:pPr>
    <w:rPr>
      <w:rFonts w:eastAsia="Times New Roman"/>
      <w:b/>
      <w:szCs w:val="20"/>
    </w:rPr>
  </w:style>
  <w:style w:type="paragraph" w:styleId="af8">
    <w:name w:val="footnote text"/>
    <w:basedOn w:val="a"/>
    <w:link w:val="af9"/>
    <w:semiHidden/>
    <w:rsid w:val="00923635"/>
    <w:pPr>
      <w:spacing w:before="0" w:line="240" w:lineRule="auto"/>
      <w:jc w:val="left"/>
    </w:pPr>
    <w:rPr>
      <w:rFonts w:ascii="Calibri" w:hAnsi="Calibri"/>
      <w:sz w:val="20"/>
      <w:lang w:val="x-none" w:eastAsia="en-US"/>
    </w:rPr>
  </w:style>
  <w:style w:type="character" w:customStyle="1" w:styleId="af9">
    <w:name w:val="Текст сноски Знак"/>
    <w:link w:val="af8"/>
    <w:semiHidden/>
    <w:rsid w:val="00923635"/>
    <w:rPr>
      <w:rFonts w:ascii="Calibri" w:hAnsi="Calibri"/>
      <w:lang w:val="x-none" w:eastAsia="en-US" w:bidi="ar-SA"/>
    </w:rPr>
  </w:style>
  <w:style w:type="character" w:styleId="afa">
    <w:name w:val="footnote reference"/>
    <w:rsid w:val="00923635"/>
    <w:rPr>
      <w:vertAlign w:val="superscript"/>
    </w:rPr>
  </w:style>
  <w:style w:type="paragraph" w:customStyle="1" w:styleId="afb">
    <w:name w:val="ТЗ Обычный"/>
    <w:rsid w:val="00923635"/>
    <w:pPr>
      <w:spacing w:before="60" w:after="60"/>
      <w:ind w:firstLine="567"/>
      <w:jc w:val="both"/>
    </w:pPr>
    <w:rPr>
      <w:rFonts w:eastAsia="Calibri" w:cs="Arial"/>
      <w:bCs/>
      <w:iCs/>
      <w:sz w:val="24"/>
      <w:szCs w:val="24"/>
    </w:rPr>
  </w:style>
  <w:style w:type="paragraph" w:customStyle="1" w:styleId="phBullet">
    <w:name w:val="ph_Bullet"/>
    <w:basedOn w:val="phNormal1"/>
    <w:link w:val="phBullet0"/>
    <w:rsid w:val="00923635"/>
    <w:pPr>
      <w:numPr>
        <w:numId w:val="8"/>
      </w:numPr>
    </w:pPr>
    <w:rPr>
      <w:rFonts w:eastAsia="Times New Roman"/>
      <w:color w:val="auto"/>
    </w:rPr>
  </w:style>
  <w:style w:type="character" w:customStyle="1" w:styleId="phBullet0">
    <w:name w:val="ph_Bullet Знак Знак"/>
    <w:link w:val="phBullet"/>
    <w:rsid w:val="00923635"/>
    <w:rPr>
      <w:sz w:val="24"/>
      <w:szCs w:val="24"/>
    </w:rPr>
  </w:style>
  <w:style w:type="paragraph" w:customStyle="1" w:styleId="phAddition2">
    <w:name w:val="ph_Addition2"/>
    <w:basedOn w:val="phNormal1"/>
    <w:next w:val="a"/>
    <w:rsid w:val="00923635"/>
    <w:pPr>
      <w:ind w:firstLine="0"/>
      <w:jc w:val="center"/>
    </w:pPr>
    <w:rPr>
      <w:rFonts w:eastAsia="Times New Roman"/>
      <w:color w:val="auto"/>
    </w:rPr>
  </w:style>
  <w:style w:type="paragraph" w:customStyle="1" w:styleId="13">
    <w:name w:val="Абзац списка1"/>
    <w:basedOn w:val="a"/>
    <w:rsid w:val="00A5345E"/>
    <w:pPr>
      <w:spacing w:before="0" w:after="200" w:line="276" w:lineRule="auto"/>
      <w:ind w:left="720"/>
      <w:jc w:val="left"/>
    </w:pPr>
    <w:rPr>
      <w:rFonts w:ascii="Calibri" w:hAnsi="Calibri"/>
      <w:sz w:val="22"/>
      <w:szCs w:val="22"/>
      <w:lang w:eastAsia="en-US"/>
    </w:rPr>
  </w:style>
  <w:style w:type="paragraph" w:styleId="afc">
    <w:name w:val="annotation subject"/>
    <w:basedOn w:val="af"/>
    <w:next w:val="af"/>
    <w:semiHidden/>
    <w:rsid w:val="00D735A6"/>
    <w:pPr>
      <w:spacing w:before="20" w:after="120" w:line="360" w:lineRule="auto"/>
      <w:jc w:val="both"/>
    </w:pPr>
    <w:rPr>
      <w:rFonts w:ascii="Arial" w:hAnsi="Arial"/>
      <w:b/>
      <w:bCs/>
      <w:lang w:eastAsia="ru-RU"/>
    </w:rPr>
  </w:style>
  <w:style w:type="paragraph" w:customStyle="1" w:styleId="afd">
    <w:name w:val="Текст в таблице заголовок"/>
    <w:basedOn w:val="af6"/>
    <w:rsid w:val="00402D40"/>
    <w:pPr>
      <w:jc w:val="center"/>
    </w:pPr>
    <w:rPr>
      <w:b/>
    </w:rPr>
  </w:style>
  <w:style w:type="paragraph" w:customStyle="1" w:styleId="14">
    <w:name w:val="Список1"/>
    <w:basedOn w:val="af4"/>
    <w:link w:val="15"/>
    <w:qFormat/>
    <w:rsid w:val="00402D40"/>
    <w:pPr>
      <w:ind w:left="993" w:hanging="360"/>
    </w:pPr>
  </w:style>
  <w:style w:type="character" w:customStyle="1" w:styleId="15">
    <w:name w:val="Список1 Знак"/>
    <w:basedOn w:val="af5"/>
    <w:link w:val="14"/>
    <w:rsid w:val="00402D40"/>
    <w:rPr>
      <w:rFonts w:eastAsia="Calibri"/>
      <w:bCs/>
      <w:iCs/>
      <w:sz w:val="24"/>
      <w:szCs w:val="24"/>
      <w:lang w:val="x-none" w:eastAsia="x-none" w:bidi="ar-SA"/>
    </w:rPr>
  </w:style>
  <w:style w:type="paragraph" w:customStyle="1" w:styleId="afe">
    <w:name w:val="ТЗ.Таблица.Содержимое"/>
    <w:basedOn w:val="a"/>
    <w:rsid w:val="00402D40"/>
    <w:pPr>
      <w:spacing w:before="60" w:after="60" w:line="312" w:lineRule="auto"/>
    </w:pPr>
    <w:rPr>
      <w:rFonts w:ascii="Times New Roman" w:hAnsi="Times New Roman"/>
      <w:szCs w:val="24"/>
    </w:rPr>
  </w:style>
  <w:style w:type="paragraph" w:customStyle="1" w:styleId="aff">
    <w:name w:val="ТЗ.Таблица.Шапка"/>
    <w:basedOn w:val="afe"/>
    <w:rsid w:val="00402D40"/>
    <w:pPr>
      <w:keepLines/>
      <w:jc w:val="center"/>
    </w:pPr>
    <w:rPr>
      <w:b/>
    </w:rPr>
  </w:style>
  <w:style w:type="paragraph" w:styleId="aff0">
    <w:name w:val="Body Text First Indent"/>
    <w:basedOn w:val="a6"/>
    <w:link w:val="aff1"/>
    <w:rsid w:val="0060054F"/>
    <w:pPr>
      <w:ind w:firstLine="210"/>
    </w:pPr>
  </w:style>
  <w:style w:type="character" w:customStyle="1" w:styleId="aff1">
    <w:name w:val="Красная строка Знак"/>
    <w:link w:val="aff0"/>
    <w:locked/>
    <w:rsid w:val="0060054F"/>
    <w:rPr>
      <w:rFonts w:ascii="Arial" w:hAnsi="Arial"/>
      <w:sz w:val="24"/>
      <w:lang w:val="ru-RU" w:eastAsia="ru-RU" w:bidi="ar-SA"/>
    </w:rPr>
  </w:style>
  <w:style w:type="character" w:customStyle="1" w:styleId="41">
    <w:name w:val="Знак Знак4"/>
    <w:rsid w:val="009B1D9C"/>
    <w:rPr>
      <w:rFonts w:ascii="Arial" w:hAnsi="Arial"/>
    </w:rPr>
  </w:style>
  <w:style w:type="paragraph" w:customStyle="1" w:styleId="phTitleTable">
    <w:name w:val="ph_TitleTable"/>
    <w:basedOn w:val="a"/>
    <w:next w:val="phNormal1"/>
    <w:rsid w:val="009B1D9C"/>
    <w:pPr>
      <w:spacing w:before="120" w:line="276" w:lineRule="auto"/>
      <w:ind w:left="1068"/>
      <w:jc w:val="center"/>
    </w:pPr>
    <w:rPr>
      <w:rFonts w:ascii="Times New Roman" w:hAnsi="Times New Roman"/>
      <w:b/>
      <w:szCs w:val="24"/>
      <w:lang w:eastAsia="x-none"/>
    </w:rPr>
  </w:style>
  <w:style w:type="paragraph" w:customStyle="1" w:styleId="phTableText">
    <w:name w:val="ph_TableText"/>
    <w:basedOn w:val="phNormal1"/>
    <w:link w:val="phTableText0"/>
    <w:rsid w:val="009B1D9C"/>
    <w:pPr>
      <w:spacing w:before="120" w:after="120" w:line="240" w:lineRule="auto"/>
      <w:ind w:left="1068" w:firstLine="0"/>
      <w:jc w:val="left"/>
    </w:pPr>
    <w:rPr>
      <w:rFonts w:eastAsia="Times New Roman"/>
      <w:color w:val="auto"/>
      <w:lang w:val="x-none" w:eastAsia="x-none"/>
    </w:rPr>
  </w:style>
  <w:style w:type="character" w:customStyle="1" w:styleId="phTableText0">
    <w:name w:val="ph_TableText Знак"/>
    <w:link w:val="phTableText"/>
    <w:rsid w:val="009B1D9C"/>
    <w:rPr>
      <w:sz w:val="24"/>
      <w:szCs w:val="24"/>
      <w:lang w:val="x-none" w:eastAsia="x-none" w:bidi="ar-SA"/>
    </w:rPr>
  </w:style>
  <w:style w:type="character" w:customStyle="1" w:styleId="H2">
    <w:name w:val="H2 Знак"/>
    <w:aliases w:val="Numbered text 3 Знак,2 headline Знак,h Знак,headline Знак,h2 Знак Знак"/>
    <w:rsid w:val="009B1D9C"/>
    <w:rPr>
      <w:rFonts w:ascii="Times New Roman" w:eastAsia="Times New Roman" w:hAnsi="Times New Roman"/>
      <w:b/>
      <w:bCs/>
      <w:sz w:val="26"/>
      <w:szCs w:val="28"/>
    </w:rPr>
  </w:style>
  <w:style w:type="character" w:customStyle="1" w:styleId="16">
    <w:name w:val="Знак Знак1"/>
    <w:rsid w:val="009B1D9C"/>
    <w:rPr>
      <w:rFonts w:ascii="Consolas" w:eastAsia="Calibri" w:hAnsi="Consolas"/>
      <w:sz w:val="21"/>
      <w:szCs w:val="21"/>
      <w:lang w:eastAsia="en-US"/>
    </w:rPr>
  </w:style>
  <w:style w:type="paragraph" w:customStyle="1" w:styleId="phTable">
    <w:name w:val="ph_Table"/>
    <w:basedOn w:val="af2"/>
    <w:link w:val="phTableChar"/>
    <w:rsid w:val="009B1D9C"/>
    <w:pPr>
      <w:spacing w:after="120" w:line="240" w:lineRule="auto"/>
      <w:outlineLvl w:val="0"/>
    </w:pPr>
    <w:rPr>
      <w:rFonts w:ascii="Times New Roman" w:hAnsi="Times New Roman" w:cs="Arial"/>
      <w:bCs w:val="0"/>
      <w:kern w:val="28"/>
      <w:sz w:val="24"/>
      <w:lang w:val="ru-RU" w:eastAsia="ru-RU"/>
    </w:rPr>
  </w:style>
  <w:style w:type="character" w:customStyle="1" w:styleId="phTableChar">
    <w:name w:val="ph_Table Char"/>
    <w:link w:val="phTable"/>
    <w:locked/>
    <w:rsid w:val="009B1D9C"/>
    <w:rPr>
      <w:rFonts w:eastAsia="Calibri" w:cs="Arial"/>
      <w:b/>
      <w:kern w:val="28"/>
      <w:sz w:val="24"/>
      <w:lang w:val="ru-RU" w:eastAsia="ru-RU" w:bidi="ar-SA"/>
    </w:rPr>
  </w:style>
  <w:style w:type="character" w:customStyle="1" w:styleId="phnormal0">
    <w:name w:val="ph_normal Знак"/>
    <w:basedOn w:val="phbase0"/>
    <w:link w:val="phnormal"/>
    <w:rsid w:val="00404E7E"/>
    <w:rPr>
      <w:rFonts w:ascii="Arial" w:hAnsi="Arial"/>
      <w:sz w:val="24"/>
      <w:lang w:val="ru-RU" w:eastAsia="ru-RU" w:bidi="ar-SA"/>
    </w:rPr>
  </w:style>
  <w:style w:type="character" w:styleId="aff2">
    <w:name w:val="Emphasis"/>
    <w:qFormat/>
    <w:rsid w:val="00862456"/>
    <w:rPr>
      <w:rFonts w:cs="Times New Roman"/>
      <w:i/>
    </w:rPr>
  </w:style>
  <w:style w:type="character" w:customStyle="1" w:styleId="a7">
    <w:name w:val="Основной текст Знак"/>
    <w:link w:val="a6"/>
    <w:rsid w:val="00AB72F2"/>
    <w:rPr>
      <w:rFonts w:ascii="Arial" w:hAnsi="Arial"/>
      <w:sz w:val="24"/>
      <w:lang w:val="ru-RU" w:eastAsia="ru-RU" w:bidi="ar-SA"/>
    </w:rPr>
  </w:style>
  <w:style w:type="paragraph" w:customStyle="1" w:styleId="ConsPlusNormal">
    <w:name w:val="ConsPlusNormal"/>
    <w:rsid w:val="00911BA4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phlistitemized10">
    <w:name w:val="ph_list_itemized_1 Знак"/>
    <w:link w:val="phlistitemized1"/>
    <w:rsid w:val="00741FB5"/>
    <w:rPr>
      <w:rFonts w:ascii="Arial" w:hAnsi="Arial" w:cs="Arial"/>
      <w:sz w:val="24"/>
      <w:lang w:eastAsia="en-US"/>
    </w:rPr>
  </w:style>
  <w:style w:type="character" w:customStyle="1" w:styleId="30">
    <w:name w:val="Заголовок 3 Знак"/>
    <w:aliases w:val="H3 Знак, Char Знак"/>
    <w:link w:val="3"/>
    <w:rsid w:val="00C82297"/>
    <w:rPr>
      <w:rFonts w:ascii="Arial" w:hAnsi="Arial"/>
      <w:b/>
      <w:bCs/>
      <w:sz w:val="24"/>
    </w:rPr>
  </w:style>
  <w:style w:type="paragraph" w:styleId="aff3">
    <w:name w:val="Body Text Indent"/>
    <w:basedOn w:val="a"/>
    <w:rsid w:val="00F5306F"/>
    <w:pPr>
      <w:ind w:left="283"/>
    </w:pPr>
  </w:style>
  <w:style w:type="paragraph" w:customStyle="1" w:styleId="phList">
    <w:name w:val="ph_List"/>
    <w:basedOn w:val="phNormal1"/>
    <w:link w:val="phList0"/>
    <w:rsid w:val="00E809FB"/>
    <w:pPr>
      <w:numPr>
        <w:numId w:val="9"/>
      </w:numPr>
    </w:pPr>
    <w:rPr>
      <w:rFonts w:eastAsia="Times New Roman"/>
      <w:color w:val="auto"/>
      <w:lang w:val="en-US"/>
    </w:rPr>
  </w:style>
  <w:style w:type="character" w:customStyle="1" w:styleId="phList0">
    <w:name w:val="ph_List Знак Знак"/>
    <w:link w:val="phList"/>
    <w:rsid w:val="00E809FB"/>
    <w:rPr>
      <w:sz w:val="24"/>
      <w:szCs w:val="24"/>
      <w:lang w:val="en-US"/>
    </w:rPr>
  </w:style>
  <w:style w:type="paragraph" w:styleId="aff4">
    <w:name w:val="List Paragraph"/>
    <w:basedOn w:val="a"/>
    <w:uiPriority w:val="34"/>
    <w:qFormat/>
    <w:rsid w:val="000A3545"/>
    <w:pPr>
      <w:keepNext w:val="0"/>
      <w:spacing w:before="0"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aff5">
    <w:name w:val="Текст документа"/>
    <w:link w:val="aff6"/>
    <w:qFormat/>
    <w:rsid w:val="00514173"/>
    <w:pPr>
      <w:spacing w:before="120" w:after="120" w:line="360" w:lineRule="atLeast"/>
      <w:ind w:firstLine="567"/>
      <w:jc w:val="both"/>
    </w:pPr>
    <w:rPr>
      <w:rFonts w:eastAsia="Calibri"/>
      <w:sz w:val="28"/>
      <w:lang w:eastAsia="ko-KR"/>
    </w:rPr>
  </w:style>
  <w:style w:type="character" w:customStyle="1" w:styleId="aff6">
    <w:name w:val="Текст документа Знак"/>
    <w:link w:val="aff5"/>
    <w:rsid w:val="00514173"/>
    <w:rPr>
      <w:rFonts w:eastAsia="Calibri"/>
      <w:sz w:val="28"/>
      <w:lang w:eastAsia="ko-KR"/>
    </w:rPr>
  </w:style>
  <w:style w:type="paragraph" w:customStyle="1" w:styleId="1">
    <w:name w:val="Маркир. 1"/>
    <w:basedOn w:val="aff5"/>
    <w:link w:val="17"/>
    <w:qFormat/>
    <w:rsid w:val="00514173"/>
    <w:pPr>
      <w:numPr>
        <w:numId w:val="11"/>
      </w:numPr>
      <w:tabs>
        <w:tab w:val="left" w:pos="170"/>
      </w:tabs>
      <w:spacing w:line="360" w:lineRule="exact"/>
      <w:ind w:right="57"/>
    </w:pPr>
  </w:style>
  <w:style w:type="character" w:customStyle="1" w:styleId="17">
    <w:name w:val="Маркир. 1 Знак"/>
    <w:link w:val="1"/>
    <w:rsid w:val="00514173"/>
    <w:rPr>
      <w:rFonts w:eastAsia="Calibri"/>
      <w:sz w:val="28"/>
      <w:lang w:eastAsia="ko-KR"/>
    </w:rPr>
  </w:style>
  <w:style w:type="paragraph" w:styleId="aff7">
    <w:name w:val="TOC Heading"/>
    <w:basedOn w:val="10"/>
    <w:next w:val="a"/>
    <w:uiPriority w:val="39"/>
    <w:unhideWhenUsed/>
    <w:qFormat/>
    <w:rsid w:val="00106739"/>
    <w:pPr>
      <w:pageBreakBefore w:val="0"/>
      <w:numPr>
        <w:numId w:val="0"/>
      </w:numPr>
      <w:tabs>
        <w:tab w:val="clear" w:pos="1260"/>
      </w:tabs>
      <w:spacing w:before="240" w:after="0" w:line="259" w:lineRule="auto"/>
      <w:ind w:right="0"/>
      <w:jc w:val="left"/>
      <w:outlineLvl w:val="9"/>
    </w:pPr>
    <w:rPr>
      <w:rFonts w:ascii="Calibri Light" w:hAnsi="Calibri Light"/>
      <w:b w:val="0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hilosoft_1\GOST_34\&#1043;&#1054;&#1057;&#1058;3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5869F-1FCC-423F-BE54-827B99B0E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ГОСТ34.dot</Template>
  <TotalTime>506</TotalTime>
  <Pages>10</Pages>
  <Words>1343</Words>
  <Characters>7660</Characters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8986</CharactersWithSpaces>
  <SharedDoc>false</SharedDoc>
  <HLinks>
    <vt:vector size="132" baseType="variant">
      <vt:variant>
        <vt:i4>2031672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_Toc151892170</vt:lpwstr>
      </vt:variant>
      <vt:variant>
        <vt:i4>1966136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_Toc151892169</vt:lpwstr>
      </vt:variant>
      <vt:variant>
        <vt:i4>1966136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_Toc151892168</vt:lpwstr>
      </vt:variant>
      <vt:variant>
        <vt:i4>1966136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_Toc151892167</vt:lpwstr>
      </vt:variant>
      <vt:variant>
        <vt:i4>1966136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_Toc151892166</vt:lpwstr>
      </vt:variant>
      <vt:variant>
        <vt:i4>1966136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_Toc151892165</vt:lpwstr>
      </vt:variant>
      <vt:variant>
        <vt:i4>1966136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_Toc151892164</vt:lpwstr>
      </vt:variant>
      <vt:variant>
        <vt:i4>1966136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_Toc151892163</vt:lpwstr>
      </vt:variant>
      <vt:variant>
        <vt:i4>1966136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_Toc151892162</vt:lpwstr>
      </vt:variant>
      <vt:variant>
        <vt:i4>1966136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_Toc151892161</vt:lpwstr>
      </vt:variant>
      <vt:variant>
        <vt:i4>1966136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_Toc151892160</vt:lpwstr>
      </vt:variant>
      <vt:variant>
        <vt:i4>1900600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_Toc151892159</vt:lpwstr>
      </vt:variant>
      <vt:variant>
        <vt:i4>1900600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_Toc151892158</vt:lpwstr>
      </vt:variant>
      <vt:variant>
        <vt:i4>1900600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_Toc151892157</vt:lpwstr>
      </vt:variant>
      <vt:variant>
        <vt:i4>1900600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_Toc151892156</vt:lpwstr>
      </vt:variant>
      <vt:variant>
        <vt:i4>1900600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_Toc151892155</vt:lpwstr>
      </vt:variant>
      <vt:variant>
        <vt:i4>1900600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_Toc151892154</vt:lpwstr>
      </vt:variant>
      <vt:variant>
        <vt:i4>1900600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_Toc151892153</vt:lpwstr>
      </vt:variant>
      <vt:variant>
        <vt:i4>1900600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_Toc151892152</vt:lpwstr>
      </vt:variant>
      <vt:variant>
        <vt:i4>1900600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_Toc151892151</vt:lpwstr>
      </vt:variant>
      <vt:variant>
        <vt:i4>1900600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_Toc151892150</vt:lpwstr>
      </vt:variant>
      <vt:variant>
        <vt:i4>1835064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_Toc151892149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Printed>2014-06-20T09:51:00Z</cp:lastPrinted>
  <dcterms:created xsi:type="dcterms:W3CDTF">2023-11-26T09:02:00Z</dcterms:created>
  <dcterms:modified xsi:type="dcterms:W3CDTF">2023-11-26T17:29:00Z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ерсия">
    <vt:lpwstr>Версия документа</vt:lpwstr>
  </property>
  <property fmtid="{D5CDD505-2E9C-101B-9397-08002B2CF9AE}" pid="3" name="номер_документа">
    <vt:lpwstr>Номер документа</vt:lpwstr>
  </property>
  <property fmtid="{D5CDD505-2E9C-101B-9397-08002B2CF9AE}" pid="4" name="краткое_название_системы">
    <vt:lpwstr>ПМП</vt:lpwstr>
  </property>
  <property fmtid="{D5CDD505-2E9C-101B-9397-08002B2CF9AE}" pid="5" name="полное_название_системы">
    <vt:lpwstr>Портал методической поддержки проекта развития ГАС «Управление»</vt:lpwstr>
  </property>
  <property fmtid="{D5CDD505-2E9C-101B-9397-08002B2CF9AE}" pid="6" name="шифр_системы">
    <vt:lpwstr>Шифр системы</vt:lpwstr>
  </property>
  <property fmtid="{D5CDD505-2E9C-101B-9397-08002B2CF9AE}" pid="7" name="А.Б.ХХХ.ХХ.XX. X- X. M">
    <vt:lpwstr>Код документа</vt:lpwstr>
  </property>
</Properties>
</file>