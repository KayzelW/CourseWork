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3BF9D" w14:textId="77777777" w:rsidR="00E04586" w:rsidRPr="00AE4F09" w:rsidRDefault="00E04586" w:rsidP="0065191E">
      <w:pPr>
        <w:spacing w:before="0"/>
        <w:ind w:left="0" w:firstLine="709"/>
        <w:jc w:val="center"/>
        <w:rPr>
          <w:rFonts w:ascii="Times New Roman" w:hAnsi="Times New Roman"/>
          <w:sz w:val="28"/>
          <w:szCs w:val="28"/>
        </w:rPr>
      </w:pPr>
      <w:r w:rsidRPr="00AE4F09">
        <w:rPr>
          <w:rFonts w:ascii="Times New Roman" w:hAnsi="Times New Roman"/>
          <w:sz w:val="28"/>
          <w:szCs w:val="28"/>
        </w:rPr>
        <w:t>Учебная практика 01.01</w:t>
      </w:r>
    </w:p>
    <w:p w14:paraId="068AB425" w14:textId="037DACEE" w:rsidR="00E04586" w:rsidRPr="00AE4F09" w:rsidRDefault="00E04586" w:rsidP="0065191E">
      <w:pPr>
        <w:spacing w:before="0"/>
        <w:ind w:left="0" w:firstLine="709"/>
        <w:jc w:val="center"/>
        <w:rPr>
          <w:rFonts w:ascii="Times New Roman" w:hAnsi="Times New Roman"/>
          <w:sz w:val="28"/>
          <w:szCs w:val="28"/>
        </w:rPr>
      </w:pPr>
      <w:r w:rsidRPr="00AE4F09">
        <w:rPr>
          <w:rFonts w:ascii="Times New Roman" w:hAnsi="Times New Roman"/>
          <w:sz w:val="28"/>
          <w:szCs w:val="28"/>
        </w:rPr>
        <w:t xml:space="preserve">Техническое задание на разработку системы классов для «Домодедово Карго» с использованием базы данных </w:t>
      </w:r>
      <w:r w:rsidR="00CC2DC0" w:rsidRPr="00AE4F09">
        <w:rPr>
          <w:rFonts w:ascii="Times New Roman" w:hAnsi="Times New Roman"/>
          <w:sz w:val="28"/>
          <w:szCs w:val="28"/>
          <w:lang w:val="en-US"/>
        </w:rPr>
        <w:t>SQLite</w:t>
      </w:r>
      <w:r w:rsidRPr="00AE4F09">
        <w:rPr>
          <w:rFonts w:ascii="Times New Roman" w:hAnsi="Times New Roman"/>
          <w:sz w:val="28"/>
          <w:szCs w:val="28"/>
        </w:rPr>
        <w:t xml:space="preserve"> и </w:t>
      </w:r>
      <w:r w:rsidRPr="00AE4F09">
        <w:rPr>
          <w:rFonts w:ascii="Times New Roman" w:hAnsi="Times New Roman"/>
          <w:sz w:val="28"/>
          <w:szCs w:val="28"/>
          <w:lang w:val="en-US"/>
        </w:rPr>
        <w:t>ASP</w:t>
      </w:r>
      <w:r w:rsidRPr="00AE4F09">
        <w:rPr>
          <w:rFonts w:ascii="Times New Roman" w:hAnsi="Times New Roman"/>
          <w:sz w:val="28"/>
          <w:szCs w:val="28"/>
        </w:rPr>
        <w:t>.</w:t>
      </w:r>
      <w:r w:rsidRPr="00AE4F09">
        <w:rPr>
          <w:rFonts w:ascii="Times New Roman" w:hAnsi="Times New Roman"/>
          <w:sz w:val="28"/>
          <w:szCs w:val="28"/>
          <w:lang w:val="en-US"/>
        </w:rPr>
        <w:t>NET</w:t>
      </w:r>
    </w:p>
    <w:p w14:paraId="122D9535" w14:textId="77777777" w:rsidR="00E04586" w:rsidRPr="00AE4F09" w:rsidRDefault="00E04586" w:rsidP="0065191E">
      <w:pPr>
        <w:spacing w:before="0"/>
        <w:ind w:left="0" w:firstLine="709"/>
        <w:rPr>
          <w:rFonts w:ascii="Times New Roman" w:hAnsi="Times New Roman"/>
          <w:sz w:val="28"/>
          <w:szCs w:val="28"/>
        </w:rPr>
      </w:pPr>
    </w:p>
    <w:p w14:paraId="79C1DAB5" w14:textId="77777777" w:rsidR="00E04586" w:rsidRPr="00AA663C" w:rsidRDefault="00E04586" w:rsidP="0065191E">
      <w:pPr>
        <w:spacing w:before="0"/>
        <w:ind w:left="0" w:firstLine="709"/>
        <w:rPr>
          <w:rFonts w:ascii="Times New Roman" w:hAnsi="Times New Roman"/>
          <w:b/>
          <w:bCs/>
          <w:sz w:val="28"/>
          <w:szCs w:val="28"/>
        </w:rPr>
      </w:pPr>
      <w:r w:rsidRPr="00AA663C">
        <w:rPr>
          <w:rFonts w:ascii="Times New Roman" w:hAnsi="Times New Roman"/>
          <w:b/>
          <w:bCs/>
          <w:sz w:val="28"/>
          <w:szCs w:val="28"/>
        </w:rPr>
        <w:t>1. Общая информация</w:t>
      </w:r>
    </w:p>
    <w:p w14:paraId="1CF04466" w14:textId="744E3DEC" w:rsidR="00E04586" w:rsidRPr="00AE4F09" w:rsidRDefault="00E04586" w:rsidP="0065191E">
      <w:pPr>
        <w:spacing w:before="0"/>
        <w:ind w:left="0" w:firstLine="709"/>
        <w:rPr>
          <w:rFonts w:ascii="Times New Roman" w:hAnsi="Times New Roman"/>
          <w:sz w:val="28"/>
          <w:szCs w:val="28"/>
        </w:rPr>
      </w:pPr>
      <w:r w:rsidRPr="00AE4F09">
        <w:rPr>
          <w:rFonts w:ascii="Times New Roman" w:hAnsi="Times New Roman"/>
          <w:sz w:val="28"/>
          <w:szCs w:val="28"/>
        </w:rPr>
        <w:t xml:space="preserve">Проект представляет собой интерфейс для работы с книгами, информация о которых хранится в БД. Система состоит из </w:t>
      </w:r>
      <w:r w:rsidR="006A7F79" w:rsidRPr="009E6137">
        <w:rPr>
          <w:rFonts w:ascii="Times New Roman" w:hAnsi="Times New Roman"/>
          <w:sz w:val="28"/>
          <w:szCs w:val="28"/>
        </w:rPr>
        <w:t>7</w:t>
      </w:r>
      <w:r w:rsidRPr="00AE4F09">
        <w:rPr>
          <w:rFonts w:ascii="Times New Roman" w:hAnsi="Times New Roman"/>
          <w:sz w:val="28"/>
          <w:szCs w:val="28"/>
        </w:rPr>
        <w:t xml:space="preserve"> классов. Классы ссылаются на экземпляры друг-друга для удобного обмена информацией.</w:t>
      </w:r>
    </w:p>
    <w:p w14:paraId="487CAD3C" w14:textId="77777777" w:rsidR="00E04586" w:rsidRPr="00AE4F09" w:rsidRDefault="00E04586" w:rsidP="0065191E">
      <w:pPr>
        <w:spacing w:before="0"/>
        <w:ind w:left="0" w:firstLine="709"/>
        <w:rPr>
          <w:rFonts w:ascii="Times New Roman" w:hAnsi="Times New Roman"/>
          <w:sz w:val="28"/>
          <w:szCs w:val="28"/>
        </w:rPr>
      </w:pPr>
    </w:p>
    <w:p w14:paraId="720EA8C4" w14:textId="77777777" w:rsidR="00E04586" w:rsidRPr="00AA663C" w:rsidRDefault="00E04586" w:rsidP="0065191E">
      <w:pPr>
        <w:spacing w:before="0"/>
        <w:ind w:left="0" w:firstLine="709"/>
        <w:rPr>
          <w:rFonts w:ascii="Times New Roman" w:hAnsi="Times New Roman"/>
          <w:b/>
          <w:bCs/>
          <w:sz w:val="28"/>
          <w:szCs w:val="28"/>
        </w:rPr>
      </w:pPr>
      <w:r w:rsidRPr="00AA663C">
        <w:rPr>
          <w:rFonts w:ascii="Times New Roman" w:hAnsi="Times New Roman"/>
          <w:b/>
          <w:bCs/>
          <w:sz w:val="28"/>
          <w:szCs w:val="28"/>
        </w:rPr>
        <w:t>2. Функционал</w:t>
      </w:r>
    </w:p>
    <w:p w14:paraId="14163E4B" w14:textId="494AB542" w:rsidR="0089192D" w:rsidRPr="0065191E" w:rsidRDefault="0089192D" w:rsidP="0065191E">
      <w:pPr>
        <w:pStyle w:val="aff5"/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 w:rsidRPr="0065191E">
        <w:rPr>
          <w:rFonts w:ascii="Times New Roman" w:hAnsi="Times New Roman"/>
          <w:sz w:val="28"/>
          <w:szCs w:val="28"/>
        </w:rPr>
        <w:t>Функции управления каталогом</w:t>
      </w:r>
    </w:p>
    <w:p w14:paraId="34608542" w14:textId="3D751ADF" w:rsidR="0089192D" w:rsidRPr="0065191E" w:rsidRDefault="0089192D" w:rsidP="0065191E">
      <w:pPr>
        <w:pStyle w:val="aff5"/>
        <w:numPr>
          <w:ilvl w:val="1"/>
          <w:numId w:val="33"/>
        </w:numPr>
        <w:rPr>
          <w:rFonts w:ascii="Times New Roman" w:hAnsi="Times New Roman"/>
          <w:sz w:val="28"/>
          <w:szCs w:val="28"/>
        </w:rPr>
      </w:pPr>
      <w:r w:rsidRPr="0065191E">
        <w:rPr>
          <w:rFonts w:ascii="Times New Roman" w:hAnsi="Times New Roman"/>
          <w:sz w:val="28"/>
          <w:szCs w:val="28"/>
        </w:rPr>
        <w:t>Добавление книг: Возможность добавления новых книг в каталог, включая информацию о названии, авторе, жанре, цене и наличии.</w:t>
      </w:r>
    </w:p>
    <w:p w14:paraId="75E50FC9" w14:textId="4F131AC0" w:rsidR="0089192D" w:rsidRPr="0065191E" w:rsidRDefault="0089192D" w:rsidP="0065191E">
      <w:pPr>
        <w:pStyle w:val="aff5"/>
        <w:numPr>
          <w:ilvl w:val="1"/>
          <w:numId w:val="33"/>
        </w:numPr>
        <w:rPr>
          <w:rFonts w:ascii="Times New Roman" w:hAnsi="Times New Roman"/>
          <w:sz w:val="28"/>
          <w:szCs w:val="28"/>
        </w:rPr>
      </w:pPr>
      <w:r w:rsidRPr="0065191E">
        <w:rPr>
          <w:rFonts w:ascii="Times New Roman" w:hAnsi="Times New Roman"/>
          <w:sz w:val="28"/>
          <w:szCs w:val="28"/>
        </w:rPr>
        <w:t>Редактирование книг: Возможность изменения информации о книгах, уже находящихся в каталоге.</w:t>
      </w:r>
    </w:p>
    <w:p w14:paraId="6F9B97EA" w14:textId="039AFF2B" w:rsidR="0089192D" w:rsidRPr="0065191E" w:rsidRDefault="0089192D" w:rsidP="0065191E">
      <w:pPr>
        <w:pStyle w:val="aff5"/>
        <w:numPr>
          <w:ilvl w:val="1"/>
          <w:numId w:val="33"/>
        </w:numPr>
        <w:rPr>
          <w:rFonts w:ascii="Times New Roman" w:hAnsi="Times New Roman"/>
          <w:sz w:val="28"/>
          <w:szCs w:val="28"/>
        </w:rPr>
      </w:pPr>
      <w:r w:rsidRPr="0065191E">
        <w:rPr>
          <w:rFonts w:ascii="Times New Roman" w:hAnsi="Times New Roman"/>
          <w:sz w:val="28"/>
          <w:szCs w:val="28"/>
        </w:rPr>
        <w:t>Фильтрация списка книг: пользователь должен иметь возможность фильтровать предлагаемые книги по жанрам.</w:t>
      </w:r>
    </w:p>
    <w:p w14:paraId="445FC044" w14:textId="2899B5EF" w:rsidR="0089192D" w:rsidRPr="0065191E" w:rsidRDefault="0089192D" w:rsidP="00E7254D">
      <w:pPr>
        <w:pStyle w:val="aff5"/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 w:rsidRPr="0065191E">
        <w:rPr>
          <w:rFonts w:ascii="Times New Roman" w:hAnsi="Times New Roman"/>
          <w:sz w:val="28"/>
          <w:szCs w:val="28"/>
        </w:rPr>
        <w:t>Функции обработки заказов</w:t>
      </w:r>
    </w:p>
    <w:p w14:paraId="285FB7E3" w14:textId="0D5788B1" w:rsidR="0089192D" w:rsidRPr="0065191E" w:rsidRDefault="0089192D" w:rsidP="0065191E">
      <w:pPr>
        <w:pStyle w:val="aff5"/>
        <w:numPr>
          <w:ilvl w:val="1"/>
          <w:numId w:val="33"/>
        </w:numPr>
        <w:rPr>
          <w:rFonts w:ascii="Times New Roman" w:hAnsi="Times New Roman"/>
          <w:sz w:val="28"/>
          <w:szCs w:val="28"/>
        </w:rPr>
      </w:pPr>
      <w:r w:rsidRPr="0065191E">
        <w:rPr>
          <w:rFonts w:ascii="Times New Roman" w:hAnsi="Times New Roman"/>
          <w:sz w:val="28"/>
          <w:szCs w:val="28"/>
        </w:rPr>
        <w:t>Информация о заказах: хранение информации о заказах.</w:t>
      </w:r>
    </w:p>
    <w:p w14:paraId="20CB77FD" w14:textId="4B07D9F8" w:rsidR="0089192D" w:rsidRPr="0065191E" w:rsidRDefault="0089192D" w:rsidP="0065191E">
      <w:pPr>
        <w:pStyle w:val="aff5"/>
        <w:numPr>
          <w:ilvl w:val="1"/>
          <w:numId w:val="33"/>
        </w:numPr>
        <w:rPr>
          <w:rFonts w:ascii="Times New Roman" w:hAnsi="Times New Roman"/>
          <w:sz w:val="28"/>
          <w:szCs w:val="28"/>
        </w:rPr>
      </w:pPr>
      <w:r w:rsidRPr="0065191E">
        <w:rPr>
          <w:rFonts w:ascii="Times New Roman" w:hAnsi="Times New Roman"/>
          <w:sz w:val="28"/>
          <w:szCs w:val="28"/>
        </w:rPr>
        <w:t>Управление заказами: изменение статуса заказов.</w:t>
      </w:r>
    </w:p>
    <w:p w14:paraId="57C5BC51" w14:textId="0AFCFFC5" w:rsidR="0089192D" w:rsidRPr="0065191E" w:rsidRDefault="0089192D" w:rsidP="0065191E">
      <w:pPr>
        <w:pStyle w:val="aff5"/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 w:rsidRPr="0065191E">
        <w:rPr>
          <w:rFonts w:ascii="Times New Roman" w:hAnsi="Times New Roman"/>
          <w:sz w:val="28"/>
          <w:szCs w:val="28"/>
        </w:rPr>
        <w:t>Функции безопасности</w:t>
      </w:r>
    </w:p>
    <w:p w14:paraId="163B5706" w14:textId="6130EB54" w:rsidR="0086604A" w:rsidRDefault="0089192D" w:rsidP="0086604A">
      <w:pPr>
        <w:pStyle w:val="aff5"/>
        <w:numPr>
          <w:ilvl w:val="1"/>
          <w:numId w:val="33"/>
        </w:numPr>
        <w:rPr>
          <w:rFonts w:ascii="Times New Roman" w:hAnsi="Times New Roman"/>
          <w:sz w:val="28"/>
          <w:szCs w:val="28"/>
        </w:rPr>
      </w:pPr>
      <w:r w:rsidRPr="0065191E">
        <w:rPr>
          <w:rFonts w:ascii="Times New Roman" w:hAnsi="Times New Roman"/>
          <w:sz w:val="28"/>
          <w:szCs w:val="28"/>
        </w:rPr>
        <w:t>Авторизация: Обеспечение безопасного доступа администраторов с использованием механизмов авторизации.</w:t>
      </w:r>
    </w:p>
    <w:p w14:paraId="3DAAA7F5" w14:textId="5C282923" w:rsidR="00F10DDA" w:rsidRDefault="00F10DDA" w:rsidP="00F10DDA">
      <w:pPr>
        <w:pStyle w:val="aff5"/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Функции ведения журнала событий</w:t>
      </w:r>
    </w:p>
    <w:p w14:paraId="3C06003F" w14:textId="3EA42FCE" w:rsidR="00F10DDA" w:rsidRPr="0086604A" w:rsidRDefault="00F10DDA" w:rsidP="00F10DDA">
      <w:pPr>
        <w:pStyle w:val="aff5"/>
        <w:numPr>
          <w:ilvl w:val="1"/>
          <w:numId w:val="3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Занесение в журнал событий действий пользователей.</w:t>
      </w:r>
    </w:p>
    <w:p w14:paraId="774AEA59" w14:textId="77777777" w:rsidR="0065191E" w:rsidRDefault="0065191E" w:rsidP="0065191E">
      <w:pPr>
        <w:pStyle w:val="aff5"/>
        <w:spacing w:after="0" w:line="360" w:lineRule="auto"/>
        <w:ind w:left="0" w:firstLine="709"/>
        <w:rPr>
          <w:rFonts w:ascii="Times New Roman" w:hAnsi="Times New Roman"/>
          <w:b/>
          <w:bCs/>
          <w:sz w:val="28"/>
          <w:szCs w:val="28"/>
        </w:rPr>
      </w:pPr>
    </w:p>
    <w:p w14:paraId="3A700E0F" w14:textId="54FC8A1A" w:rsidR="00663882" w:rsidRPr="00AE4F09" w:rsidRDefault="00663882" w:rsidP="0065191E">
      <w:pPr>
        <w:pStyle w:val="aff5"/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8D0A67">
        <w:rPr>
          <w:rFonts w:ascii="Times New Roman" w:hAnsi="Times New Roman"/>
          <w:b/>
          <w:bCs/>
          <w:sz w:val="28"/>
          <w:szCs w:val="28"/>
        </w:rPr>
        <w:t>3.</w:t>
      </w:r>
      <w:r w:rsidRPr="00AE4F09">
        <w:rPr>
          <w:rFonts w:ascii="Times New Roman" w:hAnsi="Times New Roman"/>
          <w:sz w:val="28"/>
          <w:szCs w:val="28"/>
        </w:rPr>
        <w:t xml:space="preserve"> </w:t>
      </w:r>
      <w:r w:rsidRPr="008D0A67">
        <w:rPr>
          <w:rFonts w:ascii="Times New Roman" w:hAnsi="Times New Roman"/>
          <w:b/>
          <w:bCs/>
          <w:sz w:val="28"/>
          <w:szCs w:val="28"/>
        </w:rPr>
        <w:t>Предполагаемые классы</w:t>
      </w:r>
    </w:p>
    <w:p w14:paraId="7AE0FBB9" w14:textId="1FD1D177" w:rsidR="00663882" w:rsidRPr="00454DD5" w:rsidRDefault="00DD6A21" w:rsidP="00454DD5">
      <w:pPr>
        <w:pStyle w:val="aff5"/>
        <w:numPr>
          <w:ilvl w:val="0"/>
          <w:numId w:val="34"/>
        </w:numPr>
        <w:rPr>
          <w:rFonts w:ascii="Times New Roman" w:hAnsi="Times New Roman"/>
          <w:sz w:val="28"/>
          <w:szCs w:val="28"/>
        </w:rPr>
      </w:pPr>
      <w:r w:rsidRPr="00454DD5">
        <w:rPr>
          <w:rFonts w:ascii="Times New Roman" w:hAnsi="Times New Roman"/>
          <w:sz w:val="28"/>
          <w:szCs w:val="28"/>
          <w:lang w:val="en-US"/>
        </w:rPr>
        <w:t>Author</w:t>
      </w:r>
    </w:p>
    <w:p w14:paraId="4FDE0DE6" w14:textId="5553FF4C" w:rsidR="00DD6A21" w:rsidRPr="00454DD5" w:rsidRDefault="00DD6A21" w:rsidP="00454DD5">
      <w:pPr>
        <w:pStyle w:val="aff5"/>
        <w:numPr>
          <w:ilvl w:val="0"/>
          <w:numId w:val="34"/>
        </w:numPr>
        <w:rPr>
          <w:rFonts w:ascii="Times New Roman" w:hAnsi="Times New Roman"/>
          <w:sz w:val="28"/>
          <w:szCs w:val="28"/>
        </w:rPr>
      </w:pPr>
      <w:r w:rsidRPr="00454DD5">
        <w:rPr>
          <w:rFonts w:ascii="Times New Roman" w:hAnsi="Times New Roman"/>
          <w:sz w:val="28"/>
          <w:szCs w:val="28"/>
          <w:lang w:val="en-US"/>
        </w:rPr>
        <w:t>Book</w:t>
      </w:r>
    </w:p>
    <w:p w14:paraId="4E95346F" w14:textId="0914BB02" w:rsidR="00DD6A21" w:rsidRPr="00454DD5" w:rsidRDefault="00DD6A21" w:rsidP="00454DD5">
      <w:pPr>
        <w:pStyle w:val="aff5"/>
        <w:numPr>
          <w:ilvl w:val="0"/>
          <w:numId w:val="34"/>
        </w:numPr>
        <w:rPr>
          <w:rFonts w:ascii="Times New Roman" w:hAnsi="Times New Roman"/>
          <w:sz w:val="28"/>
          <w:szCs w:val="28"/>
        </w:rPr>
      </w:pPr>
      <w:r w:rsidRPr="00454DD5">
        <w:rPr>
          <w:rFonts w:ascii="Times New Roman" w:hAnsi="Times New Roman"/>
          <w:sz w:val="28"/>
          <w:szCs w:val="28"/>
          <w:lang w:val="en-US"/>
        </w:rPr>
        <w:lastRenderedPageBreak/>
        <w:t>Genre</w:t>
      </w:r>
    </w:p>
    <w:p w14:paraId="543CD75E" w14:textId="43D90210" w:rsidR="00DD6A21" w:rsidRPr="00454DD5" w:rsidRDefault="00DD6A21" w:rsidP="00454DD5">
      <w:pPr>
        <w:pStyle w:val="aff5"/>
        <w:numPr>
          <w:ilvl w:val="0"/>
          <w:numId w:val="34"/>
        </w:numPr>
        <w:rPr>
          <w:rFonts w:ascii="Times New Roman" w:hAnsi="Times New Roman"/>
          <w:sz w:val="28"/>
          <w:szCs w:val="28"/>
        </w:rPr>
      </w:pPr>
      <w:r w:rsidRPr="00454DD5">
        <w:rPr>
          <w:rFonts w:ascii="Times New Roman" w:hAnsi="Times New Roman"/>
          <w:sz w:val="28"/>
          <w:szCs w:val="28"/>
          <w:lang w:val="en-US"/>
        </w:rPr>
        <w:t>Log</w:t>
      </w:r>
    </w:p>
    <w:p w14:paraId="2EB238A6" w14:textId="5C6FE101" w:rsidR="00DD6A21" w:rsidRPr="00454DD5" w:rsidRDefault="00DD6A21" w:rsidP="00454DD5">
      <w:pPr>
        <w:pStyle w:val="aff5"/>
        <w:numPr>
          <w:ilvl w:val="0"/>
          <w:numId w:val="34"/>
        </w:numPr>
        <w:rPr>
          <w:rFonts w:ascii="Times New Roman" w:hAnsi="Times New Roman"/>
          <w:sz w:val="28"/>
          <w:szCs w:val="28"/>
        </w:rPr>
      </w:pPr>
      <w:r w:rsidRPr="00454DD5">
        <w:rPr>
          <w:rFonts w:ascii="Times New Roman" w:hAnsi="Times New Roman"/>
          <w:sz w:val="28"/>
          <w:szCs w:val="28"/>
          <w:lang w:val="en-US"/>
        </w:rPr>
        <w:t>Order</w:t>
      </w:r>
    </w:p>
    <w:p w14:paraId="6AC4CE69" w14:textId="3E211666" w:rsidR="00DD6A21" w:rsidRPr="00454DD5" w:rsidRDefault="00DD6A21" w:rsidP="00454DD5">
      <w:pPr>
        <w:pStyle w:val="aff5"/>
        <w:numPr>
          <w:ilvl w:val="0"/>
          <w:numId w:val="34"/>
        </w:numPr>
        <w:rPr>
          <w:rFonts w:ascii="Times New Roman" w:hAnsi="Times New Roman"/>
          <w:sz w:val="28"/>
          <w:szCs w:val="28"/>
        </w:rPr>
      </w:pPr>
      <w:r w:rsidRPr="00454DD5">
        <w:rPr>
          <w:rFonts w:ascii="Times New Roman" w:hAnsi="Times New Roman"/>
          <w:sz w:val="28"/>
          <w:szCs w:val="28"/>
          <w:lang w:val="en-US"/>
        </w:rPr>
        <w:t>User</w:t>
      </w:r>
    </w:p>
    <w:p w14:paraId="738C54AC" w14:textId="0A51EBCD" w:rsidR="00D4716E" w:rsidRPr="00454DD5" w:rsidRDefault="00D4716E" w:rsidP="00454DD5">
      <w:pPr>
        <w:pStyle w:val="aff5"/>
        <w:numPr>
          <w:ilvl w:val="0"/>
          <w:numId w:val="34"/>
        </w:numPr>
        <w:rPr>
          <w:rFonts w:ascii="Times New Roman" w:hAnsi="Times New Roman"/>
          <w:sz w:val="28"/>
          <w:szCs w:val="28"/>
        </w:rPr>
      </w:pPr>
      <w:r w:rsidRPr="00454DD5">
        <w:rPr>
          <w:rFonts w:ascii="Times New Roman" w:hAnsi="Times New Roman"/>
          <w:sz w:val="28"/>
          <w:szCs w:val="28"/>
          <w:lang w:val="en-US"/>
        </w:rPr>
        <w:t>AppDbContext</w:t>
      </w:r>
    </w:p>
    <w:p w14:paraId="2BB31664" w14:textId="77777777" w:rsidR="00F167EA" w:rsidRDefault="00F167EA" w:rsidP="0065191E">
      <w:pPr>
        <w:spacing w:before="0"/>
        <w:ind w:left="0" w:firstLine="709"/>
        <w:rPr>
          <w:rFonts w:ascii="Times New Roman" w:hAnsi="Times New Roman"/>
          <w:sz w:val="28"/>
          <w:szCs w:val="28"/>
        </w:rPr>
      </w:pPr>
    </w:p>
    <w:p w14:paraId="495D9812" w14:textId="45B77FEA" w:rsidR="00AE4F09" w:rsidRPr="00F167EA" w:rsidRDefault="00AE4F09" w:rsidP="0065191E">
      <w:pPr>
        <w:spacing w:before="0"/>
        <w:ind w:left="0" w:firstLine="709"/>
        <w:rPr>
          <w:rFonts w:ascii="Times New Roman" w:hAnsi="Times New Roman"/>
          <w:b/>
          <w:bCs/>
          <w:sz w:val="28"/>
          <w:szCs w:val="28"/>
        </w:rPr>
      </w:pPr>
      <w:r w:rsidRPr="00F167EA">
        <w:rPr>
          <w:rFonts w:ascii="Times New Roman" w:hAnsi="Times New Roman"/>
          <w:b/>
          <w:bCs/>
          <w:sz w:val="28"/>
          <w:szCs w:val="28"/>
        </w:rPr>
        <w:t>4. Технические требования</w:t>
      </w:r>
    </w:p>
    <w:p w14:paraId="6334CC3D" w14:textId="77777777" w:rsidR="00E04586" w:rsidRPr="00C92C9A" w:rsidRDefault="00E04586" w:rsidP="0065191E">
      <w:pPr>
        <w:spacing w:before="0"/>
        <w:ind w:left="0" w:firstLine="709"/>
        <w:rPr>
          <w:rFonts w:ascii="Times New Roman" w:hAnsi="Times New Roman"/>
          <w:b/>
          <w:bCs/>
          <w:sz w:val="28"/>
          <w:szCs w:val="28"/>
        </w:rPr>
      </w:pPr>
      <w:r w:rsidRPr="00C92C9A">
        <w:rPr>
          <w:rFonts w:ascii="Times New Roman" w:hAnsi="Times New Roman"/>
          <w:b/>
          <w:bCs/>
          <w:sz w:val="28"/>
          <w:szCs w:val="28"/>
        </w:rPr>
        <w:t>4.1 Технологии</w:t>
      </w:r>
    </w:p>
    <w:p w14:paraId="7B8C2BC1" w14:textId="0C6EBEA5" w:rsidR="00E04586" w:rsidRPr="00AE4F09" w:rsidRDefault="00E04586" w:rsidP="0065191E">
      <w:pPr>
        <w:spacing w:before="0"/>
        <w:ind w:left="0" w:firstLine="709"/>
        <w:rPr>
          <w:rFonts w:ascii="Times New Roman" w:hAnsi="Times New Roman"/>
          <w:sz w:val="28"/>
          <w:szCs w:val="28"/>
        </w:rPr>
      </w:pPr>
      <w:r w:rsidRPr="00AE4F09">
        <w:rPr>
          <w:rFonts w:ascii="Times New Roman" w:hAnsi="Times New Roman"/>
          <w:sz w:val="28"/>
          <w:szCs w:val="28"/>
        </w:rPr>
        <w:t xml:space="preserve">- Для разработки системы классов используется язык программирования </w:t>
      </w:r>
      <w:r w:rsidRPr="00AE4F09">
        <w:rPr>
          <w:rFonts w:ascii="Times New Roman" w:hAnsi="Times New Roman"/>
          <w:sz w:val="28"/>
          <w:szCs w:val="28"/>
          <w:lang w:val="en-US"/>
        </w:rPr>
        <w:t>C</w:t>
      </w:r>
      <w:r w:rsidRPr="00AE4F09">
        <w:rPr>
          <w:rFonts w:ascii="Times New Roman" w:hAnsi="Times New Roman"/>
          <w:sz w:val="28"/>
          <w:szCs w:val="28"/>
        </w:rPr>
        <w:t>#</w:t>
      </w:r>
      <w:r w:rsidR="00C92C9A" w:rsidRPr="00C92C9A">
        <w:rPr>
          <w:rFonts w:ascii="Times New Roman" w:hAnsi="Times New Roman"/>
          <w:sz w:val="28"/>
          <w:szCs w:val="28"/>
        </w:rPr>
        <w:t xml:space="preserve">, </w:t>
      </w:r>
      <w:r w:rsidR="00C92C9A">
        <w:rPr>
          <w:rFonts w:ascii="Times New Roman" w:hAnsi="Times New Roman"/>
          <w:sz w:val="28"/>
          <w:szCs w:val="28"/>
        </w:rPr>
        <w:t xml:space="preserve">фреймворк </w:t>
      </w:r>
      <w:r w:rsidR="00C92C9A" w:rsidRPr="00C92C9A">
        <w:rPr>
          <w:rFonts w:ascii="Times New Roman" w:hAnsi="Times New Roman"/>
          <w:sz w:val="28"/>
          <w:szCs w:val="28"/>
        </w:rPr>
        <w:t>.</w:t>
      </w:r>
      <w:r w:rsidR="00C92C9A">
        <w:rPr>
          <w:rFonts w:ascii="Times New Roman" w:hAnsi="Times New Roman"/>
          <w:sz w:val="28"/>
          <w:szCs w:val="28"/>
          <w:lang w:val="en-US"/>
        </w:rPr>
        <w:t>NET</w:t>
      </w:r>
      <w:r w:rsidR="00C92C9A" w:rsidRPr="00C92C9A">
        <w:rPr>
          <w:rFonts w:ascii="Times New Roman" w:hAnsi="Times New Roman"/>
          <w:sz w:val="28"/>
          <w:szCs w:val="28"/>
        </w:rPr>
        <w:t xml:space="preserve"> </w:t>
      </w:r>
      <w:r w:rsidR="00C92C9A">
        <w:rPr>
          <w:rFonts w:ascii="Times New Roman" w:hAnsi="Times New Roman"/>
          <w:sz w:val="28"/>
          <w:szCs w:val="28"/>
          <w:lang w:val="en-US"/>
        </w:rPr>
        <w:t>MAUI</w:t>
      </w:r>
      <w:r w:rsidR="00C92C9A" w:rsidRPr="00C92C9A">
        <w:rPr>
          <w:rFonts w:ascii="Times New Roman" w:hAnsi="Times New Roman"/>
          <w:sz w:val="28"/>
          <w:szCs w:val="28"/>
        </w:rPr>
        <w:t xml:space="preserve"> </w:t>
      </w:r>
      <w:r w:rsidR="00C92C9A">
        <w:rPr>
          <w:rFonts w:ascii="Times New Roman" w:hAnsi="Times New Roman"/>
          <w:sz w:val="28"/>
          <w:szCs w:val="28"/>
        </w:rPr>
        <w:t xml:space="preserve">с </w:t>
      </w:r>
      <w:r w:rsidR="00C92C9A">
        <w:rPr>
          <w:rFonts w:ascii="Times New Roman" w:hAnsi="Times New Roman"/>
          <w:sz w:val="28"/>
          <w:szCs w:val="28"/>
          <w:lang w:val="en-US"/>
        </w:rPr>
        <w:t>Blazor</w:t>
      </w:r>
      <w:r w:rsidRPr="00AE4F09">
        <w:rPr>
          <w:rFonts w:ascii="Times New Roman" w:hAnsi="Times New Roman"/>
          <w:sz w:val="28"/>
          <w:szCs w:val="28"/>
        </w:rPr>
        <w:t>.</w:t>
      </w:r>
    </w:p>
    <w:p w14:paraId="4B778505" w14:textId="77777777" w:rsidR="00E04586" w:rsidRPr="00AE4F09" w:rsidRDefault="00E04586" w:rsidP="0065191E">
      <w:pPr>
        <w:spacing w:before="0"/>
        <w:ind w:left="0" w:firstLine="709"/>
        <w:rPr>
          <w:rFonts w:ascii="Times New Roman" w:hAnsi="Times New Roman"/>
          <w:sz w:val="28"/>
          <w:szCs w:val="28"/>
        </w:rPr>
      </w:pPr>
      <w:r w:rsidRPr="00AE4F09">
        <w:rPr>
          <w:rFonts w:ascii="Times New Roman" w:hAnsi="Times New Roman"/>
          <w:sz w:val="28"/>
          <w:szCs w:val="28"/>
        </w:rPr>
        <w:t>- Для управления версиями кода используется система контроля версий Git.</w:t>
      </w:r>
    </w:p>
    <w:p w14:paraId="4336FF09" w14:textId="77777777" w:rsidR="00E04586" w:rsidRPr="00AE4F09" w:rsidRDefault="00E04586" w:rsidP="0065191E">
      <w:pPr>
        <w:spacing w:before="0"/>
        <w:ind w:left="0" w:firstLine="709"/>
        <w:rPr>
          <w:rFonts w:ascii="Times New Roman" w:hAnsi="Times New Roman"/>
          <w:sz w:val="28"/>
          <w:szCs w:val="28"/>
        </w:rPr>
      </w:pPr>
    </w:p>
    <w:p w14:paraId="2FE2DD87" w14:textId="77777777" w:rsidR="00E04586" w:rsidRPr="00BB00F7" w:rsidRDefault="00E04586" w:rsidP="0065191E">
      <w:pPr>
        <w:spacing w:before="0"/>
        <w:ind w:left="0" w:firstLine="709"/>
        <w:rPr>
          <w:rFonts w:ascii="Times New Roman" w:hAnsi="Times New Roman"/>
          <w:b/>
          <w:bCs/>
          <w:sz w:val="28"/>
          <w:szCs w:val="28"/>
        </w:rPr>
      </w:pPr>
      <w:r w:rsidRPr="00BB00F7">
        <w:rPr>
          <w:rFonts w:ascii="Times New Roman" w:hAnsi="Times New Roman"/>
          <w:b/>
          <w:bCs/>
          <w:sz w:val="28"/>
          <w:szCs w:val="28"/>
        </w:rPr>
        <w:t>5. Временные рамки</w:t>
      </w:r>
    </w:p>
    <w:p w14:paraId="2D59550B" w14:textId="77777777" w:rsidR="00E04586" w:rsidRPr="00AE4F09" w:rsidRDefault="00E04586" w:rsidP="0065191E">
      <w:pPr>
        <w:spacing w:before="0"/>
        <w:ind w:left="0" w:firstLine="709"/>
        <w:rPr>
          <w:rFonts w:ascii="Times New Roman" w:hAnsi="Times New Roman"/>
          <w:sz w:val="28"/>
          <w:szCs w:val="28"/>
        </w:rPr>
      </w:pPr>
      <w:r w:rsidRPr="00AE4F09">
        <w:rPr>
          <w:rFonts w:ascii="Times New Roman" w:hAnsi="Times New Roman"/>
          <w:sz w:val="28"/>
          <w:szCs w:val="28"/>
        </w:rPr>
        <w:t>Временные рамки для выполнения проекта - до 15 декабря.</w:t>
      </w:r>
    </w:p>
    <w:p w14:paraId="57204808" w14:textId="77777777" w:rsidR="00E04586" w:rsidRPr="00AE4F09" w:rsidRDefault="00E04586" w:rsidP="0065191E">
      <w:pPr>
        <w:spacing w:before="0"/>
        <w:ind w:left="0" w:firstLine="709"/>
        <w:rPr>
          <w:rFonts w:ascii="Times New Roman" w:hAnsi="Times New Roman"/>
          <w:sz w:val="28"/>
          <w:szCs w:val="28"/>
        </w:rPr>
      </w:pPr>
    </w:p>
    <w:p w14:paraId="0C784E39" w14:textId="77777777" w:rsidR="00E04586" w:rsidRPr="00AE4F09" w:rsidRDefault="00E04586" w:rsidP="0065191E">
      <w:pPr>
        <w:spacing w:before="0"/>
        <w:ind w:left="0" w:firstLine="709"/>
        <w:rPr>
          <w:rFonts w:ascii="Times New Roman" w:hAnsi="Times New Roman"/>
          <w:sz w:val="28"/>
          <w:szCs w:val="28"/>
        </w:rPr>
      </w:pPr>
    </w:p>
    <w:p w14:paraId="7E5DA916" w14:textId="77777777" w:rsidR="00E04586" w:rsidRPr="00AE4F09" w:rsidRDefault="00E04586" w:rsidP="0065191E">
      <w:pPr>
        <w:spacing w:before="0"/>
        <w:ind w:left="0" w:firstLine="709"/>
        <w:rPr>
          <w:rFonts w:ascii="Times New Roman" w:hAnsi="Times New Roman"/>
          <w:sz w:val="28"/>
          <w:szCs w:val="28"/>
        </w:rPr>
      </w:pPr>
      <w:r w:rsidRPr="00AE4F09">
        <w:rPr>
          <w:rFonts w:ascii="Times New Roman" w:hAnsi="Times New Roman"/>
          <w:b/>
          <w:sz w:val="28"/>
          <w:szCs w:val="28"/>
        </w:rPr>
        <w:t>Руководитель проекта:</w:t>
      </w:r>
      <w:r w:rsidRPr="00AE4F09">
        <w:rPr>
          <w:rFonts w:ascii="Times New Roman" w:hAnsi="Times New Roman"/>
          <w:sz w:val="28"/>
          <w:szCs w:val="28"/>
        </w:rPr>
        <w:t xml:space="preserve"> Гусятинер Л.Б. ____________________</w:t>
      </w:r>
    </w:p>
    <w:p w14:paraId="6A2C9CA9" w14:textId="77777777" w:rsidR="00E04586" w:rsidRPr="00AE4F09" w:rsidRDefault="00E04586" w:rsidP="0065191E">
      <w:pPr>
        <w:spacing w:before="0"/>
        <w:ind w:left="0" w:firstLine="709"/>
        <w:rPr>
          <w:rFonts w:ascii="Times New Roman" w:hAnsi="Times New Roman"/>
          <w:sz w:val="28"/>
          <w:szCs w:val="28"/>
        </w:rPr>
      </w:pPr>
      <w:r w:rsidRPr="00AE4F09">
        <w:rPr>
          <w:rFonts w:ascii="Times New Roman" w:hAnsi="Times New Roman"/>
          <w:b/>
          <w:sz w:val="28"/>
          <w:szCs w:val="28"/>
        </w:rPr>
        <w:t>Исполнитель:</w:t>
      </w:r>
      <w:r w:rsidRPr="00AE4F09">
        <w:rPr>
          <w:rFonts w:ascii="Times New Roman" w:hAnsi="Times New Roman"/>
          <w:sz w:val="28"/>
          <w:szCs w:val="28"/>
        </w:rPr>
        <w:t xml:space="preserve"> Капитонов Р.В.________________</w:t>
      </w:r>
    </w:p>
    <w:p w14:paraId="4C830058" w14:textId="77777777" w:rsidR="00E04586" w:rsidRPr="00AE4F09" w:rsidRDefault="00E04586" w:rsidP="0065191E">
      <w:pPr>
        <w:spacing w:before="0"/>
        <w:ind w:left="0" w:firstLine="709"/>
        <w:rPr>
          <w:rFonts w:ascii="Times New Roman" w:hAnsi="Times New Roman"/>
          <w:sz w:val="28"/>
          <w:szCs w:val="28"/>
        </w:rPr>
      </w:pPr>
    </w:p>
    <w:p w14:paraId="1A29F90C" w14:textId="77777777" w:rsidR="00BC16C4" w:rsidRPr="00AE4F09" w:rsidRDefault="00BC16C4" w:rsidP="0065191E">
      <w:pPr>
        <w:spacing w:before="0"/>
        <w:ind w:left="0" w:firstLine="709"/>
        <w:rPr>
          <w:rFonts w:ascii="Times New Roman" w:hAnsi="Times New Roman"/>
          <w:sz w:val="28"/>
          <w:szCs w:val="28"/>
        </w:rPr>
      </w:pPr>
    </w:p>
    <w:sectPr w:rsidR="00BC16C4" w:rsidRPr="00AE4F09" w:rsidSect="00165AAE">
      <w:headerReference w:type="default" r:id="rId8"/>
      <w:footerReference w:type="default" r:id="rId9"/>
      <w:pgSz w:w="11906" w:h="16838" w:code="9"/>
      <w:pgMar w:top="1134" w:right="1134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F46FD" w14:textId="77777777" w:rsidR="00985C28" w:rsidRDefault="00985C28" w:rsidP="00AE4F09">
      <w:r>
        <w:separator/>
      </w:r>
    </w:p>
    <w:p w14:paraId="15032AB5" w14:textId="77777777" w:rsidR="00985C28" w:rsidRDefault="00985C28" w:rsidP="00AE4F09"/>
    <w:p w14:paraId="358A3094" w14:textId="77777777" w:rsidR="00985C28" w:rsidRDefault="00985C28" w:rsidP="00297E61"/>
    <w:p w14:paraId="11767AE8" w14:textId="77777777" w:rsidR="00985C28" w:rsidRDefault="00985C28" w:rsidP="00297E61"/>
    <w:p w14:paraId="0955C14B" w14:textId="77777777" w:rsidR="00985C28" w:rsidRDefault="00985C28" w:rsidP="002E0199"/>
    <w:p w14:paraId="39E517C3" w14:textId="77777777" w:rsidR="00985C28" w:rsidRDefault="00985C28" w:rsidP="00AA663C"/>
    <w:p w14:paraId="24CD728D" w14:textId="77777777" w:rsidR="00985C28" w:rsidRDefault="00985C28" w:rsidP="00AA663C"/>
    <w:p w14:paraId="78B05579" w14:textId="77777777" w:rsidR="00985C28" w:rsidRDefault="00985C28" w:rsidP="00F167EA"/>
    <w:p w14:paraId="1FCC0363" w14:textId="77777777" w:rsidR="00985C28" w:rsidRDefault="00985C28" w:rsidP="00C92C9A"/>
  </w:endnote>
  <w:endnote w:type="continuationSeparator" w:id="0">
    <w:p w14:paraId="5EC84A7A" w14:textId="77777777" w:rsidR="00985C28" w:rsidRDefault="00985C28" w:rsidP="00AE4F09">
      <w:r>
        <w:continuationSeparator/>
      </w:r>
    </w:p>
    <w:p w14:paraId="44DE17F1" w14:textId="77777777" w:rsidR="00985C28" w:rsidRDefault="00985C28" w:rsidP="00AE4F09"/>
    <w:p w14:paraId="1749486D" w14:textId="77777777" w:rsidR="00985C28" w:rsidRDefault="00985C28" w:rsidP="00297E61"/>
    <w:p w14:paraId="716C4933" w14:textId="77777777" w:rsidR="00985C28" w:rsidRDefault="00985C28" w:rsidP="00297E61"/>
    <w:p w14:paraId="62410DEE" w14:textId="77777777" w:rsidR="00985C28" w:rsidRDefault="00985C28" w:rsidP="002E0199"/>
    <w:p w14:paraId="74C04C95" w14:textId="77777777" w:rsidR="00985C28" w:rsidRDefault="00985C28" w:rsidP="00AA663C"/>
    <w:p w14:paraId="1046EA44" w14:textId="77777777" w:rsidR="00985C28" w:rsidRDefault="00985C28" w:rsidP="00AA663C"/>
    <w:p w14:paraId="0B95E92E" w14:textId="77777777" w:rsidR="00985C28" w:rsidRDefault="00985C28" w:rsidP="00F167EA"/>
    <w:p w14:paraId="111F3F37" w14:textId="77777777" w:rsidR="00985C28" w:rsidRDefault="00985C28" w:rsidP="00C92C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9169713"/>
      <w:placeholder>
        <w:docPart w:val="91D51E9050D9459092EFF06A1E920BC2"/>
      </w:placeholder>
      <w:temporary/>
      <w:showingPlcHdr/>
      <w15:appearance w15:val="hidden"/>
    </w:sdtPr>
    <w:sdtContent>
      <w:p w14:paraId="446A6B8A" w14:textId="77777777" w:rsidR="00E04586" w:rsidRDefault="00E04586" w:rsidP="00AE4F09">
        <w:pPr>
          <w:pStyle w:val="a5"/>
        </w:pPr>
        <w:r>
          <w:t>[Введите текст]</w:t>
        </w:r>
      </w:p>
    </w:sdtContent>
  </w:sdt>
  <w:p w14:paraId="147F6D11" w14:textId="77777777" w:rsidR="00A53D48" w:rsidRPr="00AC1D3F" w:rsidRDefault="00A53D48" w:rsidP="00AE4F0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8E35D" w14:textId="77777777" w:rsidR="00985C28" w:rsidRDefault="00985C28" w:rsidP="00AE4F09">
      <w:r>
        <w:separator/>
      </w:r>
    </w:p>
    <w:p w14:paraId="6FE73635" w14:textId="77777777" w:rsidR="00985C28" w:rsidRDefault="00985C28" w:rsidP="00AE4F09"/>
    <w:p w14:paraId="14177DC7" w14:textId="77777777" w:rsidR="00985C28" w:rsidRDefault="00985C28" w:rsidP="00297E61"/>
    <w:p w14:paraId="6440EBC5" w14:textId="77777777" w:rsidR="00985C28" w:rsidRDefault="00985C28" w:rsidP="00297E61"/>
    <w:p w14:paraId="29A1D26A" w14:textId="77777777" w:rsidR="00985C28" w:rsidRDefault="00985C28" w:rsidP="002E0199"/>
    <w:p w14:paraId="4011EAEC" w14:textId="77777777" w:rsidR="00985C28" w:rsidRDefault="00985C28" w:rsidP="00AA663C"/>
    <w:p w14:paraId="0A6E4557" w14:textId="77777777" w:rsidR="00985C28" w:rsidRDefault="00985C28" w:rsidP="00AA663C"/>
    <w:p w14:paraId="4366D9C5" w14:textId="77777777" w:rsidR="00985C28" w:rsidRDefault="00985C28" w:rsidP="00F167EA"/>
    <w:p w14:paraId="5BBD3920" w14:textId="77777777" w:rsidR="00985C28" w:rsidRDefault="00985C28" w:rsidP="00C92C9A"/>
  </w:footnote>
  <w:footnote w:type="continuationSeparator" w:id="0">
    <w:p w14:paraId="51FF89A4" w14:textId="77777777" w:rsidR="00985C28" w:rsidRDefault="00985C28" w:rsidP="00AE4F09">
      <w:r>
        <w:continuationSeparator/>
      </w:r>
    </w:p>
    <w:p w14:paraId="53503E68" w14:textId="77777777" w:rsidR="00985C28" w:rsidRDefault="00985C28" w:rsidP="00AE4F09"/>
    <w:p w14:paraId="4876EFDA" w14:textId="77777777" w:rsidR="00985C28" w:rsidRDefault="00985C28" w:rsidP="00297E61"/>
    <w:p w14:paraId="15DC5065" w14:textId="77777777" w:rsidR="00985C28" w:rsidRDefault="00985C28" w:rsidP="00297E61"/>
    <w:p w14:paraId="4004F022" w14:textId="77777777" w:rsidR="00985C28" w:rsidRDefault="00985C28" w:rsidP="002E0199"/>
    <w:p w14:paraId="187D2018" w14:textId="77777777" w:rsidR="00985C28" w:rsidRDefault="00985C28" w:rsidP="00AA663C"/>
    <w:p w14:paraId="13450719" w14:textId="77777777" w:rsidR="00985C28" w:rsidRDefault="00985C28" w:rsidP="00AA663C"/>
    <w:p w14:paraId="5A2DFD68" w14:textId="77777777" w:rsidR="00985C28" w:rsidRDefault="00985C28" w:rsidP="00F167EA"/>
    <w:p w14:paraId="315F68E2" w14:textId="77777777" w:rsidR="00985C28" w:rsidRDefault="00985C28" w:rsidP="00C92C9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D9A6F" w14:textId="28E874B9" w:rsidR="003972EB" w:rsidRDefault="00A53D48" w:rsidP="0065191E">
    <w:pPr>
      <w:pStyle w:val="a4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 w:rsidR="00110EEE">
      <w:rPr>
        <w:rStyle w:val="a9"/>
        <w:noProof/>
      </w:rPr>
      <w:t>39</w:t>
    </w:r>
    <w:r>
      <w:rPr>
        <w:rStyle w:val="a9"/>
      </w:rPr>
      <w:fldChar w:fldCharType="end"/>
    </w:r>
  </w:p>
  <w:p w14:paraId="4F433E10" w14:textId="77777777" w:rsidR="003972EB" w:rsidRDefault="003972EB" w:rsidP="0065191E">
    <w:pPr>
      <w:pStyle w:val="a4"/>
      <w:ind w:left="0"/>
    </w:pPr>
  </w:p>
  <w:p w14:paraId="1B161B0A" w14:textId="77777777" w:rsidR="003972EB" w:rsidRDefault="003972EB" w:rsidP="00F167EA">
    <w:pPr>
      <w:pStyle w:val="a4"/>
    </w:pPr>
  </w:p>
  <w:p w14:paraId="6CC3DC5E" w14:textId="77777777" w:rsidR="003972EB" w:rsidRDefault="003972EB" w:rsidP="00C92C9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2450A"/>
    <w:multiLevelType w:val="multilevel"/>
    <w:tmpl w:val="336E94A6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2208" w:hanging="432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2640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1" w15:restartNumberingAfterBreak="0">
    <w:nsid w:val="04B95EC4"/>
    <w:multiLevelType w:val="hybridMultilevel"/>
    <w:tmpl w:val="009A6B4C"/>
    <w:lvl w:ilvl="0" w:tplc="B2005240">
      <w:start w:val="1"/>
      <w:numFmt w:val="bullet"/>
      <w:pStyle w:val="1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BD18F4CC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D05CDEBC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88A8338C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EF88D89C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958215DA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C1E289CC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E30CE478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91526786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11495CF7"/>
    <w:multiLevelType w:val="hybridMultilevel"/>
    <w:tmpl w:val="E5BCE1E8"/>
    <w:lvl w:ilvl="0" w:tplc="673CD528">
      <w:start w:val="1"/>
      <w:numFmt w:val="bullet"/>
      <w:pStyle w:val="phlistitemized2"/>
      <w:lvlText w:val="–"/>
      <w:lvlJc w:val="left"/>
      <w:pPr>
        <w:tabs>
          <w:tab w:val="num" w:pos="1755"/>
        </w:tabs>
        <w:ind w:left="1755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3" w15:restartNumberingAfterBreak="0">
    <w:nsid w:val="11F62B1D"/>
    <w:multiLevelType w:val="hybridMultilevel"/>
    <w:tmpl w:val="54F000D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3BA77A7"/>
    <w:multiLevelType w:val="multilevel"/>
    <w:tmpl w:val="31841B36"/>
    <w:lvl w:ilvl="0">
      <w:start w:val="1"/>
      <w:numFmt w:val="decimal"/>
      <w:pStyle w:val="phlistordered1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5" w15:restartNumberingAfterBreak="0">
    <w:nsid w:val="16FB5A57"/>
    <w:multiLevelType w:val="hybridMultilevel"/>
    <w:tmpl w:val="472EFF86"/>
    <w:lvl w:ilvl="0" w:tplc="FFFFFFFF">
      <w:start w:val="1"/>
      <w:numFmt w:val="bullet"/>
      <w:pStyle w:val="phBullet"/>
      <w:lvlText w:val=""/>
      <w:lvlJc w:val="left"/>
      <w:pPr>
        <w:tabs>
          <w:tab w:val="num" w:pos="1571"/>
        </w:tabs>
        <w:ind w:left="1571" w:hanging="358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952A7E"/>
    <w:multiLevelType w:val="hybridMultilevel"/>
    <w:tmpl w:val="C8B6927E"/>
    <w:lvl w:ilvl="0" w:tplc="6CA09326">
      <w:start w:val="1"/>
      <w:numFmt w:val="lowerLetter"/>
      <w:pStyle w:val="phlistordered2"/>
      <w:lvlText w:val="%1)"/>
      <w:lvlJc w:val="left"/>
      <w:pPr>
        <w:tabs>
          <w:tab w:val="num" w:pos="1757"/>
        </w:tabs>
        <w:ind w:left="175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77"/>
        </w:tabs>
        <w:ind w:left="247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97"/>
        </w:tabs>
        <w:ind w:left="319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17"/>
        </w:tabs>
        <w:ind w:left="391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37"/>
        </w:tabs>
        <w:ind w:left="463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57"/>
        </w:tabs>
        <w:ind w:left="535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77"/>
        </w:tabs>
        <w:ind w:left="607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97"/>
        </w:tabs>
        <w:ind w:left="679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17"/>
        </w:tabs>
        <w:ind w:left="7517" w:hanging="180"/>
      </w:pPr>
    </w:lvl>
  </w:abstractNum>
  <w:abstractNum w:abstractNumId="7" w15:restartNumberingAfterBreak="0">
    <w:nsid w:val="1F0658C6"/>
    <w:multiLevelType w:val="hybridMultilevel"/>
    <w:tmpl w:val="CCF6B1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A94857"/>
    <w:multiLevelType w:val="hybridMultilevel"/>
    <w:tmpl w:val="FEF6EC70"/>
    <w:lvl w:ilvl="0" w:tplc="9D94A6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F33521"/>
    <w:multiLevelType w:val="hybridMultilevel"/>
    <w:tmpl w:val="E88CFD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353316A"/>
    <w:multiLevelType w:val="hybridMultilevel"/>
    <w:tmpl w:val="B37E6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B45596"/>
    <w:multiLevelType w:val="hybridMultilevel"/>
    <w:tmpl w:val="26C005E6"/>
    <w:name w:val="WW8Num39"/>
    <w:lvl w:ilvl="0" w:tplc="FFFFFFFF">
      <w:start w:val="1"/>
      <w:numFmt w:val="bullet"/>
      <w:lvlText w:val="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3E8A742F"/>
    <w:multiLevelType w:val="hybridMultilevel"/>
    <w:tmpl w:val="A3CE8884"/>
    <w:lvl w:ilvl="0" w:tplc="670E14C0">
      <w:numFmt w:val="bullet"/>
      <w:pStyle w:val="phList"/>
      <w:lvlText w:val="–"/>
      <w:lvlJc w:val="left"/>
      <w:pPr>
        <w:tabs>
          <w:tab w:val="num" w:pos="1620"/>
        </w:tabs>
        <w:ind w:left="1620" w:hanging="769"/>
      </w:pPr>
      <w:rPr>
        <w:rFonts w:ascii="Times New Roman" w:eastAsia="Times New Roman" w:hAnsi="Times New Roman" w:cs="Times New Roman" w:hint="default"/>
        <w:lang w:val="ru-RU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lang w:val="ru-RU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1F4931"/>
    <w:multiLevelType w:val="hybridMultilevel"/>
    <w:tmpl w:val="1C30C4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33A5D17"/>
    <w:multiLevelType w:val="hybridMultilevel"/>
    <w:tmpl w:val="1F042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FB32A9"/>
    <w:multiLevelType w:val="multilevel"/>
    <w:tmpl w:val="10B09B16"/>
    <w:styleLink w:val="phadditiontitle"/>
    <w:lvl w:ilvl="0">
      <w:start w:val="1"/>
      <w:numFmt w:val="upperLetter"/>
      <w:lvlText w:val="Приложение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38"/>
        </w:tabs>
        <w:ind w:left="373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82"/>
        </w:tabs>
        <w:ind w:left="388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026"/>
        </w:tabs>
        <w:ind w:left="402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70"/>
        </w:tabs>
        <w:ind w:left="417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14"/>
        </w:tabs>
        <w:ind w:left="43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58"/>
        </w:tabs>
        <w:ind w:left="4458" w:hanging="1584"/>
      </w:pPr>
      <w:rPr>
        <w:rFonts w:hint="default"/>
      </w:rPr>
    </w:lvl>
  </w:abstractNum>
  <w:abstractNum w:abstractNumId="16" w15:restartNumberingAfterBreak="0">
    <w:nsid w:val="558C226B"/>
    <w:multiLevelType w:val="multilevel"/>
    <w:tmpl w:val="336E94A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500" w:hanging="432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932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17" w15:restartNumberingAfterBreak="0">
    <w:nsid w:val="63EC2B42"/>
    <w:multiLevelType w:val="hybridMultilevel"/>
    <w:tmpl w:val="E8303FC0"/>
    <w:lvl w:ilvl="0" w:tplc="F33AAB68">
      <w:start w:val="1"/>
      <w:numFmt w:val="decimal"/>
      <w:pStyle w:val="phbibliography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9F06150"/>
    <w:multiLevelType w:val="hybridMultilevel"/>
    <w:tmpl w:val="FEF6EC70"/>
    <w:lvl w:ilvl="0" w:tplc="9D94A6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E61F2B"/>
    <w:multiLevelType w:val="hybridMultilevel"/>
    <w:tmpl w:val="B420E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012FC2"/>
    <w:multiLevelType w:val="multilevel"/>
    <w:tmpl w:val="09508828"/>
    <w:lvl w:ilvl="0">
      <w:start w:val="1"/>
      <w:numFmt w:val="decimal"/>
      <w:pStyle w:val="10"/>
      <w:lvlText w:val="%1"/>
      <w:lvlJc w:val="left"/>
      <w:pPr>
        <w:tabs>
          <w:tab w:val="num" w:pos="1004"/>
        </w:tabs>
        <w:ind w:left="72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004"/>
        </w:tabs>
        <w:ind w:left="72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04"/>
        </w:tabs>
        <w:ind w:left="72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571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5"/>
      <w:lvlJc w:val="left"/>
      <w:pPr>
        <w:tabs>
          <w:tab w:val="num" w:pos="1571"/>
        </w:tabs>
        <w:ind w:left="0" w:firstLine="720"/>
      </w:pPr>
      <w:rPr>
        <w:rFonts w:hint="default"/>
      </w:rPr>
    </w:lvl>
    <w:lvl w:ilvl="5">
      <w:start w:val="1"/>
      <w:numFmt w:val="decimal"/>
      <w:lvlRestart w:val="3"/>
      <w:lvlText w:val="%1.%2.%3.%6"/>
      <w:lvlJc w:val="left"/>
      <w:pPr>
        <w:tabs>
          <w:tab w:val="num" w:pos="1571"/>
        </w:tabs>
        <w:ind w:left="0" w:firstLine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01"/>
        </w:tabs>
        <w:ind w:left="100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45"/>
        </w:tabs>
        <w:ind w:left="114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89"/>
        </w:tabs>
        <w:ind w:left="1289" w:hanging="1584"/>
      </w:pPr>
      <w:rPr>
        <w:rFonts w:hint="default"/>
      </w:rPr>
    </w:lvl>
  </w:abstractNum>
  <w:abstractNum w:abstractNumId="21" w15:restartNumberingAfterBreak="0">
    <w:nsid w:val="75161AFA"/>
    <w:multiLevelType w:val="hybridMultilevel"/>
    <w:tmpl w:val="812843F2"/>
    <w:lvl w:ilvl="0" w:tplc="F55ECC92">
      <w:start w:val="1"/>
      <w:numFmt w:val="bullet"/>
      <w:pStyle w:val="phlistitemized1"/>
      <w:lvlText w:val=""/>
      <w:lvlJc w:val="left"/>
      <w:pPr>
        <w:tabs>
          <w:tab w:val="num" w:pos="1208"/>
        </w:tabs>
        <w:ind w:left="1208" w:hanging="357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80704F4"/>
    <w:multiLevelType w:val="hybridMultilevel"/>
    <w:tmpl w:val="7D78CFE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7F4F3EFE"/>
    <w:multiLevelType w:val="hybridMultilevel"/>
    <w:tmpl w:val="BC9C63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53468727">
    <w:abstractNumId w:val="15"/>
  </w:num>
  <w:num w:numId="2" w16cid:durableId="1306472799">
    <w:abstractNumId w:val="17"/>
  </w:num>
  <w:num w:numId="3" w16cid:durableId="916599542">
    <w:abstractNumId w:val="21"/>
  </w:num>
  <w:num w:numId="4" w16cid:durableId="970794466">
    <w:abstractNumId w:val="2"/>
  </w:num>
  <w:num w:numId="5" w16cid:durableId="399139580">
    <w:abstractNumId w:val="4"/>
  </w:num>
  <w:num w:numId="6" w16cid:durableId="699623725">
    <w:abstractNumId w:val="6"/>
  </w:num>
  <w:num w:numId="7" w16cid:durableId="524948407">
    <w:abstractNumId w:val="20"/>
  </w:num>
  <w:num w:numId="8" w16cid:durableId="413161164">
    <w:abstractNumId w:val="5"/>
  </w:num>
  <w:num w:numId="9" w16cid:durableId="522010904">
    <w:abstractNumId w:val="12"/>
  </w:num>
  <w:num w:numId="10" w16cid:durableId="1774861431">
    <w:abstractNumId w:val="18"/>
  </w:num>
  <w:num w:numId="11" w16cid:durableId="1742946889">
    <w:abstractNumId w:val="1"/>
  </w:num>
  <w:num w:numId="12" w16cid:durableId="458961514">
    <w:abstractNumId w:val="2"/>
  </w:num>
  <w:num w:numId="13" w16cid:durableId="1023164029">
    <w:abstractNumId w:val="2"/>
  </w:num>
  <w:num w:numId="14" w16cid:durableId="2119830420">
    <w:abstractNumId w:val="2"/>
  </w:num>
  <w:num w:numId="15" w16cid:durableId="1729575603">
    <w:abstractNumId w:val="21"/>
  </w:num>
  <w:num w:numId="16" w16cid:durableId="523709971">
    <w:abstractNumId w:val="22"/>
  </w:num>
  <w:num w:numId="17" w16cid:durableId="1438985600">
    <w:abstractNumId w:val="21"/>
  </w:num>
  <w:num w:numId="18" w16cid:durableId="1319074667">
    <w:abstractNumId w:val="8"/>
  </w:num>
  <w:num w:numId="19" w16cid:durableId="33309331">
    <w:abstractNumId w:val="2"/>
  </w:num>
  <w:num w:numId="20" w16cid:durableId="1125779278">
    <w:abstractNumId w:val="20"/>
  </w:num>
  <w:num w:numId="21" w16cid:durableId="1564561547">
    <w:abstractNumId w:val="21"/>
  </w:num>
  <w:num w:numId="22" w16cid:durableId="445393059">
    <w:abstractNumId w:val="21"/>
  </w:num>
  <w:num w:numId="23" w16cid:durableId="1116408231">
    <w:abstractNumId w:val="2"/>
  </w:num>
  <w:num w:numId="24" w16cid:durableId="143861650">
    <w:abstractNumId w:val="21"/>
  </w:num>
  <w:num w:numId="25" w16cid:durableId="169639765">
    <w:abstractNumId w:val="9"/>
  </w:num>
  <w:num w:numId="26" w16cid:durableId="819887303">
    <w:abstractNumId w:val="13"/>
  </w:num>
  <w:num w:numId="27" w16cid:durableId="654532658">
    <w:abstractNumId w:val="7"/>
  </w:num>
  <w:num w:numId="28" w16cid:durableId="1905290845">
    <w:abstractNumId w:val="14"/>
  </w:num>
  <w:num w:numId="29" w16cid:durableId="430130333">
    <w:abstractNumId w:val="19"/>
  </w:num>
  <w:num w:numId="30" w16cid:durableId="2047949004">
    <w:abstractNumId w:val="10"/>
  </w:num>
  <w:num w:numId="31" w16cid:durableId="1694500480">
    <w:abstractNumId w:val="0"/>
  </w:num>
  <w:num w:numId="32" w16cid:durableId="10910674">
    <w:abstractNumId w:val="23"/>
  </w:num>
  <w:num w:numId="33" w16cid:durableId="1413772270">
    <w:abstractNumId w:val="16"/>
  </w:num>
  <w:num w:numId="34" w16cid:durableId="715355874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activeWritingStyle w:appName="MSWord" w:lang="ru-RU" w:vendorID="1" w:dllVersion="512" w:checkStyle="1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D6"/>
    <w:rsid w:val="000002E4"/>
    <w:rsid w:val="00000BF1"/>
    <w:rsid w:val="000112D1"/>
    <w:rsid w:val="00011590"/>
    <w:rsid w:val="00012030"/>
    <w:rsid w:val="00015A8A"/>
    <w:rsid w:val="00022B4F"/>
    <w:rsid w:val="000273CA"/>
    <w:rsid w:val="00027B62"/>
    <w:rsid w:val="00030BFA"/>
    <w:rsid w:val="00034037"/>
    <w:rsid w:val="000357B5"/>
    <w:rsid w:val="00037633"/>
    <w:rsid w:val="000402E6"/>
    <w:rsid w:val="0004203B"/>
    <w:rsid w:val="00043113"/>
    <w:rsid w:val="000501A2"/>
    <w:rsid w:val="00050BDF"/>
    <w:rsid w:val="00052358"/>
    <w:rsid w:val="00052C19"/>
    <w:rsid w:val="000535B7"/>
    <w:rsid w:val="00053B82"/>
    <w:rsid w:val="00055FCC"/>
    <w:rsid w:val="00056530"/>
    <w:rsid w:val="00056B61"/>
    <w:rsid w:val="00063118"/>
    <w:rsid w:val="00066C15"/>
    <w:rsid w:val="000674C7"/>
    <w:rsid w:val="00076391"/>
    <w:rsid w:val="000766A1"/>
    <w:rsid w:val="00076E5E"/>
    <w:rsid w:val="00082657"/>
    <w:rsid w:val="000850CC"/>
    <w:rsid w:val="00087686"/>
    <w:rsid w:val="00087C25"/>
    <w:rsid w:val="00093EC1"/>
    <w:rsid w:val="00095A43"/>
    <w:rsid w:val="00095C21"/>
    <w:rsid w:val="000A16FB"/>
    <w:rsid w:val="000A3545"/>
    <w:rsid w:val="000A4239"/>
    <w:rsid w:val="000A5DA8"/>
    <w:rsid w:val="000A62D6"/>
    <w:rsid w:val="000B033F"/>
    <w:rsid w:val="000B737A"/>
    <w:rsid w:val="000C45EF"/>
    <w:rsid w:val="000C4BFA"/>
    <w:rsid w:val="000D4C77"/>
    <w:rsid w:val="000D6A36"/>
    <w:rsid w:val="000D7EA4"/>
    <w:rsid w:val="000E564E"/>
    <w:rsid w:val="000F0D27"/>
    <w:rsid w:val="000F192D"/>
    <w:rsid w:val="000F4CD7"/>
    <w:rsid w:val="000F4DE3"/>
    <w:rsid w:val="000F6639"/>
    <w:rsid w:val="0010090F"/>
    <w:rsid w:val="001057B2"/>
    <w:rsid w:val="00106657"/>
    <w:rsid w:val="00106739"/>
    <w:rsid w:val="00110EEE"/>
    <w:rsid w:val="00111366"/>
    <w:rsid w:val="00120549"/>
    <w:rsid w:val="00120C7B"/>
    <w:rsid w:val="00127D24"/>
    <w:rsid w:val="001325BB"/>
    <w:rsid w:val="001364CF"/>
    <w:rsid w:val="00140545"/>
    <w:rsid w:val="00142B92"/>
    <w:rsid w:val="00142D91"/>
    <w:rsid w:val="00145C30"/>
    <w:rsid w:val="00145D47"/>
    <w:rsid w:val="001503FD"/>
    <w:rsid w:val="00151159"/>
    <w:rsid w:val="00153302"/>
    <w:rsid w:val="00153B89"/>
    <w:rsid w:val="00162BFA"/>
    <w:rsid w:val="00165AAE"/>
    <w:rsid w:val="001679C3"/>
    <w:rsid w:val="0017538A"/>
    <w:rsid w:val="00175D2B"/>
    <w:rsid w:val="00177D1F"/>
    <w:rsid w:val="0018261C"/>
    <w:rsid w:val="0018713C"/>
    <w:rsid w:val="0019344C"/>
    <w:rsid w:val="00193F4D"/>
    <w:rsid w:val="001976DA"/>
    <w:rsid w:val="001A2ADF"/>
    <w:rsid w:val="001A3B20"/>
    <w:rsid w:val="001A59F5"/>
    <w:rsid w:val="001A607D"/>
    <w:rsid w:val="001B1D50"/>
    <w:rsid w:val="001B2702"/>
    <w:rsid w:val="001B5AE0"/>
    <w:rsid w:val="001C10BF"/>
    <w:rsid w:val="001C17E9"/>
    <w:rsid w:val="001C4599"/>
    <w:rsid w:val="001C4BAB"/>
    <w:rsid w:val="001C53DC"/>
    <w:rsid w:val="001C6EDB"/>
    <w:rsid w:val="001C7F0D"/>
    <w:rsid w:val="001C7FA1"/>
    <w:rsid w:val="001D1724"/>
    <w:rsid w:val="001D37EA"/>
    <w:rsid w:val="001D7130"/>
    <w:rsid w:val="001E04D8"/>
    <w:rsid w:val="001E22C4"/>
    <w:rsid w:val="001E271F"/>
    <w:rsid w:val="001E47D5"/>
    <w:rsid w:val="001F00AD"/>
    <w:rsid w:val="001F761F"/>
    <w:rsid w:val="00207A56"/>
    <w:rsid w:val="00212B0C"/>
    <w:rsid w:val="00213C4B"/>
    <w:rsid w:val="00213CD6"/>
    <w:rsid w:val="00233520"/>
    <w:rsid w:val="00237624"/>
    <w:rsid w:val="002418BE"/>
    <w:rsid w:val="00242490"/>
    <w:rsid w:val="00243668"/>
    <w:rsid w:val="00251A72"/>
    <w:rsid w:val="00254BFE"/>
    <w:rsid w:val="00256406"/>
    <w:rsid w:val="00256562"/>
    <w:rsid w:val="0025676E"/>
    <w:rsid w:val="00261A23"/>
    <w:rsid w:val="00261DDD"/>
    <w:rsid w:val="00267F7B"/>
    <w:rsid w:val="0027025F"/>
    <w:rsid w:val="00276CBB"/>
    <w:rsid w:val="00277B13"/>
    <w:rsid w:val="0028245C"/>
    <w:rsid w:val="00282EB8"/>
    <w:rsid w:val="00283476"/>
    <w:rsid w:val="00285EAD"/>
    <w:rsid w:val="00287755"/>
    <w:rsid w:val="00293CB7"/>
    <w:rsid w:val="00294575"/>
    <w:rsid w:val="00297E61"/>
    <w:rsid w:val="002A5428"/>
    <w:rsid w:val="002A5C6B"/>
    <w:rsid w:val="002B1AD1"/>
    <w:rsid w:val="002B4791"/>
    <w:rsid w:val="002C078E"/>
    <w:rsid w:val="002C1459"/>
    <w:rsid w:val="002C5C6E"/>
    <w:rsid w:val="002C5D70"/>
    <w:rsid w:val="002D0524"/>
    <w:rsid w:val="002E0199"/>
    <w:rsid w:val="002E1C63"/>
    <w:rsid w:val="002E3732"/>
    <w:rsid w:val="002E61CF"/>
    <w:rsid w:val="002F583A"/>
    <w:rsid w:val="002F6571"/>
    <w:rsid w:val="002F67BE"/>
    <w:rsid w:val="002F6BFF"/>
    <w:rsid w:val="002F7332"/>
    <w:rsid w:val="0031337A"/>
    <w:rsid w:val="003136F2"/>
    <w:rsid w:val="00315AC1"/>
    <w:rsid w:val="003212E4"/>
    <w:rsid w:val="003228AA"/>
    <w:rsid w:val="00322E30"/>
    <w:rsid w:val="00330BB9"/>
    <w:rsid w:val="00331585"/>
    <w:rsid w:val="003409AB"/>
    <w:rsid w:val="00344672"/>
    <w:rsid w:val="003451DD"/>
    <w:rsid w:val="003454B5"/>
    <w:rsid w:val="00350B9A"/>
    <w:rsid w:val="00363041"/>
    <w:rsid w:val="003756CA"/>
    <w:rsid w:val="003769CC"/>
    <w:rsid w:val="0038183E"/>
    <w:rsid w:val="00386BD9"/>
    <w:rsid w:val="00386F2A"/>
    <w:rsid w:val="00390238"/>
    <w:rsid w:val="00391324"/>
    <w:rsid w:val="00392062"/>
    <w:rsid w:val="00392958"/>
    <w:rsid w:val="00396F04"/>
    <w:rsid w:val="003972EB"/>
    <w:rsid w:val="003A29F8"/>
    <w:rsid w:val="003A3415"/>
    <w:rsid w:val="003A37D2"/>
    <w:rsid w:val="003A700E"/>
    <w:rsid w:val="003A7C26"/>
    <w:rsid w:val="003B7729"/>
    <w:rsid w:val="003C1605"/>
    <w:rsid w:val="003C25A0"/>
    <w:rsid w:val="003C3BC4"/>
    <w:rsid w:val="003C3FBC"/>
    <w:rsid w:val="003C44D6"/>
    <w:rsid w:val="003C44DB"/>
    <w:rsid w:val="003C67C5"/>
    <w:rsid w:val="003D1512"/>
    <w:rsid w:val="003D4F13"/>
    <w:rsid w:val="003E00A4"/>
    <w:rsid w:val="003E4E7E"/>
    <w:rsid w:val="003E5D4B"/>
    <w:rsid w:val="003E75AA"/>
    <w:rsid w:val="003F1152"/>
    <w:rsid w:val="003F26D0"/>
    <w:rsid w:val="003F3B23"/>
    <w:rsid w:val="0040217F"/>
    <w:rsid w:val="00402D40"/>
    <w:rsid w:val="00404E7E"/>
    <w:rsid w:val="0040537C"/>
    <w:rsid w:val="004110FB"/>
    <w:rsid w:val="004218C8"/>
    <w:rsid w:val="00421ADB"/>
    <w:rsid w:val="00423696"/>
    <w:rsid w:val="004357EB"/>
    <w:rsid w:val="00436DE8"/>
    <w:rsid w:val="00437097"/>
    <w:rsid w:val="00440F84"/>
    <w:rsid w:val="00441B08"/>
    <w:rsid w:val="00446D39"/>
    <w:rsid w:val="00446DDA"/>
    <w:rsid w:val="004512DE"/>
    <w:rsid w:val="00451614"/>
    <w:rsid w:val="00451922"/>
    <w:rsid w:val="0045267D"/>
    <w:rsid w:val="00454DD5"/>
    <w:rsid w:val="004550BE"/>
    <w:rsid w:val="00460957"/>
    <w:rsid w:val="004621AA"/>
    <w:rsid w:val="00465A5C"/>
    <w:rsid w:val="00466A7F"/>
    <w:rsid w:val="00466D30"/>
    <w:rsid w:val="00472CA0"/>
    <w:rsid w:val="004741BE"/>
    <w:rsid w:val="00474892"/>
    <w:rsid w:val="0047699A"/>
    <w:rsid w:val="00476EB1"/>
    <w:rsid w:val="00482D28"/>
    <w:rsid w:val="0048498D"/>
    <w:rsid w:val="00485B34"/>
    <w:rsid w:val="00485FD1"/>
    <w:rsid w:val="004864C5"/>
    <w:rsid w:val="004905DC"/>
    <w:rsid w:val="00491F5B"/>
    <w:rsid w:val="00497C09"/>
    <w:rsid w:val="004A368A"/>
    <w:rsid w:val="004B17D3"/>
    <w:rsid w:val="004B4B76"/>
    <w:rsid w:val="004B53E6"/>
    <w:rsid w:val="004B5540"/>
    <w:rsid w:val="004C0312"/>
    <w:rsid w:val="004C251E"/>
    <w:rsid w:val="004C53D4"/>
    <w:rsid w:val="004C77C6"/>
    <w:rsid w:val="004D03F5"/>
    <w:rsid w:val="004D0AE4"/>
    <w:rsid w:val="004D1045"/>
    <w:rsid w:val="004D2682"/>
    <w:rsid w:val="004E0DA6"/>
    <w:rsid w:val="004E0F28"/>
    <w:rsid w:val="004E3464"/>
    <w:rsid w:val="004E5072"/>
    <w:rsid w:val="004F34BD"/>
    <w:rsid w:val="004F3D07"/>
    <w:rsid w:val="0050090A"/>
    <w:rsid w:val="005016D0"/>
    <w:rsid w:val="00502BC6"/>
    <w:rsid w:val="00512933"/>
    <w:rsid w:val="00514173"/>
    <w:rsid w:val="005154FF"/>
    <w:rsid w:val="00517684"/>
    <w:rsid w:val="00517D3F"/>
    <w:rsid w:val="005227A2"/>
    <w:rsid w:val="00522F3E"/>
    <w:rsid w:val="00525798"/>
    <w:rsid w:val="00526E4C"/>
    <w:rsid w:val="00533690"/>
    <w:rsid w:val="005355EC"/>
    <w:rsid w:val="005401F6"/>
    <w:rsid w:val="00542FDD"/>
    <w:rsid w:val="00547D1C"/>
    <w:rsid w:val="005545DA"/>
    <w:rsid w:val="00555A87"/>
    <w:rsid w:val="00555D1E"/>
    <w:rsid w:val="00564907"/>
    <w:rsid w:val="005703DA"/>
    <w:rsid w:val="00570DCB"/>
    <w:rsid w:val="005710CC"/>
    <w:rsid w:val="00571630"/>
    <w:rsid w:val="0057184E"/>
    <w:rsid w:val="00573FBE"/>
    <w:rsid w:val="00575B54"/>
    <w:rsid w:val="00576258"/>
    <w:rsid w:val="00576463"/>
    <w:rsid w:val="00577C15"/>
    <w:rsid w:val="005806C5"/>
    <w:rsid w:val="0058138D"/>
    <w:rsid w:val="005837E9"/>
    <w:rsid w:val="00586F36"/>
    <w:rsid w:val="00587F56"/>
    <w:rsid w:val="005911C2"/>
    <w:rsid w:val="00591D43"/>
    <w:rsid w:val="00594708"/>
    <w:rsid w:val="005A4165"/>
    <w:rsid w:val="005A6781"/>
    <w:rsid w:val="005A7EBD"/>
    <w:rsid w:val="005B18FF"/>
    <w:rsid w:val="005B220C"/>
    <w:rsid w:val="005B3395"/>
    <w:rsid w:val="005B6E7F"/>
    <w:rsid w:val="005B7292"/>
    <w:rsid w:val="005B75EF"/>
    <w:rsid w:val="005C619C"/>
    <w:rsid w:val="005D534B"/>
    <w:rsid w:val="005D6C98"/>
    <w:rsid w:val="005E207E"/>
    <w:rsid w:val="005E45F7"/>
    <w:rsid w:val="005E7ECC"/>
    <w:rsid w:val="005F0E6A"/>
    <w:rsid w:val="005F19AC"/>
    <w:rsid w:val="005F19CF"/>
    <w:rsid w:val="005F4E91"/>
    <w:rsid w:val="005F5FC3"/>
    <w:rsid w:val="0060054F"/>
    <w:rsid w:val="00601F5F"/>
    <w:rsid w:val="0060233F"/>
    <w:rsid w:val="00603C63"/>
    <w:rsid w:val="0061035B"/>
    <w:rsid w:val="006157C3"/>
    <w:rsid w:val="00616074"/>
    <w:rsid w:val="0061682C"/>
    <w:rsid w:val="00621346"/>
    <w:rsid w:val="006260D4"/>
    <w:rsid w:val="0063118D"/>
    <w:rsid w:val="006367F4"/>
    <w:rsid w:val="00641C43"/>
    <w:rsid w:val="00642A64"/>
    <w:rsid w:val="006456C6"/>
    <w:rsid w:val="00650C72"/>
    <w:rsid w:val="0065191E"/>
    <w:rsid w:val="00652EF7"/>
    <w:rsid w:val="0065434B"/>
    <w:rsid w:val="00655C84"/>
    <w:rsid w:val="006570E1"/>
    <w:rsid w:val="0065790D"/>
    <w:rsid w:val="0066108D"/>
    <w:rsid w:val="00663882"/>
    <w:rsid w:val="00664C8D"/>
    <w:rsid w:val="00666AB1"/>
    <w:rsid w:val="006673E4"/>
    <w:rsid w:val="00667A2D"/>
    <w:rsid w:val="00673BB4"/>
    <w:rsid w:val="00686F75"/>
    <w:rsid w:val="00693229"/>
    <w:rsid w:val="006A0109"/>
    <w:rsid w:val="006A7F79"/>
    <w:rsid w:val="006B4D99"/>
    <w:rsid w:val="006B5846"/>
    <w:rsid w:val="006B7C34"/>
    <w:rsid w:val="006C11E5"/>
    <w:rsid w:val="006C17EE"/>
    <w:rsid w:val="006C29B2"/>
    <w:rsid w:val="006C2EE6"/>
    <w:rsid w:val="006C4579"/>
    <w:rsid w:val="006C5A2C"/>
    <w:rsid w:val="006C781E"/>
    <w:rsid w:val="006D4A5E"/>
    <w:rsid w:val="006D5213"/>
    <w:rsid w:val="006E1FC3"/>
    <w:rsid w:val="006E3AF1"/>
    <w:rsid w:val="006E6B2A"/>
    <w:rsid w:val="006F12C0"/>
    <w:rsid w:val="006F30E8"/>
    <w:rsid w:val="006F5DC9"/>
    <w:rsid w:val="006F6047"/>
    <w:rsid w:val="00702565"/>
    <w:rsid w:val="00702869"/>
    <w:rsid w:val="00702BDD"/>
    <w:rsid w:val="00702E59"/>
    <w:rsid w:val="0071228B"/>
    <w:rsid w:val="00715770"/>
    <w:rsid w:val="00715A2F"/>
    <w:rsid w:val="00716045"/>
    <w:rsid w:val="00716811"/>
    <w:rsid w:val="007210FB"/>
    <w:rsid w:val="00724B7E"/>
    <w:rsid w:val="00731219"/>
    <w:rsid w:val="00733354"/>
    <w:rsid w:val="00733DF4"/>
    <w:rsid w:val="00735C8B"/>
    <w:rsid w:val="007403E6"/>
    <w:rsid w:val="007419C4"/>
    <w:rsid w:val="00741FB5"/>
    <w:rsid w:val="00743E02"/>
    <w:rsid w:val="00745181"/>
    <w:rsid w:val="00750E1A"/>
    <w:rsid w:val="00750E84"/>
    <w:rsid w:val="00755CB4"/>
    <w:rsid w:val="00756D05"/>
    <w:rsid w:val="00756F65"/>
    <w:rsid w:val="00761151"/>
    <w:rsid w:val="00762BAA"/>
    <w:rsid w:val="00765254"/>
    <w:rsid w:val="00771723"/>
    <w:rsid w:val="00772199"/>
    <w:rsid w:val="00772649"/>
    <w:rsid w:val="007746D8"/>
    <w:rsid w:val="00775477"/>
    <w:rsid w:val="007806DD"/>
    <w:rsid w:val="00783360"/>
    <w:rsid w:val="00790A9C"/>
    <w:rsid w:val="007918CF"/>
    <w:rsid w:val="007951E7"/>
    <w:rsid w:val="00796471"/>
    <w:rsid w:val="00797367"/>
    <w:rsid w:val="007A3CBE"/>
    <w:rsid w:val="007A4104"/>
    <w:rsid w:val="007A49DB"/>
    <w:rsid w:val="007B120B"/>
    <w:rsid w:val="007B12AD"/>
    <w:rsid w:val="007B5333"/>
    <w:rsid w:val="007C3420"/>
    <w:rsid w:val="007C34CA"/>
    <w:rsid w:val="007C4852"/>
    <w:rsid w:val="007D3BE3"/>
    <w:rsid w:val="007D4348"/>
    <w:rsid w:val="007D5BE5"/>
    <w:rsid w:val="007D5BF8"/>
    <w:rsid w:val="007E0290"/>
    <w:rsid w:val="007E5EC9"/>
    <w:rsid w:val="007F2D89"/>
    <w:rsid w:val="007F594A"/>
    <w:rsid w:val="0080399C"/>
    <w:rsid w:val="00804076"/>
    <w:rsid w:val="008109C9"/>
    <w:rsid w:val="00811AA8"/>
    <w:rsid w:val="00812A87"/>
    <w:rsid w:val="00812E35"/>
    <w:rsid w:val="00813079"/>
    <w:rsid w:val="008150A3"/>
    <w:rsid w:val="00822EB2"/>
    <w:rsid w:val="00824C2E"/>
    <w:rsid w:val="00833DCF"/>
    <w:rsid w:val="00841FDD"/>
    <w:rsid w:val="00850BC1"/>
    <w:rsid w:val="00850C9B"/>
    <w:rsid w:val="0085138D"/>
    <w:rsid w:val="0085366B"/>
    <w:rsid w:val="00854009"/>
    <w:rsid w:val="00854DE7"/>
    <w:rsid w:val="00854FAA"/>
    <w:rsid w:val="008567D5"/>
    <w:rsid w:val="0086036D"/>
    <w:rsid w:val="00860E01"/>
    <w:rsid w:val="00862456"/>
    <w:rsid w:val="008624F6"/>
    <w:rsid w:val="008627B5"/>
    <w:rsid w:val="00862A50"/>
    <w:rsid w:val="008634DF"/>
    <w:rsid w:val="00864D02"/>
    <w:rsid w:val="00865D8D"/>
    <w:rsid w:val="0086604A"/>
    <w:rsid w:val="00866B41"/>
    <w:rsid w:val="008706C4"/>
    <w:rsid w:val="008743F9"/>
    <w:rsid w:val="0088079F"/>
    <w:rsid w:val="00880840"/>
    <w:rsid w:val="00891146"/>
    <w:rsid w:val="0089192D"/>
    <w:rsid w:val="008942BD"/>
    <w:rsid w:val="008A0923"/>
    <w:rsid w:val="008A265A"/>
    <w:rsid w:val="008A357B"/>
    <w:rsid w:val="008A437E"/>
    <w:rsid w:val="008B0D09"/>
    <w:rsid w:val="008C0162"/>
    <w:rsid w:val="008C1DAF"/>
    <w:rsid w:val="008C20DB"/>
    <w:rsid w:val="008C5B0B"/>
    <w:rsid w:val="008C619F"/>
    <w:rsid w:val="008C7C9F"/>
    <w:rsid w:val="008D0A67"/>
    <w:rsid w:val="008D38CC"/>
    <w:rsid w:val="008D4B2B"/>
    <w:rsid w:val="008D6F92"/>
    <w:rsid w:val="008E2C70"/>
    <w:rsid w:val="008E48A6"/>
    <w:rsid w:val="008E7A43"/>
    <w:rsid w:val="008F036E"/>
    <w:rsid w:val="008F234D"/>
    <w:rsid w:val="0090103B"/>
    <w:rsid w:val="0090277B"/>
    <w:rsid w:val="00904A87"/>
    <w:rsid w:val="00911BA4"/>
    <w:rsid w:val="00922AB8"/>
    <w:rsid w:val="00923635"/>
    <w:rsid w:val="009270FC"/>
    <w:rsid w:val="00930E6E"/>
    <w:rsid w:val="0093229E"/>
    <w:rsid w:val="00937053"/>
    <w:rsid w:val="00940B14"/>
    <w:rsid w:val="00941FB4"/>
    <w:rsid w:val="00942321"/>
    <w:rsid w:val="00943929"/>
    <w:rsid w:val="00945381"/>
    <w:rsid w:val="00952051"/>
    <w:rsid w:val="0095355B"/>
    <w:rsid w:val="00955270"/>
    <w:rsid w:val="00955307"/>
    <w:rsid w:val="009627A6"/>
    <w:rsid w:val="00962F94"/>
    <w:rsid w:val="00970E13"/>
    <w:rsid w:val="00970E6A"/>
    <w:rsid w:val="00974E49"/>
    <w:rsid w:val="0097550A"/>
    <w:rsid w:val="00976D5C"/>
    <w:rsid w:val="00976F1E"/>
    <w:rsid w:val="00985C28"/>
    <w:rsid w:val="00995351"/>
    <w:rsid w:val="009A0324"/>
    <w:rsid w:val="009A0716"/>
    <w:rsid w:val="009A3887"/>
    <w:rsid w:val="009A57BB"/>
    <w:rsid w:val="009B00BE"/>
    <w:rsid w:val="009B02C4"/>
    <w:rsid w:val="009B1D9C"/>
    <w:rsid w:val="009B2B4F"/>
    <w:rsid w:val="009C4A25"/>
    <w:rsid w:val="009D19BA"/>
    <w:rsid w:val="009D6537"/>
    <w:rsid w:val="009E3502"/>
    <w:rsid w:val="009E39FD"/>
    <w:rsid w:val="009E6137"/>
    <w:rsid w:val="009F0765"/>
    <w:rsid w:val="009F0AF0"/>
    <w:rsid w:val="009F362E"/>
    <w:rsid w:val="009F363F"/>
    <w:rsid w:val="009F5674"/>
    <w:rsid w:val="009F5A39"/>
    <w:rsid w:val="009F677C"/>
    <w:rsid w:val="009F6B23"/>
    <w:rsid w:val="00A01357"/>
    <w:rsid w:val="00A0695E"/>
    <w:rsid w:val="00A2166E"/>
    <w:rsid w:val="00A26543"/>
    <w:rsid w:val="00A276A8"/>
    <w:rsid w:val="00A3269C"/>
    <w:rsid w:val="00A33103"/>
    <w:rsid w:val="00A34C1F"/>
    <w:rsid w:val="00A360D8"/>
    <w:rsid w:val="00A42354"/>
    <w:rsid w:val="00A50607"/>
    <w:rsid w:val="00A51162"/>
    <w:rsid w:val="00A530F0"/>
    <w:rsid w:val="00A5345E"/>
    <w:rsid w:val="00A5368A"/>
    <w:rsid w:val="00A53D48"/>
    <w:rsid w:val="00A62A60"/>
    <w:rsid w:val="00A652AA"/>
    <w:rsid w:val="00A70501"/>
    <w:rsid w:val="00A71A0C"/>
    <w:rsid w:val="00A82031"/>
    <w:rsid w:val="00A82C5F"/>
    <w:rsid w:val="00A85FC5"/>
    <w:rsid w:val="00A861A7"/>
    <w:rsid w:val="00A90BF5"/>
    <w:rsid w:val="00A92EF4"/>
    <w:rsid w:val="00A94164"/>
    <w:rsid w:val="00AA0703"/>
    <w:rsid w:val="00AA0AB0"/>
    <w:rsid w:val="00AA30DE"/>
    <w:rsid w:val="00AA663C"/>
    <w:rsid w:val="00AA7317"/>
    <w:rsid w:val="00AB3C3A"/>
    <w:rsid w:val="00AB6A60"/>
    <w:rsid w:val="00AB72F2"/>
    <w:rsid w:val="00AC23D0"/>
    <w:rsid w:val="00AC3D78"/>
    <w:rsid w:val="00AC46BF"/>
    <w:rsid w:val="00AC6E91"/>
    <w:rsid w:val="00AD034F"/>
    <w:rsid w:val="00AD40E1"/>
    <w:rsid w:val="00AD5B32"/>
    <w:rsid w:val="00AD6ED0"/>
    <w:rsid w:val="00AD79BB"/>
    <w:rsid w:val="00AE38A1"/>
    <w:rsid w:val="00AE4F09"/>
    <w:rsid w:val="00AF22FC"/>
    <w:rsid w:val="00AF26A1"/>
    <w:rsid w:val="00AF2737"/>
    <w:rsid w:val="00AF4DAE"/>
    <w:rsid w:val="00B03DD1"/>
    <w:rsid w:val="00B043DD"/>
    <w:rsid w:val="00B05C3A"/>
    <w:rsid w:val="00B071A4"/>
    <w:rsid w:val="00B112E2"/>
    <w:rsid w:val="00B152B9"/>
    <w:rsid w:val="00B17A4E"/>
    <w:rsid w:val="00B2064F"/>
    <w:rsid w:val="00B2255B"/>
    <w:rsid w:val="00B2456D"/>
    <w:rsid w:val="00B24F70"/>
    <w:rsid w:val="00B30989"/>
    <w:rsid w:val="00B31E62"/>
    <w:rsid w:val="00B32A2A"/>
    <w:rsid w:val="00B32DDE"/>
    <w:rsid w:val="00B33067"/>
    <w:rsid w:val="00B334F8"/>
    <w:rsid w:val="00B35110"/>
    <w:rsid w:val="00B37133"/>
    <w:rsid w:val="00B44206"/>
    <w:rsid w:val="00B46066"/>
    <w:rsid w:val="00B46919"/>
    <w:rsid w:val="00B503B1"/>
    <w:rsid w:val="00B51014"/>
    <w:rsid w:val="00B5177F"/>
    <w:rsid w:val="00B528CB"/>
    <w:rsid w:val="00B53459"/>
    <w:rsid w:val="00B7366A"/>
    <w:rsid w:val="00B770F6"/>
    <w:rsid w:val="00B8070E"/>
    <w:rsid w:val="00B8366C"/>
    <w:rsid w:val="00B85ECB"/>
    <w:rsid w:val="00B90911"/>
    <w:rsid w:val="00B965CD"/>
    <w:rsid w:val="00BA03DD"/>
    <w:rsid w:val="00BB00F7"/>
    <w:rsid w:val="00BB0126"/>
    <w:rsid w:val="00BB08C7"/>
    <w:rsid w:val="00BB164F"/>
    <w:rsid w:val="00BB426D"/>
    <w:rsid w:val="00BC16C4"/>
    <w:rsid w:val="00BC2369"/>
    <w:rsid w:val="00BC2884"/>
    <w:rsid w:val="00BC2E06"/>
    <w:rsid w:val="00BC4A79"/>
    <w:rsid w:val="00BC6B2B"/>
    <w:rsid w:val="00BC6B56"/>
    <w:rsid w:val="00BD1A70"/>
    <w:rsid w:val="00BD40E7"/>
    <w:rsid w:val="00BD419F"/>
    <w:rsid w:val="00BD7AD8"/>
    <w:rsid w:val="00BE174E"/>
    <w:rsid w:val="00BE5D46"/>
    <w:rsid w:val="00BF0F87"/>
    <w:rsid w:val="00BF1BE8"/>
    <w:rsid w:val="00BF2238"/>
    <w:rsid w:val="00BF41B1"/>
    <w:rsid w:val="00BF6A81"/>
    <w:rsid w:val="00C02709"/>
    <w:rsid w:val="00C11CB9"/>
    <w:rsid w:val="00C13521"/>
    <w:rsid w:val="00C13A6A"/>
    <w:rsid w:val="00C3090E"/>
    <w:rsid w:val="00C33FAF"/>
    <w:rsid w:val="00C35C82"/>
    <w:rsid w:val="00C41622"/>
    <w:rsid w:val="00C43A80"/>
    <w:rsid w:val="00C43B28"/>
    <w:rsid w:val="00C455BE"/>
    <w:rsid w:val="00C466F8"/>
    <w:rsid w:val="00C50B43"/>
    <w:rsid w:val="00C528FA"/>
    <w:rsid w:val="00C52C83"/>
    <w:rsid w:val="00C53460"/>
    <w:rsid w:val="00C53A44"/>
    <w:rsid w:val="00C61D13"/>
    <w:rsid w:val="00C62893"/>
    <w:rsid w:val="00C66216"/>
    <w:rsid w:val="00C66C6B"/>
    <w:rsid w:val="00C6759C"/>
    <w:rsid w:val="00C71295"/>
    <w:rsid w:val="00C7727D"/>
    <w:rsid w:val="00C778CD"/>
    <w:rsid w:val="00C82297"/>
    <w:rsid w:val="00C86990"/>
    <w:rsid w:val="00C91F3F"/>
    <w:rsid w:val="00C92C9A"/>
    <w:rsid w:val="00C939E5"/>
    <w:rsid w:val="00CA0486"/>
    <w:rsid w:val="00CA23C3"/>
    <w:rsid w:val="00CA6523"/>
    <w:rsid w:val="00CA68B7"/>
    <w:rsid w:val="00CB19DF"/>
    <w:rsid w:val="00CB383A"/>
    <w:rsid w:val="00CB6871"/>
    <w:rsid w:val="00CC146D"/>
    <w:rsid w:val="00CC2DC0"/>
    <w:rsid w:val="00CC5EB5"/>
    <w:rsid w:val="00CD2144"/>
    <w:rsid w:val="00CD3651"/>
    <w:rsid w:val="00CD6ABC"/>
    <w:rsid w:val="00CE0075"/>
    <w:rsid w:val="00CE157E"/>
    <w:rsid w:val="00CE2617"/>
    <w:rsid w:val="00CE3EBF"/>
    <w:rsid w:val="00CE4A91"/>
    <w:rsid w:val="00CE75B0"/>
    <w:rsid w:val="00CF1E69"/>
    <w:rsid w:val="00D01654"/>
    <w:rsid w:val="00D018D5"/>
    <w:rsid w:val="00D0452E"/>
    <w:rsid w:val="00D11609"/>
    <w:rsid w:val="00D253A1"/>
    <w:rsid w:val="00D30F3A"/>
    <w:rsid w:val="00D31B9D"/>
    <w:rsid w:val="00D3357F"/>
    <w:rsid w:val="00D33D1B"/>
    <w:rsid w:val="00D43AE1"/>
    <w:rsid w:val="00D4716E"/>
    <w:rsid w:val="00D47955"/>
    <w:rsid w:val="00D543AA"/>
    <w:rsid w:val="00D56B78"/>
    <w:rsid w:val="00D60210"/>
    <w:rsid w:val="00D65F6B"/>
    <w:rsid w:val="00D677F9"/>
    <w:rsid w:val="00D71172"/>
    <w:rsid w:val="00D735A6"/>
    <w:rsid w:val="00D73E9F"/>
    <w:rsid w:val="00D76377"/>
    <w:rsid w:val="00D76632"/>
    <w:rsid w:val="00D81322"/>
    <w:rsid w:val="00D85E02"/>
    <w:rsid w:val="00D97864"/>
    <w:rsid w:val="00DA16E4"/>
    <w:rsid w:val="00DA24C0"/>
    <w:rsid w:val="00DA29B4"/>
    <w:rsid w:val="00DA5710"/>
    <w:rsid w:val="00DA5F9E"/>
    <w:rsid w:val="00DA7417"/>
    <w:rsid w:val="00DB0C00"/>
    <w:rsid w:val="00DC11F6"/>
    <w:rsid w:val="00DC409F"/>
    <w:rsid w:val="00DC5AA0"/>
    <w:rsid w:val="00DD083D"/>
    <w:rsid w:val="00DD25B3"/>
    <w:rsid w:val="00DD4E6D"/>
    <w:rsid w:val="00DD4EA1"/>
    <w:rsid w:val="00DD51FF"/>
    <w:rsid w:val="00DD6A21"/>
    <w:rsid w:val="00DE10C6"/>
    <w:rsid w:val="00DE44D4"/>
    <w:rsid w:val="00DE637B"/>
    <w:rsid w:val="00DE7F95"/>
    <w:rsid w:val="00DF5E2F"/>
    <w:rsid w:val="00E014A9"/>
    <w:rsid w:val="00E04586"/>
    <w:rsid w:val="00E05339"/>
    <w:rsid w:val="00E05778"/>
    <w:rsid w:val="00E07CF0"/>
    <w:rsid w:val="00E12973"/>
    <w:rsid w:val="00E14461"/>
    <w:rsid w:val="00E14FBC"/>
    <w:rsid w:val="00E169CB"/>
    <w:rsid w:val="00E26449"/>
    <w:rsid w:val="00E303CC"/>
    <w:rsid w:val="00E356CA"/>
    <w:rsid w:val="00E35BDE"/>
    <w:rsid w:val="00E36A10"/>
    <w:rsid w:val="00E42AF1"/>
    <w:rsid w:val="00E44FE0"/>
    <w:rsid w:val="00E46156"/>
    <w:rsid w:val="00E512F0"/>
    <w:rsid w:val="00E526EC"/>
    <w:rsid w:val="00E54250"/>
    <w:rsid w:val="00E557F8"/>
    <w:rsid w:val="00E56896"/>
    <w:rsid w:val="00E57345"/>
    <w:rsid w:val="00E60BE5"/>
    <w:rsid w:val="00E63508"/>
    <w:rsid w:val="00E66657"/>
    <w:rsid w:val="00E672E9"/>
    <w:rsid w:val="00E707F7"/>
    <w:rsid w:val="00E7254D"/>
    <w:rsid w:val="00E809FB"/>
    <w:rsid w:val="00E80FB6"/>
    <w:rsid w:val="00E8294E"/>
    <w:rsid w:val="00E85502"/>
    <w:rsid w:val="00E907D6"/>
    <w:rsid w:val="00E91B02"/>
    <w:rsid w:val="00EA126D"/>
    <w:rsid w:val="00EA1599"/>
    <w:rsid w:val="00EA465C"/>
    <w:rsid w:val="00EA4F54"/>
    <w:rsid w:val="00EA6322"/>
    <w:rsid w:val="00EB06D5"/>
    <w:rsid w:val="00EB2FBC"/>
    <w:rsid w:val="00EB48E5"/>
    <w:rsid w:val="00EB4C3F"/>
    <w:rsid w:val="00EC0CED"/>
    <w:rsid w:val="00EC2C24"/>
    <w:rsid w:val="00EC467C"/>
    <w:rsid w:val="00EC4D20"/>
    <w:rsid w:val="00EC6652"/>
    <w:rsid w:val="00ED084F"/>
    <w:rsid w:val="00ED16BD"/>
    <w:rsid w:val="00ED2567"/>
    <w:rsid w:val="00ED3818"/>
    <w:rsid w:val="00ED384F"/>
    <w:rsid w:val="00EE0035"/>
    <w:rsid w:val="00EE37EF"/>
    <w:rsid w:val="00EE5414"/>
    <w:rsid w:val="00EF24B8"/>
    <w:rsid w:val="00EF313F"/>
    <w:rsid w:val="00EF46DE"/>
    <w:rsid w:val="00F015CE"/>
    <w:rsid w:val="00F05402"/>
    <w:rsid w:val="00F05E94"/>
    <w:rsid w:val="00F10DDA"/>
    <w:rsid w:val="00F110D0"/>
    <w:rsid w:val="00F167EA"/>
    <w:rsid w:val="00F20E98"/>
    <w:rsid w:val="00F218B6"/>
    <w:rsid w:val="00F22C97"/>
    <w:rsid w:val="00F23BE5"/>
    <w:rsid w:val="00F24819"/>
    <w:rsid w:val="00F24FBD"/>
    <w:rsid w:val="00F279A9"/>
    <w:rsid w:val="00F30103"/>
    <w:rsid w:val="00F36278"/>
    <w:rsid w:val="00F3751F"/>
    <w:rsid w:val="00F4092E"/>
    <w:rsid w:val="00F417E9"/>
    <w:rsid w:val="00F428BE"/>
    <w:rsid w:val="00F43320"/>
    <w:rsid w:val="00F4359C"/>
    <w:rsid w:val="00F51978"/>
    <w:rsid w:val="00F52A5B"/>
    <w:rsid w:val="00F5306F"/>
    <w:rsid w:val="00F53994"/>
    <w:rsid w:val="00F56079"/>
    <w:rsid w:val="00F56CA3"/>
    <w:rsid w:val="00F60A96"/>
    <w:rsid w:val="00F61FF1"/>
    <w:rsid w:val="00F63405"/>
    <w:rsid w:val="00F64DF3"/>
    <w:rsid w:val="00F650FC"/>
    <w:rsid w:val="00F77C37"/>
    <w:rsid w:val="00F80FFC"/>
    <w:rsid w:val="00F81882"/>
    <w:rsid w:val="00F81FAD"/>
    <w:rsid w:val="00F83E8F"/>
    <w:rsid w:val="00F9253A"/>
    <w:rsid w:val="00F926F7"/>
    <w:rsid w:val="00F97EAC"/>
    <w:rsid w:val="00FA3AAE"/>
    <w:rsid w:val="00FA5AF2"/>
    <w:rsid w:val="00FB3DE3"/>
    <w:rsid w:val="00FB4AFE"/>
    <w:rsid w:val="00FC76F0"/>
    <w:rsid w:val="00FC7BBC"/>
    <w:rsid w:val="00FE0106"/>
    <w:rsid w:val="00FE2245"/>
    <w:rsid w:val="00FE43D4"/>
    <w:rsid w:val="00FE6663"/>
    <w:rsid w:val="00FF0320"/>
    <w:rsid w:val="00FF1887"/>
    <w:rsid w:val="00FF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FBD8C1C"/>
  <w15:chartTrackingRefBased/>
  <w15:docId w15:val="{5F4F4530-5064-4D64-9DBC-88A0DC2A0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rsid w:val="00AE4F09"/>
    <w:pPr>
      <w:keepNext/>
      <w:spacing w:before="20" w:line="360" w:lineRule="auto"/>
      <w:ind w:left="360"/>
      <w:jc w:val="both"/>
    </w:pPr>
    <w:rPr>
      <w:rFonts w:ascii="Arial" w:hAnsi="Arial"/>
      <w:sz w:val="24"/>
    </w:rPr>
  </w:style>
  <w:style w:type="paragraph" w:styleId="10">
    <w:name w:val="heading 1"/>
    <w:aliases w:val="H1,Заголов,Заголовок 1 Знак1,Заголовок 1 Знак Знак,1,h1,app heading 1,ITT t1,II+,I,H11,H12,H13,H14,H15,H16,H17,H18,H111,H121,H131,H141,H151,H161,H171,H19,H112,H122,H132,H142,H152,H162,H172,H181,H1111,H1211,H1311,H1411,H1511,H1611,H1711,H110"/>
    <w:basedOn w:val="phbase"/>
    <w:next w:val="phnormal"/>
    <w:qFormat/>
    <w:rsid w:val="00C82297"/>
    <w:pPr>
      <w:keepNext/>
      <w:keepLines/>
      <w:pageBreakBefore/>
      <w:numPr>
        <w:numId w:val="7"/>
      </w:numPr>
      <w:tabs>
        <w:tab w:val="left" w:pos="1260"/>
      </w:tabs>
      <w:spacing w:before="360" w:after="360"/>
      <w:ind w:right="170"/>
      <w:outlineLvl w:val="0"/>
    </w:pPr>
    <w:rPr>
      <w:b/>
      <w:sz w:val="28"/>
      <w:szCs w:val="28"/>
    </w:rPr>
  </w:style>
  <w:style w:type="paragraph" w:styleId="2">
    <w:name w:val="heading 2"/>
    <w:basedOn w:val="phbase"/>
    <w:next w:val="phnormal"/>
    <w:qFormat/>
    <w:rsid w:val="00C82297"/>
    <w:pPr>
      <w:keepNext/>
      <w:keepLines/>
      <w:numPr>
        <w:ilvl w:val="1"/>
        <w:numId w:val="7"/>
      </w:numPr>
      <w:tabs>
        <w:tab w:val="left" w:pos="720"/>
      </w:tabs>
      <w:spacing w:before="360" w:after="360"/>
      <w:ind w:right="170"/>
      <w:outlineLvl w:val="1"/>
    </w:pPr>
    <w:rPr>
      <w:b/>
    </w:rPr>
  </w:style>
  <w:style w:type="paragraph" w:styleId="3">
    <w:name w:val="heading 3"/>
    <w:aliases w:val="H3, Char"/>
    <w:basedOn w:val="phbase"/>
    <w:next w:val="phnormal"/>
    <w:link w:val="30"/>
    <w:qFormat/>
    <w:rsid w:val="00C82297"/>
    <w:pPr>
      <w:keepNext/>
      <w:keepLines/>
      <w:numPr>
        <w:ilvl w:val="2"/>
        <w:numId w:val="7"/>
      </w:numPr>
      <w:spacing w:before="240" w:after="240"/>
      <w:ind w:right="170"/>
      <w:outlineLvl w:val="2"/>
    </w:pPr>
    <w:rPr>
      <w:b/>
      <w:bCs/>
    </w:rPr>
  </w:style>
  <w:style w:type="paragraph" w:styleId="4">
    <w:name w:val="heading 4"/>
    <w:aliases w:val="Заголовок 4 (Приложение),Level 2 - a"/>
    <w:basedOn w:val="phbase"/>
    <w:next w:val="phnormal"/>
    <w:qFormat/>
    <w:rsid w:val="00C82297"/>
    <w:pPr>
      <w:keepNext/>
      <w:keepLines/>
      <w:numPr>
        <w:ilvl w:val="3"/>
        <w:numId w:val="7"/>
      </w:numPr>
      <w:spacing w:before="120" w:after="120"/>
      <w:ind w:right="170"/>
      <w:outlineLvl w:val="3"/>
    </w:pPr>
    <w:rPr>
      <w:b/>
    </w:rPr>
  </w:style>
  <w:style w:type="paragraph" w:styleId="5">
    <w:name w:val="heading 5"/>
    <w:basedOn w:val="a"/>
    <w:next w:val="phnormal"/>
    <w:qFormat/>
    <w:rsid w:val="00F015CE"/>
    <w:pPr>
      <w:spacing w:before="240" w:after="60"/>
      <w:ind w:left="72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8D4B2B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hbase">
    <w:name w:val="ph_base"/>
    <w:link w:val="phbase0"/>
    <w:rsid w:val="00127D24"/>
    <w:pPr>
      <w:spacing w:line="360" w:lineRule="auto"/>
      <w:jc w:val="both"/>
    </w:pPr>
    <w:rPr>
      <w:rFonts w:ascii="Arial" w:hAnsi="Arial"/>
      <w:sz w:val="24"/>
    </w:rPr>
  </w:style>
  <w:style w:type="paragraph" w:customStyle="1" w:styleId="phadditiontitle1">
    <w:name w:val="ph_addition_title_1"/>
    <w:basedOn w:val="phbase"/>
    <w:next w:val="phnormal"/>
    <w:rsid w:val="00127D24"/>
    <w:pPr>
      <w:keepNext/>
      <w:keepLines/>
      <w:pageBreakBefore/>
      <w:spacing w:before="360" w:after="360"/>
      <w:jc w:val="center"/>
      <w:outlineLvl w:val="0"/>
    </w:pPr>
    <w:rPr>
      <w:b/>
      <w:sz w:val="28"/>
      <w:szCs w:val="28"/>
    </w:rPr>
  </w:style>
  <w:style w:type="paragraph" w:customStyle="1" w:styleId="phadditiontitle2">
    <w:name w:val="ph_addition_title_2"/>
    <w:basedOn w:val="phbase"/>
    <w:next w:val="phnormal"/>
    <w:rsid w:val="00127D24"/>
    <w:pPr>
      <w:keepNext/>
      <w:keepLines/>
      <w:spacing w:before="360" w:after="360"/>
      <w:outlineLvl w:val="1"/>
    </w:pPr>
    <w:rPr>
      <w:b/>
      <w:szCs w:val="24"/>
    </w:rPr>
  </w:style>
  <w:style w:type="paragraph" w:customStyle="1" w:styleId="phadditiontitle3">
    <w:name w:val="ph_addition_title_3"/>
    <w:basedOn w:val="phbase"/>
    <w:next w:val="phnormal"/>
    <w:rsid w:val="00127D24"/>
    <w:pPr>
      <w:keepNext/>
      <w:keepLines/>
      <w:spacing w:before="240" w:after="240"/>
      <w:outlineLvl w:val="2"/>
    </w:pPr>
    <w:rPr>
      <w:b/>
      <w:sz w:val="22"/>
      <w:szCs w:val="22"/>
    </w:rPr>
  </w:style>
  <w:style w:type="numbering" w:customStyle="1" w:styleId="phadditiontitle">
    <w:name w:val="ph_additiontitle"/>
    <w:basedOn w:val="a2"/>
    <w:rsid w:val="00127D24"/>
    <w:pPr>
      <w:numPr>
        <w:numId w:val="1"/>
      </w:numPr>
    </w:pPr>
  </w:style>
  <w:style w:type="paragraph" w:customStyle="1" w:styleId="phbibliography">
    <w:name w:val="ph_bibliography"/>
    <w:basedOn w:val="phbase"/>
    <w:rsid w:val="00127D24"/>
    <w:pPr>
      <w:numPr>
        <w:numId w:val="2"/>
      </w:numPr>
      <w:spacing w:before="60" w:after="60" w:line="240" w:lineRule="auto"/>
    </w:pPr>
    <w:rPr>
      <w:rFonts w:cs="Arial"/>
      <w:bCs/>
      <w:szCs w:val="28"/>
    </w:rPr>
  </w:style>
  <w:style w:type="paragraph" w:customStyle="1" w:styleId="phcolontituldown">
    <w:name w:val="ph_colontituldown"/>
    <w:basedOn w:val="phbase"/>
    <w:rsid w:val="00127D24"/>
    <w:pPr>
      <w:pBdr>
        <w:top w:val="single" w:sz="4" w:space="1" w:color="auto"/>
      </w:pBdr>
      <w:tabs>
        <w:tab w:val="right" w:pos="9497"/>
        <w:tab w:val="right" w:pos="14459"/>
      </w:tabs>
      <w:spacing w:before="20" w:after="120"/>
      <w:jc w:val="center"/>
    </w:pPr>
    <w:rPr>
      <w:sz w:val="20"/>
    </w:rPr>
  </w:style>
  <w:style w:type="paragraph" w:customStyle="1" w:styleId="phcolontitulup">
    <w:name w:val="ph_colontitulup"/>
    <w:basedOn w:val="phbase"/>
    <w:rsid w:val="00127D24"/>
    <w:pPr>
      <w:pBdr>
        <w:bottom w:val="single" w:sz="4" w:space="1" w:color="auto"/>
      </w:pBdr>
      <w:tabs>
        <w:tab w:val="right" w:pos="14600"/>
      </w:tabs>
      <w:spacing w:before="20" w:after="120"/>
      <w:jc w:val="center"/>
    </w:pPr>
    <w:rPr>
      <w:sz w:val="20"/>
    </w:rPr>
  </w:style>
  <w:style w:type="paragraph" w:customStyle="1" w:styleId="phcomment">
    <w:name w:val="ph_comment"/>
    <w:basedOn w:val="phbase"/>
    <w:link w:val="phcomment0"/>
    <w:rsid w:val="00127D24"/>
    <w:pPr>
      <w:ind w:firstLine="720"/>
    </w:pPr>
    <w:rPr>
      <w:rFonts w:ascii="Arial Narrow" w:hAnsi="Arial Narrow"/>
      <w:vanish/>
      <w:color w:val="0000FF"/>
    </w:rPr>
  </w:style>
  <w:style w:type="paragraph" w:customStyle="1" w:styleId="phconfirmlist">
    <w:name w:val="ph_confirmlist"/>
    <w:basedOn w:val="phbase"/>
    <w:rsid w:val="00127D24"/>
    <w:pPr>
      <w:spacing w:before="20" w:after="120"/>
      <w:jc w:val="center"/>
    </w:pPr>
    <w:rPr>
      <w:b/>
      <w:caps/>
      <w:sz w:val="28"/>
      <w:szCs w:val="28"/>
    </w:rPr>
  </w:style>
  <w:style w:type="paragraph" w:customStyle="1" w:styleId="phconfirmstamp">
    <w:name w:val="ph_confirmstamp"/>
    <w:basedOn w:val="phbase"/>
    <w:rsid w:val="00127D24"/>
    <w:pPr>
      <w:spacing w:before="20" w:after="120" w:line="240" w:lineRule="auto"/>
      <w:jc w:val="left"/>
    </w:pPr>
  </w:style>
  <w:style w:type="paragraph" w:customStyle="1" w:styleId="phconfirmstampstamp">
    <w:name w:val="ph_confirmstamp_stamp"/>
    <w:basedOn w:val="phconfirmstamp"/>
    <w:rsid w:val="00127D24"/>
  </w:style>
  <w:style w:type="paragraph" w:customStyle="1" w:styleId="phconfirmstamptitle">
    <w:name w:val="ph_confirmstamp_title"/>
    <w:basedOn w:val="phconfirmstamp"/>
    <w:next w:val="phconfirmstampstamp"/>
    <w:rsid w:val="00127D24"/>
    <w:rPr>
      <w:caps/>
      <w:szCs w:val="24"/>
    </w:rPr>
  </w:style>
  <w:style w:type="paragraph" w:customStyle="1" w:styleId="phcontent">
    <w:name w:val="ph_content"/>
    <w:basedOn w:val="phbase"/>
    <w:next w:val="11"/>
    <w:link w:val="phcontent0"/>
    <w:rsid w:val="00127D24"/>
    <w:pPr>
      <w:keepNext/>
      <w:keepLines/>
      <w:pageBreakBefore/>
      <w:tabs>
        <w:tab w:val="left" w:pos="1134"/>
        <w:tab w:val="left" w:pos="1440"/>
        <w:tab w:val="left" w:pos="1797"/>
      </w:tabs>
      <w:spacing w:before="360" w:after="360"/>
      <w:jc w:val="center"/>
    </w:pPr>
    <w:rPr>
      <w:rFonts w:cs="Arial"/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rsid w:val="00472CA0"/>
    <w:pPr>
      <w:tabs>
        <w:tab w:val="left" w:pos="284"/>
        <w:tab w:val="right" w:leader="dot" w:pos="9000"/>
      </w:tabs>
      <w:spacing w:before="120"/>
      <w:ind w:hanging="360"/>
      <w:jc w:val="left"/>
    </w:pPr>
    <w:rPr>
      <w:b/>
      <w:szCs w:val="24"/>
    </w:rPr>
  </w:style>
  <w:style w:type="paragraph" w:customStyle="1" w:styleId="phexample">
    <w:name w:val="ph_example"/>
    <w:basedOn w:val="phbase"/>
    <w:rsid w:val="00127D24"/>
    <w:pPr>
      <w:spacing w:before="20" w:after="120"/>
    </w:pPr>
    <w:rPr>
      <w:b/>
      <w:i/>
      <w:sz w:val="20"/>
    </w:rPr>
  </w:style>
  <w:style w:type="paragraph" w:customStyle="1" w:styleId="phfigure">
    <w:name w:val="ph_figure"/>
    <w:basedOn w:val="phbase"/>
    <w:rsid w:val="00127D24"/>
    <w:pPr>
      <w:spacing w:before="20" w:after="120"/>
      <w:jc w:val="center"/>
    </w:pPr>
  </w:style>
  <w:style w:type="paragraph" w:customStyle="1" w:styleId="phfiguregraphic">
    <w:name w:val="ph_figure_graphic"/>
    <w:basedOn w:val="phfigure"/>
    <w:next w:val="phfiguretitle"/>
    <w:rsid w:val="00127D24"/>
    <w:pPr>
      <w:keepNext/>
      <w:spacing w:before="120"/>
    </w:pPr>
  </w:style>
  <w:style w:type="paragraph" w:customStyle="1" w:styleId="phfiguretitle">
    <w:name w:val="ph_figure_title"/>
    <w:basedOn w:val="phfigure"/>
    <w:next w:val="phnormal"/>
    <w:rsid w:val="00127D24"/>
    <w:pPr>
      <w:keepLines/>
      <w:spacing w:before="120"/>
    </w:pPr>
    <w:rPr>
      <w:rFonts w:cs="Arial"/>
    </w:rPr>
  </w:style>
  <w:style w:type="paragraph" w:customStyle="1" w:styleId="phfootnote">
    <w:name w:val="ph_footnote"/>
    <w:basedOn w:val="phbase"/>
    <w:rsid w:val="00127D24"/>
    <w:pPr>
      <w:widowControl w:val="0"/>
    </w:pPr>
    <w:rPr>
      <w:sz w:val="18"/>
    </w:rPr>
  </w:style>
  <w:style w:type="character" w:customStyle="1" w:styleId="phinline">
    <w:name w:val="ph_inline"/>
    <w:basedOn w:val="a0"/>
    <w:rsid w:val="00127D24"/>
  </w:style>
  <w:style w:type="character" w:customStyle="1" w:styleId="phinline8">
    <w:name w:val="ph_inline_8"/>
    <w:rsid w:val="00127D24"/>
    <w:rPr>
      <w:sz w:val="16"/>
    </w:rPr>
  </w:style>
  <w:style w:type="character" w:customStyle="1" w:styleId="phinlinebolditalic">
    <w:name w:val="ph_inline_bolditalic"/>
    <w:rsid w:val="00127D24"/>
    <w:rPr>
      <w:rFonts w:ascii="Arial" w:hAnsi="Arial"/>
      <w:b/>
      <w:bCs/>
      <w:i/>
      <w:noProof/>
      <w:lang w:val="ru-RU" w:eastAsia="ru-RU" w:bidi="ar-SA"/>
    </w:rPr>
  </w:style>
  <w:style w:type="character" w:customStyle="1" w:styleId="phinlinecomputer">
    <w:name w:val="ph_inline_computer"/>
    <w:rsid w:val="00127D24"/>
    <w:rPr>
      <w:rFonts w:ascii="Courier New" w:hAnsi="Courier New"/>
      <w:sz w:val="24"/>
    </w:rPr>
  </w:style>
  <w:style w:type="character" w:customStyle="1" w:styleId="phinlinefirstterm">
    <w:name w:val="ph_inline_firstterm"/>
    <w:rsid w:val="00127D24"/>
    <w:rPr>
      <w:i/>
      <w:sz w:val="24"/>
    </w:rPr>
  </w:style>
  <w:style w:type="character" w:customStyle="1" w:styleId="phinlineguiitem">
    <w:name w:val="ph_inline_guiitem"/>
    <w:rsid w:val="00127D24"/>
    <w:rPr>
      <w:rFonts w:ascii="Arial" w:hAnsi="Arial"/>
      <w:b/>
      <w:bCs/>
      <w:noProof/>
      <w:lang w:val="ru-RU" w:eastAsia="ru-RU" w:bidi="ar-SA"/>
    </w:rPr>
  </w:style>
  <w:style w:type="character" w:customStyle="1" w:styleId="phinlinekeycap">
    <w:name w:val="ph_inline_keycap"/>
    <w:rsid w:val="00127D24"/>
    <w:rPr>
      <w:b/>
      <w:smallCaps/>
      <w:sz w:val="24"/>
    </w:rPr>
  </w:style>
  <w:style w:type="character" w:customStyle="1" w:styleId="phinlinespace">
    <w:name w:val="ph_inline_space"/>
    <w:rsid w:val="00127D24"/>
    <w:rPr>
      <w:spacing w:val="60"/>
    </w:rPr>
  </w:style>
  <w:style w:type="character" w:customStyle="1" w:styleId="phinlinesuperline">
    <w:name w:val="ph_inline_superline"/>
    <w:rsid w:val="00127D24"/>
    <w:rPr>
      <w:vertAlign w:val="superscript"/>
    </w:rPr>
  </w:style>
  <w:style w:type="character" w:customStyle="1" w:styleId="phinlineunderline">
    <w:name w:val="ph_inline_underline"/>
    <w:rsid w:val="00127D24"/>
    <w:rPr>
      <w:u w:val="single"/>
      <w:lang w:val="ru-RU"/>
    </w:rPr>
  </w:style>
  <w:style w:type="character" w:customStyle="1" w:styleId="phinlineunderlineitalic">
    <w:name w:val="ph_inline_underlineitalic"/>
    <w:rsid w:val="00127D24"/>
    <w:rPr>
      <w:i/>
      <w:u w:val="single"/>
      <w:lang w:val="ru-RU"/>
    </w:rPr>
  </w:style>
  <w:style w:type="character" w:customStyle="1" w:styleId="phinlineuppercase">
    <w:name w:val="ph_inline_uppercase"/>
    <w:rsid w:val="00127D24"/>
    <w:rPr>
      <w:caps/>
      <w:lang w:val="ru-RU"/>
    </w:rPr>
  </w:style>
  <w:style w:type="paragraph" w:customStyle="1" w:styleId="phinset">
    <w:name w:val="ph_inset"/>
    <w:basedOn w:val="phnormal"/>
    <w:next w:val="phnormal"/>
    <w:rsid w:val="00127D24"/>
  </w:style>
  <w:style w:type="paragraph" w:customStyle="1" w:styleId="phinsetcaution">
    <w:name w:val="ph_inset_caution"/>
    <w:basedOn w:val="phinset"/>
    <w:rsid w:val="00127D24"/>
    <w:pPr>
      <w:keepLines/>
    </w:pPr>
  </w:style>
  <w:style w:type="paragraph" w:customStyle="1" w:styleId="phinsetnote">
    <w:name w:val="ph_inset_note"/>
    <w:basedOn w:val="phinset"/>
    <w:rsid w:val="00127D24"/>
    <w:pPr>
      <w:keepLines/>
    </w:pPr>
  </w:style>
  <w:style w:type="paragraph" w:customStyle="1" w:styleId="phinsettitle">
    <w:name w:val="ph_inset_title"/>
    <w:basedOn w:val="phinset"/>
    <w:next w:val="phinsetnote"/>
    <w:rsid w:val="00127D24"/>
    <w:pPr>
      <w:keepNext/>
    </w:pPr>
    <w:rPr>
      <w:caps/>
      <w:szCs w:val="24"/>
    </w:rPr>
  </w:style>
  <w:style w:type="paragraph" w:customStyle="1" w:styleId="phinsetwarning">
    <w:name w:val="ph_inset_warning"/>
    <w:basedOn w:val="phinset"/>
    <w:rsid w:val="00127D24"/>
    <w:pPr>
      <w:keepLines/>
    </w:pPr>
  </w:style>
  <w:style w:type="paragraph" w:customStyle="1" w:styleId="phlistitemized1">
    <w:name w:val="ph_list_itemized_1"/>
    <w:basedOn w:val="phnormal"/>
    <w:link w:val="phlistitemized10"/>
    <w:rsid w:val="00127D24"/>
    <w:pPr>
      <w:numPr>
        <w:numId w:val="3"/>
      </w:numPr>
    </w:pPr>
    <w:rPr>
      <w:rFonts w:cs="Arial"/>
      <w:lang w:eastAsia="en-US"/>
    </w:rPr>
  </w:style>
  <w:style w:type="paragraph" w:customStyle="1" w:styleId="phlistitemized2">
    <w:name w:val="ph_list_itemized_2"/>
    <w:basedOn w:val="phnormal"/>
    <w:rsid w:val="00127D24"/>
    <w:pPr>
      <w:numPr>
        <w:numId w:val="4"/>
      </w:numPr>
    </w:pPr>
  </w:style>
  <w:style w:type="paragraph" w:customStyle="1" w:styleId="phlistitemizedtitle">
    <w:name w:val="ph_list_itemized_title"/>
    <w:basedOn w:val="phnormal"/>
    <w:next w:val="phlistitemized1"/>
    <w:rsid w:val="00127D24"/>
    <w:pPr>
      <w:keepNext/>
    </w:pPr>
  </w:style>
  <w:style w:type="paragraph" w:customStyle="1" w:styleId="phlistordered1">
    <w:name w:val="ph_list_ordered_1"/>
    <w:basedOn w:val="phnormal"/>
    <w:rsid w:val="00127D24"/>
    <w:pPr>
      <w:numPr>
        <w:numId w:val="5"/>
      </w:numPr>
      <w:ind w:left="1077" w:hanging="357"/>
    </w:pPr>
  </w:style>
  <w:style w:type="paragraph" w:customStyle="1" w:styleId="phlistordered2">
    <w:name w:val="ph_list_ordered_2"/>
    <w:basedOn w:val="phnormal"/>
    <w:rsid w:val="00127D24"/>
    <w:pPr>
      <w:numPr>
        <w:numId w:val="6"/>
      </w:numPr>
      <w:ind w:left="1752" w:hanging="357"/>
    </w:pPr>
  </w:style>
  <w:style w:type="paragraph" w:customStyle="1" w:styleId="phlistorderedtitle">
    <w:name w:val="ph_list_ordered_title"/>
    <w:basedOn w:val="phnormal"/>
    <w:next w:val="phlistordered1"/>
    <w:rsid w:val="00127D24"/>
    <w:pPr>
      <w:keepNext/>
    </w:pPr>
  </w:style>
  <w:style w:type="paragraph" w:customStyle="1" w:styleId="phnormal">
    <w:name w:val="ph_normal"/>
    <w:basedOn w:val="phbase"/>
    <w:link w:val="phnormal0"/>
    <w:rsid w:val="00127D24"/>
    <w:pPr>
      <w:ind w:right="170" w:firstLine="720"/>
    </w:pPr>
  </w:style>
  <w:style w:type="paragraph" w:customStyle="1" w:styleId="phstamp">
    <w:name w:val="ph_stamp"/>
    <w:basedOn w:val="phbase"/>
    <w:rsid w:val="00127D24"/>
    <w:pPr>
      <w:spacing w:before="20" w:after="20"/>
    </w:pPr>
    <w:rPr>
      <w:sz w:val="16"/>
    </w:rPr>
  </w:style>
  <w:style w:type="paragraph" w:customStyle="1" w:styleId="phstampcenter">
    <w:name w:val="ph_stamp_center"/>
    <w:basedOn w:val="phstamp"/>
    <w:locked/>
    <w:rsid w:val="00127D24"/>
    <w:pPr>
      <w:tabs>
        <w:tab w:val="left" w:pos="284"/>
      </w:tabs>
      <w:spacing w:before="0" w:after="0"/>
      <w:jc w:val="center"/>
    </w:pPr>
    <w:rPr>
      <w:sz w:val="18"/>
      <w:szCs w:val="18"/>
    </w:rPr>
  </w:style>
  <w:style w:type="paragraph" w:customStyle="1" w:styleId="phstampcenteritalic">
    <w:name w:val="ph_stamp_center_italic"/>
    <w:basedOn w:val="phstamp"/>
    <w:rsid w:val="00127D24"/>
    <w:pPr>
      <w:jc w:val="center"/>
    </w:pPr>
    <w:rPr>
      <w:bCs/>
      <w:i/>
    </w:rPr>
  </w:style>
  <w:style w:type="paragraph" w:customStyle="1" w:styleId="phstampitalic">
    <w:name w:val="ph_stamp_italic"/>
    <w:basedOn w:val="phstamp"/>
    <w:rsid w:val="00127D24"/>
    <w:pPr>
      <w:ind w:left="57"/>
    </w:pPr>
    <w:rPr>
      <w:i/>
    </w:rPr>
  </w:style>
  <w:style w:type="paragraph" w:customStyle="1" w:styleId="phtablecell">
    <w:name w:val="ph_table_cell"/>
    <w:basedOn w:val="phbase"/>
    <w:rsid w:val="00127D24"/>
    <w:pPr>
      <w:spacing w:before="20" w:line="240" w:lineRule="auto"/>
    </w:pPr>
    <w:rPr>
      <w:rFonts w:cs="Arial"/>
      <w:bCs/>
      <w:sz w:val="20"/>
    </w:rPr>
  </w:style>
  <w:style w:type="paragraph" w:customStyle="1" w:styleId="phtablecellcenter">
    <w:name w:val="ph_table_cellcenter"/>
    <w:basedOn w:val="phtablecell"/>
    <w:rsid w:val="00127D24"/>
    <w:pPr>
      <w:jc w:val="center"/>
    </w:pPr>
  </w:style>
  <w:style w:type="paragraph" w:customStyle="1" w:styleId="phtablecellleft">
    <w:name w:val="ph_table_cellleft"/>
    <w:basedOn w:val="phtablecell"/>
    <w:rsid w:val="009B1D9C"/>
    <w:pPr>
      <w:jc w:val="left"/>
    </w:pPr>
  </w:style>
  <w:style w:type="paragraph" w:customStyle="1" w:styleId="phtablecolcaption">
    <w:name w:val="ph_table_colcaption"/>
    <w:basedOn w:val="phtablecell"/>
    <w:next w:val="phtablecell"/>
    <w:rsid w:val="00127D24"/>
    <w:pPr>
      <w:keepNext/>
      <w:keepLines/>
      <w:spacing w:before="120" w:after="120"/>
      <w:jc w:val="center"/>
    </w:pPr>
    <w:rPr>
      <w:b/>
    </w:rPr>
  </w:style>
  <w:style w:type="paragraph" w:customStyle="1" w:styleId="phtabletitle">
    <w:name w:val="ph_table_title"/>
    <w:basedOn w:val="phbase"/>
    <w:next w:val="phtablecolcaption"/>
    <w:rsid w:val="00127D24"/>
    <w:pPr>
      <w:keepNext/>
      <w:spacing w:before="20" w:after="120"/>
    </w:pPr>
    <w:rPr>
      <w:szCs w:val="24"/>
    </w:rPr>
  </w:style>
  <w:style w:type="paragraph" w:customStyle="1" w:styleId="phtitlevoid">
    <w:name w:val="ph_title_void"/>
    <w:basedOn w:val="phbase"/>
    <w:next w:val="phnormal"/>
    <w:link w:val="phtitlevoid0"/>
    <w:rsid w:val="00127D24"/>
    <w:pPr>
      <w:keepNext/>
      <w:keepLines/>
      <w:pageBreakBefore/>
      <w:spacing w:before="360" w:after="360"/>
      <w:jc w:val="center"/>
    </w:pPr>
    <w:rPr>
      <w:rFonts w:cs="Arial"/>
      <w:b/>
      <w:bCs/>
      <w:sz w:val="28"/>
      <w:szCs w:val="28"/>
    </w:rPr>
  </w:style>
  <w:style w:type="paragraph" w:customStyle="1" w:styleId="phtitlepage">
    <w:name w:val="ph_titlepage"/>
    <w:basedOn w:val="phbase"/>
    <w:rsid w:val="00127D24"/>
    <w:pPr>
      <w:spacing w:after="120"/>
      <w:jc w:val="center"/>
    </w:pPr>
    <w:rPr>
      <w:rFonts w:cs="Arial"/>
      <w:szCs w:val="28"/>
      <w:lang w:eastAsia="en-US"/>
    </w:rPr>
  </w:style>
  <w:style w:type="paragraph" w:customStyle="1" w:styleId="phtitlepagecode">
    <w:name w:val="ph_titlepage_code"/>
    <w:basedOn w:val="phtitlepage"/>
    <w:rsid w:val="00127D24"/>
    <w:pPr>
      <w:spacing w:after="240"/>
    </w:pPr>
    <w:rPr>
      <w:b/>
      <w:sz w:val="26"/>
    </w:rPr>
  </w:style>
  <w:style w:type="paragraph" w:customStyle="1" w:styleId="phtitlepageconfirmstamp">
    <w:name w:val="ph_titlepage_confirmstamp"/>
    <w:basedOn w:val="phbase"/>
    <w:autoRedefine/>
    <w:rsid w:val="00127D24"/>
    <w:pPr>
      <w:suppressAutoHyphens/>
      <w:spacing w:before="60" w:after="60"/>
    </w:pPr>
    <w:rPr>
      <w:color w:val="000000"/>
      <w:szCs w:val="24"/>
    </w:rPr>
  </w:style>
  <w:style w:type="paragraph" w:customStyle="1" w:styleId="phtitlepagecustomer">
    <w:name w:val="ph_titlepage_customer"/>
    <w:basedOn w:val="phtitlepage"/>
    <w:next w:val="phtitlepageconfirmstamp"/>
    <w:rsid w:val="00127D24"/>
    <w:pPr>
      <w:spacing w:before="240"/>
    </w:pPr>
    <w:rPr>
      <w:b/>
      <w:sz w:val="26"/>
    </w:rPr>
  </w:style>
  <w:style w:type="paragraph" w:customStyle="1" w:styleId="phtitlepagedocpart">
    <w:name w:val="ph_titlepage_docpart"/>
    <w:basedOn w:val="phtitlepage"/>
    <w:next w:val="phtitlepagecode"/>
    <w:rsid w:val="00127D24"/>
    <w:rPr>
      <w:b/>
    </w:rPr>
  </w:style>
  <w:style w:type="paragraph" w:customStyle="1" w:styleId="phtitlepagedocument">
    <w:name w:val="ph_titlepage_document"/>
    <w:basedOn w:val="phtitlepage"/>
    <w:autoRedefine/>
    <w:rsid w:val="00127D24"/>
    <w:pPr>
      <w:spacing w:before="240"/>
    </w:pPr>
    <w:rPr>
      <w:b/>
      <w:sz w:val="26"/>
    </w:rPr>
  </w:style>
  <w:style w:type="paragraph" w:customStyle="1" w:styleId="phtitlepageother">
    <w:name w:val="ph_titlepage_other"/>
    <w:basedOn w:val="phtitlepage"/>
    <w:rsid w:val="00127D24"/>
  </w:style>
  <w:style w:type="paragraph" w:customStyle="1" w:styleId="phtitlepagesystemfull">
    <w:name w:val="ph_titlepage_system_full"/>
    <w:basedOn w:val="phtitlepage"/>
    <w:next w:val="phtitlepagesystemshort"/>
    <w:rsid w:val="00127D24"/>
    <w:rPr>
      <w:b/>
      <w:bCs/>
      <w:sz w:val="32"/>
      <w:szCs w:val="32"/>
    </w:rPr>
  </w:style>
  <w:style w:type="paragraph" w:customStyle="1" w:styleId="phtitlepagesystemshort">
    <w:name w:val="ph_titlepage_system_short"/>
    <w:basedOn w:val="phtitlepage"/>
    <w:next w:val="phtitlepageother"/>
    <w:rsid w:val="00127D24"/>
    <w:rPr>
      <w:b/>
      <w:sz w:val="32"/>
    </w:rPr>
  </w:style>
  <w:style w:type="character" w:styleId="a3">
    <w:name w:val="Hyperlink"/>
    <w:uiPriority w:val="99"/>
    <w:rsid w:val="00127D24"/>
    <w:rPr>
      <w:color w:val="0000FF"/>
      <w:u w:val="single"/>
    </w:rPr>
  </w:style>
  <w:style w:type="paragraph" w:styleId="a4">
    <w:name w:val="header"/>
    <w:basedOn w:val="a"/>
    <w:rsid w:val="00127D24"/>
    <w:pPr>
      <w:tabs>
        <w:tab w:val="center" w:pos="4677"/>
        <w:tab w:val="right" w:pos="9355"/>
      </w:tabs>
    </w:pPr>
  </w:style>
  <w:style w:type="paragraph" w:styleId="HTML">
    <w:name w:val="HTML Address"/>
    <w:basedOn w:val="a"/>
    <w:semiHidden/>
    <w:rsid w:val="00127D24"/>
    <w:rPr>
      <w:i/>
      <w:iCs/>
    </w:rPr>
  </w:style>
  <w:style w:type="paragraph" w:styleId="a5">
    <w:name w:val="footer"/>
    <w:basedOn w:val="a"/>
    <w:link w:val="a6"/>
    <w:uiPriority w:val="99"/>
    <w:rsid w:val="00127D24"/>
    <w:pPr>
      <w:tabs>
        <w:tab w:val="center" w:pos="4677"/>
        <w:tab w:val="right" w:pos="9355"/>
      </w:tabs>
    </w:pPr>
  </w:style>
  <w:style w:type="paragraph" w:styleId="20">
    <w:name w:val="toc 2"/>
    <w:basedOn w:val="a"/>
    <w:next w:val="a"/>
    <w:autoRedefine/>
    <w:uiPriority w:val="39"/>
    <w:rsid w:val="00472CA0"/>
    <w:pPr>
      <w:tabs>
        <w:tab w:val="left" w:pos="851"/>
        <w:tab w:val="right" w:leader="dot" w:pos="9000"/>
      </w:tabs>
      <w:ind w:left="879" w:right="289" w:hanging="522"/>
      <w:jc w:val="left"/>
    </w:pPr>
    <w:rPr>
      <w:szCs w:val="24"/>
    </w:rPr>
  </w:style>
  <w:style w:type="paragraph" w:styleId="31">
    <w:name w:val="toc 3"/>
    <w:basedOn w:val="a"/>
    <w:next w:val="a"/>
    <w:autoRedefine/>
    <w:uiPriority w:val="39"/>
    <w:rsid w:val="00127D24"/>
    <w:pPr>
      <w:tabs>
        <w:tab w:val="left" w:pos="2262"/>
        <w:tab w:val="right" w:leader="dot" w:pos="10080"/>
      </w:tabs>
      <w:ind w:left="1512" w:hanging="666"/>
      <w:jc w:val="left"/>
    </w:pPr>
    <w:rPr>
      <w:i/>
      <w:iCs/>
      <w:szCs w:val="24"/>
    </w:rPr>
  </w:style>
  <w:style w:type="paragraph" w:styleId="40">
    <w:name w:val="toc 4"/>
    <w:basedOn w:val="a"/>
    <w:next w:val="a"/>
    <w:autoRedefine/>
    <w:semiHidden/>
    <w:rsid w:val="00127D24"/>
    <w:pPr>
      <w:ind w:left="600"/>
      <w:jc w:val="left"/>
    </w:pPr>
    <w:rPr>
      <w:rFonts w:ascii="Times New Roman" w:hAnsi="Times New Roman"/>
      <w:szCs w:val="21"/>
    </w:rPr>
  </w:style>
  <w:style w:type="paragraph" w:styleId="50">
    <w:name w:val="toc 5"/>
    <w:basedOn w:val="a"/>
    <w:next w:val="a"/>
    <w:autoRedefine/>
    <w:semiHidden/>
    <w:rsid w:val="00127D24"/>
    <w:pPr>
      <w:ind w:left="960"/>
    </w:pPr>
  </w:style>
  <w:style w:type="paragraph" w:styleId="60">
    <w:name w:val="toc 6"/>
    <w:basedOn w:val="a"/>
    <w:next w:val="a"/>
    <w:autoRedefine/>
    <w:semiHidden/>
    <w:rsid w:val="00127D24"/>
    <w:pPr>
      <w:ind w:left="1200"/>
    </w:pPr>
  </w:style>
  <w:style w:type="paragraph" w:styleId="7">
    <w:name w:val="toc 7"/>
    <w:basedOn w:val="a"/>
    <w:next w:val="a"/>
    <w:autoRedefine/>
    <w:semiHidden/>
    <w:rsid w:val="00127D24"/>
    <w:pPr>
      <w:ind w:left="1440"/>
    </w:pPr>
  </w:style>
  <w:style w:type="paragraph" w:styleId="8">
    <w:name w:val="toc 8"/>
    <w:basedOn w:val="a"/>
    <w:next w:val="a"/>
    <w:autoRedefine/>
    <w:semiHidden/>
    <w:rsid w:val="00127D24"/>
    <w:pPr>
      <w:ind w:left="1680"/>
    </w:pPr>
  </w:style>
  <w:style w:type="paragraph" w:styleId="9">
    <w:name w:val="toc 9"/>
    <w:basedOn w:val="a"/>
    <w:next w:val="a"/>
    <w:autoRedefine/>
    <w:semiHidden/>
    <w:rsid w:val="00127D24"/>
    <w:pPr>
      <w:ind w:left="1920"/>
    </w:pPr>
  </w:style>
  <w:style w:type="paragraph" w:styleId="a7">
    <w:name w:val="Body Text"/>
    <w:basedOn w:val="a"/>
    <w:link w:val="a8"/>
    <w:rsid w:val="00127D24"/>
  </w:style>
  <w:style w:type="paragraph" w:customStyle="1" w:styleId="phheader1withoutnum">
    <w:name w:val="ph_header_1_without_num"/>
    <w:basedOn w:val="10"/>
    <w:next w:val="phnormal"/>
    <w:rsid w:val="00127D24"/>
    <w:pPr>
      <w:numPr>
        <w:numId w:val="0"/>
      </w:numPr>
      <w:ind w:left="720"/>
    </w:pPr>
  </w:style>
  <w:style w:type="character" w:customStyle="1" w:styleId="phcontent0">
    <w:name w:val="ph_content Знак"/>
    <w:link w:val="phcontent"/>
    <w:rsid w:val="0063118D"/>
    <w:rPr>
      <w:rFonts w:ascii="Arial" w:hAnsi="Arial" w:cs="Arial"/>
      <w:b/>
      <w:bCs/>
      <w:sz w:val="28"/>
      <w:szCs w:val="28"/>
      <w:lang w:val="ru-RU" w:eastAsia="ru-RU" w:bidi="ar-SA"/>
    </w:rPr>
  </w:style>
  <w:style w:type="character" w:customStyle="1" w:styleId="phtitlevoid0">
    <w:name w:val="ph_title_void Знак"/>
    <w:link w:val="phtitlevoid"/>
    <w:rsid w:val="0063118D"/>
    <w:rPr>
      <w:rFonts w:ascii="Arial" w:hAnsi="Arial" w:cs="Arial"/>
      <w:b/>
      <w:bCs/>
      <w:sz w:val="28"/>
      <w:szCs w:val="28"/>
      <w:lang w:val="ru-RU" w:eastAsia="ru-RU" w:bidi="ar-SA"/>
    </w:rPr>
  </w:style>
  <w:style w:type="character" w:styleId="a9">
    <w:name w:val="page number"/>
    <w:basedOn w:val="a0"/>
    <w:rsid w:val="00970E6A"/>
  </w:style>
  <w:style w:type="table" w:styleId="aa">
    <w:name w:val="Table Grid"/>
    <w:basedOn w:val="a1"/>
    <w:rsid w:val="004C53D4"/>
    <w:pPr>
      <w:spacing w:before="20" w:after="120"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hbase0">
    <w:name w:val="ph_base Знак"/>
    <w:link w:val="phbase"/>
    <w:rsid w:val="00943929"/>
    <w:rPr>
      <w:rFonts w:ascii="Arial" w:hAnsi="Arial"/>
      <w:sz w:val="24"/>
      <w:lang w:val="ru-RU" w:eastAsia="ru-RU" w:bidi="ar-SA"/>
    </w:rPr>
  </w:style>
  <w:style w:type="character" w:customStyle="1" w:styleId="phcomment0">
    <w:name w:val="ph_comment Знак"/>
    <w:link w:val="phcomment"/>
    <w:rsid w:val="00943929"/>
    <w:rPr>
      <w:rFonts w:ascii="Arial Narrow" w:hAnsi="Arial Narrow"/>
      <w:vanish/>
      <w:color w:val="0000FF"/>
      <w:sz w:val="24"/>
      <w:lang w:val="ru-RU" w:eastAsia="ru-RU" w:bidi="ar-SA"/>
    </w:rPr>
  </w:style>
  <w:style w:type="paragraph" w:customStyle="1" w:styleId="phadditontype">
    <w:name w:val="ph_additon_type"/>
    <w:basedOn w:val="phbase"/>
    <w:next w:val="phnormal"/>
    <w:rsid w:val="00127D24"/>
    <w:pPr>
      <w:jc w:val="center"/>
    </w:pPr>
    <w:rPr>
      <w:i/>
    </w:rPr>
  </w:style>
  <w:style w:type="paragraph" w:customStyle="1" w:styleId="phtablecolcaptionunderline">
    <w:name w:val="ph_table_colcaption_underline"/>
    <w:basedOn w:val="phtablecolcaption"/>
    <w:next w:val="phtablecell"/>
    <w:rsid w:val="00127D24"/>
    <w:rPr>
      <w:u w:val="single"/>
    </w:rPr>
  </w:style>
  <w:style w:type="paragraph" w:customStyle="1" w:styleId="phstampleft">
    <w:name w:val="ph_stamp_left"/>
    <w:basedOn w:val="phstamp"/>
    <w:rsid w:val="00127D24"/>
    <w:pPr>
      <w:jc w:val="left"/>
    </w:pPr>
    <w:rPr>
      <w:sz w:val="18"/>
    </w:rPr>
  </w:style>
  <w:style w:type="paragraph" w:customStyle="1" w:styleId="ab">
    <w:name w:val="Обычный (веб)"/>
    <w:basedOn w:val="a"/>
    <w:rsid w:val="00063118"/>
    <w:pPr>
      <w:spacing w:before="100" w:beforeAutospacing="1" w:after="100" w:afterAutospacing="1" w:line="240" w:lineRule="auto"/>
      <w:jc w:val="left"/>
    </w:pPr>
    <w:rPr>
      <w:rFonts w:ascii="Times New Roman" w:eastAsia="SimSun" w:hAnsi="Times New Roman"/>
      <w:szCs w:val="24"/>
    </w:rPr>
  </w:style>
  <w:style w:type="paragraph" w:customStyle="1" w:styleId="ac">
    <w:name w:val="ТЗ"/>
    <w:basedOn w:val="a"/>
    <w:link w:val="ad"/>
    <w:rsid w:val="00063118"/>
    <w:pPr>
      <w:spacing w:before="0"/>
      <w:ind w:firstLine="851"/>
    </w:pPr>
    <w:rPr>
      <w:rFonts w:ascii="Times New Roman" w:eastAsia="SimSun" w:hAnsi="Times New Roman"/>
    </w:rPr>
  </w:style>
  <w:style w:type="character" w:customStyle="1" w:styleId="ad">
    <w:name w:val="ТЗ Знак"/>
    <w:link w:val="ac"/>
    <w:locked/>
    <w:rsid w:val="00063118"/>
    <w:rPr>
      <w:rFonts w:eastAsia="SimSun"/>
      <w:sz w:val="24"/>
      <w:lang w:val="ru-RU" w:eastAsia="ru-RU" w:bidi="ar-SA"/>
    </w:rPr>
  </w:style>
  <w:style w:type="character" w:styleId="ae">
    <w:name w:val="annotation reference"/>
    <w:semiHidden/>
    <w:rsid w:val="00063118"/>
    <w:rPr>
      <w:sz w:val="16"/>
    </w:rPr>
  </w:style>
  <w:style w:type="paragraph" w:styleId="af">
    <w:name w:val="Document Map"/>
    <w:basedOn w:val="a"/>
    <w:rsid w:val="00127D24"/>
    <w:pPr>
      <w:shd w:val="clear" w:color="auto" w:fill="000080"/>
    </w:pPr>
    <w:rPr>
      <w:rFonts w:ascii="Tahoma" w:hAnsi="Tahoma" w:cs="Tahoma"/>
      <w:sz w:val="20"/>
    </w:rPr>
  </w:style>
  <w:style w:type="paragraph" w:styleId="af0">
    <w:name w:val="annotation text"/>
    <w:basedOn w:val="a"/>
    <w:link w:val="af1"/>
    <w:semiHidden/>
    <w:rsid w:val="00063118"/>
    <w:pPr>
      <w:spacing w:before="0" w:after="200" w:line="240" w:lineRule="auto"/>
      <w:jc w:val="left"/>
    </w:pPr>
    <w:rPr>
      <w:rFonts w:ascii="Calibri" w:hAnsi="Calibri"/>
      <w:sz w:val="20"/>
      <w:lang w:eastAsia="en-US"/>
    </w:rPr>
  </w:style>
  <w:style w:type="character" w:customStyle="1" w:styleId="af1">
    <w:name w:val="Текст примечания Знак"/>
    <w:link w:val="af0"/>
    <w:semiHidden/>
    <w:locked/>
    <w:rsid w:val="00063118"/>
    <w:rPr>
      <w:rFonts w:ascii="Calibri" w:hAnsi="Calibri"/>
      <w:lang w:val="ru-RU" w:eastAsia="en-US" w:bidi="ar-SA"/>
    </w:rPr>
  </w:style>
  <w:style w:type="paragraph" w:styleId="af2">
    <w:name w:val="Balloon Text"/>
    <w:basedOn w:val="a"/>
    <w:semiHidden/>
    <w:rsid w:val="00063118"/>
    <w:rPr>
      <w:rFonts w:ascii="Tahoma" w:hAnsi="Tahoma" w:cs="Tahoma"/>
      <w:sz w:val="16"/>
      <w:szCs w:val="16"/>
    </w:rPr>
  </w:style>
  <w:style w:type="paragraph" w:customStyle="1" w:styleId="phNormal1">
    <w:name w:val="ph_Normal"/>
    <w:basedOn w:val="a"/>
    <w:link w:val="phNormal2"/>
    <w:rsid w:val="00923635"/>
    <w:pPr>
      <w:spacing w:before="0"/>
      <w:ind w:firstLine="720"/>
    </w:pPr>
    <w:rPr>
      <w:rFonts w:ascii="Times New Roman" w:eastAsia="Calibri" w:hAnsi="Times New Roman"/>
      <w:color w:val="000000"/>
      <w:szCs w:val="24"/>
    </w:rPr>
  </w:style>
  <w:style w:type="character" w:customStyle="1" w:styleId="phNormal2">
    <w:name w:val="ph_Normal Знак"/>
    <w:link w:val="phNormal1"/>
    <w:locked/>
    <w:rsid w:val="00923635"/>
    <w:rPr>
      <w:rFonts w:eastAsia="Calibri"/>
      <w:color w:val="000000"/>
      <w:sz w:val="24"/>
      <w:szCs w:val="24"/>
      <w:lang w:val="ru-RU" w:eastAsia="ru-RU" w:bidi="ar-SA"/>
    </w:rPr>
  </w:style>
  <w:style w:type="paragraph" w:styleId="af3">
    <w:name w:val="caption"/>
    <w:aliases w:val="Название объекта Знак1,Название объекта Знак Знак,Название объекта Знак2 Знак Знак,Название объекта Знак Знак1 Знак Знак,Название объекта Знак1 Знак Знак Знак Знак,Название объекта Знак Знак Знак Знак Знак Знак,Наименование объекта"/>
    <w:basedOn w:val="a"/>
    <w:next w:val="a"/>
    <w:link w:val="af4"/>
    <w:qFormat/>
    <w:rsid w:val="00923635"/>
    <w:pPr>
      <w:spacing w:before="120" w:line="276" w:lineRule="auto"/>
      <w:jc w:val="left"/>
    </w:pPr>
    <w:rPr>
      <w:rFonts w:ascii="Calibri" w:eastAsia="Calibri" w:hAnsi="Calibri"/>
      <w:b/>
      <w:bCs/>
      <w:sz w:val="20"/>
      <w:lang w:val="x-none" w:eastAsia="en-US"/>
    </w:rPr>
  </w:style>
  <w:style w:type="character" w:customStyle="1" w:styleId="af4">
    <w:name w:val="Название объекта Знак"/>
    <w:aliases w:val="Название объекта Знак1 Знак,Название объекта Знак Знак Знак,Название объекта Знак2 Знак Знак Знак,Название объекта Знак Знак1 Знак Знак Знак,Название объекта Знак1 Знак Знак Знак Знак Знак,Наименование объекта Знак"/>
    <w:link w:val="af3"/>
    <w:rsid w:val="00923635"/>
    <w:rPr>
      <w:rFonts w:ascii="Calibri" w:eastAsia="Calibri" w:hAnsi="Calibri"/>
      <w:b/>
      <w:bCs/>
      <w:lang w:val="x-none" w:eastAsia="en-US" w:bidi="ar-SA"/>
    </w:rPr>
  </w:style>
  <w:style w:type="paragraph" w:styleId="af5">
    <w:name w:val="Plain Text"/>
    <w:basedOn w:val="a"/>
    <w:link w:val="af6"/>
    <w:autoRedefine/>
    <w:qFormat/>
    <w:rsid w:val="00923635"/>
    <w:pPr>
      <w:spacing w:before="60" w:after="60" w:line="240" w:lineRule="auto"/>
      <w:ind w:firstLine="567"/>
    </w:pPr>
    <w:rPr>
      <w:rFonts w:ascii="Times New Roman" w:eastAsia="Calibri" w:hAnsi="Times New Roman"/>
      <w:bCs/>
      <w:iCs/>
      <w:szCs w:val="24"/>
      <w:lang w:val="x-none" w:eastAsia="x-none"/>
    </w:rPr>
  </w:style>
  <w:style w:type="character" w:customStyle="1" w:styleId="af6">
    <w:name w:val="Текст Знак"/>
    <w:link w:val="af5"/>
    <w:rsid w:val="00923635"/>
    <w:rPr>
      <w:rFonts w:eastAsia="Calibri"/>
      <w:bCs/>
      <w:iCs/>
      <w:sz w:val="24"/>
      <w:szCs w:val="24"/>
      <w:lang w:val="x-none" w:eastAsia="x-none" w:bidi="ar-SA"/>
    </w:rPr>
  </w:style>
  <w:style w:type="paragraph" w:customStyle="1" w:styleId="af7">
    <w:name w:val="Таблица текст"/>
    <w:basedOn w:val="a"/>
    <w:autoRedefine/>
    <w:rsid w:val="00923635"/>
    <w:pPr>
      <w:spacing w:before="60" w:after="60" w:line="240" w:lineRule="auto"/>
    </w:pPr>
    <w:rPr>
      <w:rFonts w:ascii="Times New Roman" w:eastAsia="Arial Unicode MS" w:hAnsi="Times New Roman"/>
      <w:bCs/>
      <w:szCs w:val="24"/>
      <w:lang w:val="x-none" w:eastAsia="x-none"/>
    </w:rPr>
  </w:style>
  <w:style w:type="paragraph" w:customStyle="1" w:styleId="12">
    <w:name w:val="Список маркированный 1"/>
    <w:basedOn w:val="a"/>
    <w:qFormat/>
    <w:rsid w:val="00923635"/>
    <w:pPr>
      <w:tabs>
        <w:tab w:val="num" w:pos="1494"/>
      </w:tabs>
      <w:spacing w:before="60" w:after="60" w:line="240" w:lineRule="auto"/>
      <w:ind w:left="1494" w:hanging="360"/>
      <w:jc w:val="left"/>
    </w:pPr>
    <w:rPr>
      <w:rFonts w:ascii="Times New Roman" w:hAnsi="Times New Roman"/>
      <w:szCs w:val="24"/>
    </w:rPr>
  </w:style>
  <w:style w:type="paragraph" w:customStyle="1" w:styleId="af8">
    <w:name w:val="Текст в таблицах"/>
    <w:basedOn w:val="af5"/>
    <w:qFormat/>
    <w:locked/>
    <w:rsid w:val="00923635"/>
    <w:pPr>
      <w:spacing w:after="120"/>
      <w:ind w:firstLine="57"/>
      <w:jc w:val="center"/>
    </w:pPr>
    <w:rPr>
      <w:rFonts w:eastAsia="Times New Roman"/>
      <w:b/>
      <w:szCs w:val="20"/>
    </w:rPr>
  </w:style>
  <w:style w:type="paragraph" w:styleId="af9">
    <w:name w:val="footnote text"/>
    <w:basedOn w:val="a"/>
    <w:link w:val="afa"/>
    <w:semiHidden/>
    <w:rsid w:val="00923635"/>
    <w:pPr>
      <w:spacing w:before="0" w:line="240" w:lineRule="auto"/>
      <w:jc w:val="left"/>
    </w:pPr>
    <w:rPr>
      <w:rFonts w:ascii="Calibri" w:hAnsi="Calibri"/>
      <w:sz w:val="20"/>
      <w:lang w:val="x-none" w:eastAsia="en-US"/>
    </w:rPr>
  </w:style>
  <w:style w:type="character" w:customStyle="1" w:styleId="afa">
    <w:name w:val="Текст сноски Знак"/>
    <w:link w:val="af9"/>
    <w:semiHidden/>
    <w:rsid w:val="00923635"/>
    <w:rPr>
      <w:rFonts w:ascii="Calibri" w:hAnsi="Calibri"/>
      <w:lang w:val="x-none" w:eastAsia="en-US" w:bidi="ar-SA"/>
    </w:rPr>
  </w:style>
  <w:style w:type="character" w:styleId="afb">
    <w:name w:val="footnote reference"/>
    <w:rsid w:val="00923635"/>
    <w:rPr>
      <w:vertAlign w:val="superscript"/>
    </w:rPr>
  </w:style>
  <w:style w:type="paragraph" w:customStyle="1" w:styleId="afc">
    <w:name w:val="ТЗ Обычный"/>
    <w:rsid w:val="00923635"/>
    <w:pPr>
      <w:spacing w:before="60" w:after="60"/>
      <w:ind w:firstLine="567"/>
      <w:jc w:val="both"/>
    </w:pPr>
    <w:rPr>
      <w:rFonts w:eastAsia="Calibri" w:cs="Arial"/>
      <w:bCs/>
      <w:iCs/>
      <w:sz w:val="24"/>
      <w:szCs w:val="24"/>
    </w:rPr>
  </w:style>
  <w:style w:type="paragraph" w:customStyle="1" w:styleId="phBullet">
    <w:name w:val="ph_Bullet"/>
    <w:basedOn w:val="phNormal1"/>
    <w:link w:val="phBullet0"/>
    <w:rsid w:val="00923635"/>
    <w:pPr>
      <w:numPr>
        <w:numId w:val="8"/>
      </w:numPr>
    </w:pPr>
    <w:rPr>
      <w:rFonts w:eastAsia="Times New Roman"/>
      <w:color w:val="auto"/>
    </w:rPr>
  </w:style>
  <w:style w:type="character" w:customStyle="1" w:styleId="phBullet0">
    <w:name w:val="ph_Bullet Знак Знак"/>
    <w:link w:val="phBullet"/>
    <w:rsid w:val="00923635"/>
    <w:rPr>
      <w:sz w:val="24"/>
      <w:szCs w:val="24"/>
    </w:rPr>
  </w:style>
  <w:style w:type="paragraph" w:customStyle="1" w:styleId="phAddition2">
    <w:name w:val="ph_Addition2"/>
    <w:basedOn w:val="phNormal1"/>
    <w:next w:val="a"/>
    <w:rsid w:val="00923635"/>
    <w:pPr>
      <w:ind w:firstLine="0"/>
      <w:jc w:val="center"/>
    </w:pPr>
    <w:rPr>
      <w:rFonts w:eastAsia="Times New Roman"/>
      <w:color w:val="auto"/>
    </w:rPr>
  </w:style>
  <w:style w:type="paragraph" w:customStyle="1" w:styleId="13">
    <w:name w:val="Абзац списка1"/>
    <w:basedOn w:val="a"/>
    <w:rsid w:val="00A5345E"/>
    <w:pPr>
      <w:spacing w:before="0" w:after="200" w:line="276" w:lineRule="auto"/>
      <w:ind w:left="720"/>
      <w:jc w:val="left"/>
    </w:pPr>
    <w:rPr>
      <w:rFonts w:ascii="Calibri" w:hAnsi="Calibri"/>
      <w:sz w:val="22"/>
      <w:szCs w:val="22"/>
      <w:lang w:eastAsia="en-US"/>
    </w:rPr>
  </w:style>
  <w:style w:type="paragraph" w:styleId="afd">
    <w:name w:val="annotation subject"/>
    <w:basedOn w:val="af0"/>
    <w:next w:val="af0"/>
    <w:semiHidden/>
    <w:rsid w:val="00D735A6"/>
    <w:pPr>
      <w:spacing w:before="20" w:after="120" w:line="360" w:lineRule="auto"/>
      <w:jc w:val="both"/>
    </w:pPr>
    <w:rPr>
      <w:rFonts w:ascii="Arial" w:hAnsi="Arial"/>
      <w:b/>
      <w:bCs/>
      <w:lang w:eastAsia="ru-RU"/>
    </w:rPr>
  </w:style>
  <w:style w:type="paragraph" w:customStyle="1" w:styleId="afe">
    <w:name w:val="Текст в таблице заголовок"/>
    <w:basedOn w:val="af7"/>
    <w:rsid w:val="00402D40"/>
    <w:pPr>
      <w:jc w:val="center"/>
    </w:pPr>
    <w:rPr>
      <w:b/>
    </w:rPr>
  </w:style>
  <w:style w:type="paragraph" w:customStyle="1" w:styleId="14">
    <w:name w:val="Список1"/>
    <w:basedOn w:val="af5"/>
    <w:link w:val="15"/>
    <w:qFormat/>
    <w:rsid w:val="00402D40"/>
    <w:pPr>
      <w:ind w:left="993" w:hanging="360"/>
    </w:pPr>
  </w:style>
  <w:style w:type="character" w:customStyle="1" w:styleId="15">
    <w:name w:val="Список1 Знак"/>
    <w:basedOn w:val="af6"/>
    <w:link w:val="14"/>
    <w:rsid w:val="00402D40"/>
    <w:rPr>
      <w:rFonts w:eastAsia="Calibri"/>
      <w:bCs/>
      <w:iCs/>
      <w:sz w:val="24"/>
      <w:szCs w:val="24"/>
      <w:lang w:val="x-none" w:eastAsia="x-none" w:bidi="ar-SA"/>
    </w:rPr>
  </w:style>
  <w:style w:type="paragraph" w:customStyle="1" w:styleId="aff">
    <w:name w:val="ТЗ.Таблица.Содержимое"/>
    <w:basedOn w:val="a"/>
    <w:rsid w:val="00402D40"/>
    <w:pPr>
      <w:spacing w:before="60" w:after="60" w:line="312" w:lineRule="auto"/>
    </w:pPr>
    <w:rPr>
      <w:rFonts w:ascii="Times New Roman" w:hAnsi="Times New Roman"/>
      <w:szCs w:val="24"/>
    </w:rPr>
  </w:style>
  <w:style w:type="paragraph" w:customStyle="1" w:styleId="aff0">
    <w:name w:val="ТЗ.Таблица.Шапка"/>
    <w:basedOn w:val="aff"/>
    <w:rsid w:val="00402D40"/>
    <w:pPr>
      <w:keepLines/>
      <w:jc w:val="center"/>
    </w:pPr>
    <w:rPr>
      <w:b/>
    </w:rPr>
  </w:style>
  <w:style w:type="paragraph" w:styleId="aff1">
    <w:name w:val="Body Text First Indent"/>
    <w:basedOn w:val="a7"/>
    <w:link w:val="aff2"/>
    <w:rsid w:val="0060054F"/>
    <w:pPr>
      <w:ind w:firstLine="210"/>
    </w:pPr>
  </w:style>
  <w:style w:type="character" w:customStyle="1" w:styleId="aff2">
    <w:name w:val="Красная строка Знак"/>
    <w:link w:val="aff1"/>
    <w:locked/>
    <w:rsid w:val="0060054F"/>
    <w:rPr>
      <w:rFonts w:ascii="Arial" w:hAnsi="Arial"/>
      <w:sz w:val="24"/>
      <w:lang w:val="ru-RU" w:eastAsia="ru-RU" w:bidi="ar-SA"/>
    </w:rPr>
  </w:style>
  <w:style w:type="character" w:customStyle="1" w:styleId="41">
    <w:name w:val="Знак Знак4"/>
    <w:rsid w:val="009B1D9C"/>
    <w:rPr>
      <w:rFonts w:ascii="Arial" w:hAnsi="Arial"/>
    </w:rPr>
  </w:style>
  <w:style w:type="paragraph" w:customStyle="1" w:styleId="phTitleTable">
    <w:name w:val="ph_TitleTable"/>
    <w:basedOn w:val="a"/>
    <w:next w:val="phNormal1"/>
    <w:rsid w:val="009B1D9C"/>
    <w:pPr>
      <w:spacing w:before="120" w:line="276" w:lineRule="auto"/>
      <w:ind w:left="1068"/>
      <w:jc w:val="center"/>
    </w:pPr>
    <w:rPr>
      <w:rFonts w:ascii="Times New Roman" w:hAnsi="Times New Roman"/>
      <w:b/>
      <w:szCs w:val="24"/>
      <w:lang w:eastAsia="x-none"/>
    </w:rPr>
  </w:style>
  <w:style w:type="paragraph" w:customStyle="1" w:styleId="phTableText">
    <w:name w:val="ph_TableText"/>
    <w:basedOn w:val="phNormal1"/>
    <w:link w:val="phTableText0"/>
    <w:rsid w:val="009B1D9C"/>
    <w:pPr>
      <w:spacing w:before="120" w:after="120" w:line="240" w:lineRule="auto"/>
      <w:ind w:left="1068" w:firstLine="0"/>
      <w:jc w:val="left"/>
    </w:pPr>
    <w:rPr>
      <w:rFonts w:eastAsia="Times New Roman"/>
      <w:color w:val="auto"/>
      <w:lang w:val="x-none" w:eastAsia="x-none"/>
    </w:rPr>
  </w:style>
  <w:style w:type="character" w:customStyle="1" w:styleId="phTableText0">
    <w:name w:val="ph_TableText Знак"/>
    <w:link w:val="phTableText"/>
    <w:rsid w:val="009B1D9C"/>
    <w:rPr>
      <w:sz w:val="24"/>
      <w:szCs w:val="24"/>
      <w:lang w:val="x-none" w:eastAsia="x-none" w:bidi="ar-SA"/>
    </w:rPr>
  </w:style>
  <w:style w:type="character" w:customStyle="1" w:styleId="H2">
    <w:name w:val="H2 Знак"/>
    <w:aliases w:val="Numbered text 3 Знак,2 headline Знак,h Знак,headline Знак,h2 Знак Знак"/>
    <w:rsid w:val="009B1D9C"/>
    <w:rPr>
      <w:rFonts w:ascii="Times New Roman" w:eastAsia="Times New Roman" w:hAnsi="Times New Roman"/>
      <w:b/>
      <w:bCs/>
      <w:sz w:val="26"/>
      <w:szCs w:val="28"/>
    </w:rPr>
  </w:style>
  <w:style w:type="character" w:customStyle="1" w:styleId="16">
    <w:name w:val="Знак Знак1"/>
    <w:rsid w:val="009B1D9C"/>
    <w:rPr>
      <w:rFonts w:ascii="Consolas" w:eastAsia="Calibri" w:hAnsi="Consolas"/>
      <w:sz w:val="21"/>
      <w:szCs w:val="21"/>
      <w:lang w:eastAsia="en-US"/>
    </w:rPr>
  </w:style>
  <w:style w:type="paragraph" w:customStyle="1" w:styleId="phTable">
    <w:name w:val="ph_Table"/>
    <w:basedOn w:val="af3"/>
    <w:link w:val="phTableChar"/>
    <w:rsid w:val="009B1D9C"/>
    <w:pPr>
      <w:spacing w:after="120" w:line="240" w:lineRule="auto"/>
      <w:outlineLvl w:val="0"/>
    </w:pPr>
    <w:rPr>
      <w:rFonts w:ascii="Times New Roman" w:hAnsi="Times New Roman" w:cs="Arial"/>
      <w:bCs w:val="0"/>
      <w:kern w:val="28"/>
      <w:sz w:val="24"/>
      <w:lang w:val="ru-RU" w:eastAsia="ru-RU"/>
    </w:rPr>
  </w:style>
  <w:style w:type="character" w:customStyle="1" w:styleId="phTableChar">
    <w:name w:val="ph_Table Char"/>
    <w:link w:val="phTable"/>
    <w:locked/>
    <w:rsid w:val="009B1D9C"/>
    <w:rPr>
      <w:rFonts w:eastAsia="Calibri" w:cs="Arial"/>
      <w:b/>
      <w:kern w:val="28"/>
      <w:sz w:val="24"/>
      <w:lang w:val="ru-RU" w:eastAsia="ru-RU" w:bidi="ar-SA"/>
    </w:rPr>
  </w:style>
  <w:style w:type="character" w:customStyle="1" w:styleId="phnormal0">
    <w:name w:val="ph_normal Знак"/>
    <w:basedOn w:val="phbase0"/>
    <w:link w:val="phnormal"/>
    <w:rsid w:val="00404E7E"/>
    <w:rPr>
      <w:rFonts w:ascii="Arial" w:hAnsi="Arial"/>
      <w:sz w:val="24"/>
      <w:lang w:val="ru-RU" w:eastAsia="ru-RU" w:bidi="ar-SA"/>
    </w:rPr>
  </w:style>
  <w:style w:type="character" w:styleId="aff3">
    <w:name w:val="Emphasis"/>
    <w:qFormat/>
    <w:rsid w:val="00862456"/>
    <w:rPr>
      <w:rFonts w:cs="Times New Roman"/>
      <w:i/>
    </w:rPr>
  </w:style>
  <w:style w:type="character" w:customStyle="1" w:styleId="a8">
    <w:name w:val="Основной текст Знак"/>
    <w:link w:val="a7"/>
    <w:rsid w:val="00AB72F2"/>
    <w:rPr>
      <w:rFonts w:ascii="Arial" w:hAnsi="Arial"/>
      <w:sz w:val="24"/>
      <w:lang w:val="ru-RU" w:eastAsia="ru-RU" w:bidi="ar-SA"/>
    </w:rPr>
  </w:style>
  <w:style w:type="paragraph" w:customStyle="1" w:styleId="ConsPlusNormal">
    <w:name w:val="ConsPlusNormal"/>
    <w:rsid w:val="00911BA4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phlistitemized10">
    <w:name w:val="ph_list_itemized_1 Знак"/>
    <w:link w:val="phlistitemized1"/>
    <w:rsid w:val="00741FB5"/>
    <w:rPr>
      <w:rFonts w:ascii="Arial" w:hAnsi="Arial" w:cs="Arial"/>
      <w:sz w:val="24"/>
      <w:lang w:eastAsia="en-US"/>
    </w:rPr>
  </w:style>
  <w:style w:type="character" w:customStyle="1" w:styleId="30">
    <w:name w:val="Заголовок 3 Знак"/>
    <w:aliases w:val="H3 Знак, Char Знак"/>
    <w:link w:val="3"/>
    <w:rsid w:val="00C82297"/>
    <w:rPr>
      <w:rFonts w:ascii="Arial" w:hAnsi="Arial"/>
      <w:b/>
      <w:bCs/>
      <w:sz w:val="24"/>
    </w:rPr>
  </w:style>
  <w:style w:type="paragraph" w:styleId="aff4">
    <w:name w:val="Body Text Indent"/>
    <w:basedOn w:val="a"/>
    <w:rsid w:val="00F5306F"/>
    <w:pPr>
      <w:ind w:left="283"/>
    </w:pPr>
  </w:style>
  <w:style w:type="paragraph" w:customStyle="1" w:styleId="phList">
    <w:name w:val="ph_List"/>
    <w:basedOn w:val="phNormal1"/>
    <w:link w:val="phList0"/>
    <w:rsid w:val="00E809FB"/>
    <w:pPr>
      <w:numPr>
        <w:numId w:val="9"/>
      </w:numPr>
    </w:pPr>
    <w:rPr>
      <w:rFonts w:eastAsia="Times New Roman"/>
      <w:color w:val="auto"/>
      <w:lang w:val="en-US"/>
    </w:rPr>
  </w:style>
  <w:style w:type="character" w:customStyle="1" w:styleId="phList0">
    <w:name w:val="ph_List Знак Знак"/>
    <w:link w:val="phList"/>
    <w:rsid w:val="00E809FB"/>
    <w:rPr>
      <w:sz w:val="24"/>
      <w:szCs w:val="24"/>
      <w:lang w:val="en-US"/>
    </w:rPr>
  </w:style>
  <w:style w:type="paragraph" w:styleId="aff5">
    <w:name w:val="List Paragraph"/>
    <w:basedOn w:val="a"/>
    <w:uiPriority w:val="34"/>
    <w:qFormat/>
    <w:rsid w:val="000A3545"/>
    <w:pPr>
      <w:keepNext w:val="0"/>
      <w:spacing w:before="0"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customStyle="1" w:styleId="aff6">
    <w:name w:val="Текст документа"/>
    <w:link w:val="aff7"/>
    <w:qFormat/>
    <w:rsid w:val="00514173"/>
    <w:pPr>
      <w:spacing w:before="120" w:after="120" w:line="360" w:lineRule="atLeast"/>
      <w:ind w:firstLine="567"/>
      <w:jc w:val="both"/>
    </w:pPr>
    <w:rPr>
      <w:rFonts w:eastAsia="Calibri"/>
      <w:sz w:val="28"/>
      <w:lang w:eastAsia="ko-KR"/>
    </w:rPr>
  </w:style>
  <w:style w:type="character" w:customStyle="1" w:styleId="aff7">
    <w:name w:val="Текст документа Знак"/>
    <w:link w:val="aff6"/>
    <w:rsid w:val="00514173"/>
    <w:rPr>
      <w:rFonts w:eastAsia="Calibri"/>
      <w:sz w:val="28"/>
      <w:lang w:eastAsia="ko-KR"/>
    </w:rPr>
  </w:style>
  <w:style w:type="paragraph" w:customStyle="1" w:styleId="1">
    <w:name w:val="Маркир. 1"/>
    <w:basedOn w:val="aff6"/>
    <w:link w:val="17"/>
    <w:qFormat/>
    <w:rsid w:val="00514173"/>
    <w:pPr>
      <w:numPr>
        <w:numId w:val="11"/>
      </w:numPr>
      <w:tabs>
        <w:tab w:val="left" w:pos="170"/>
      </w:tabs>
      <w:spacing w:line="360" w:lineRule="exact"/>
      <w:ind w:right="57"/>
    </w:pPr>
  </w:style>
  <w:style w:type="character" w:customStyle="1" w:styleId="17">
    <w:name w:val="Маркир. 1 Знак"/>
    <w:link w:val="1"/>
    <w:rsid w:val="00514173"/>
    <w:rPr>
      <w:rFonts w:eastAsia="Calibri"/>
      <w:sz w:val="28"/>
      <w:lang w:eastAsia="ko-KR"/>
    </w:rPr>
  </w:style>
  <w:style w:type="paragraph" w:styleId="aff8">
    <w:name w:val="TOC Heading"/>
    <w:basedOn w:val="10"/>
    <w:next w:val="a"/>
    <w:uiPriority w:val="39"/>
    <w:unhideWhenUsed/>
    <w:qFormat/>
    <w:rsid w:val="00106739"/>
    <w:pPr>
      <w:pageBreakBefore w:val="0"/>
      <w:numPr>
        <w:numId w:val="0"/>
      </w:numPr>
      <w:tabs>
        <w:tab w:val="clear" w:pos="1260"/>
      </w:tabs>
      <w:spacing w:before="240" w:after="0" w:line="259" w:lineRule="auto"/>
      <w:ind w:right="0"/>
      <w:jc w:val="left"/>
      <w:outlineLvl w:val="9"/>
    </w:pPr>
    <w:rPr>
      <w:rFonts w:ascii="Calibri Light" w:hAnsi="Calibri Light"/>
      <w:b w:val="0"/>
      <w:color w:val="2F5496"/>
      <w:sz w:val="32"/>
      <w:szCs w:val="32"/>
    </w:rPr>
  </w:style>
  <w:style w:type="character" w:customStyle="1" w:styleId="a6">
    <w:name w:val="Нижний колонтитул Знак"/>
    <w:basedOn w:val="a0"/>
    <w:link w:val="a5"/>
    <w:uiPriority w:val="99"/>
    <w:rsid w:val="00E04586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hilosoft_1\GOST_34\&#1043;&#1054;&#1057;&#1058;34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1D51E9050D9459092EFF06A1E920B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D4265E-1647-480F-8390-FF89F4C38CB3}"/>
      </w:docPartPr>
      <w:docPartBody>
        <w:p w:rsidR="008D731C" w:rsidRDefault="002C69FF" w:rsidP="002C69FF">
          <w:pPr>
            <w:pStyle w:val="91D51E9050D9459092EFF06A1E920BC2"/>
          </w:pPr>
          <w:r>
            <w:t>[Введите текст]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9FF"/>
    <w:rsid w:val="002C69FF"/>
    <w:rsid w:val="008D731C"/>
    <w:rsid w:val="009C7B1F"/>
    <w:rsid w:val="00C5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1D51E9050D9459092EFF06A1E920BC2">
    <w:name w:val="91D51E9050D9459092EFF06A1E920BC2"/>
    <w:rsid w:val="002C69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85869F-1FCC-423F-BE54-827B99B0E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ГОСТ34.dot</Template>
  <TotalTime>525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Company/>
  <LinksUpToDate>false</LinksUpToDate>
  <CharactersWithSpaces>1527</CharactersWithSpaces>
  <SharedDoc>false</SharedDoc>
  <HLinks>
    <vt:vector size="132" baseType="variant">
      <vt:variant>
        <vt:i4>2031672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_Toc151892170</vt:lpwstr>
      </vt:variant>
      <vt:variant>
        <vt:i4>1966136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_Toc151892169</vt:lpwstr>
      </vt:variant>
      <vt:variant>
        <vt:i4>1966136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_Toc151892168</vt:lpwstr>
      </vt:variant>
      <vt:variant>
        <vt:i4>1966136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_Toc151892167</vt:lpwstr>
      </vt:variant>
      <vt:variant>
        <vt:i4>1966136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_Toc151892166</vt:lpwstr>
      </vt:variant>
      <vt:variant>
        <vt:i4>1966136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_Toc151892165</vt:lpwstr>
      </vt:variant>
      <vt:variant>
        <vt:i4>1966136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_Toc151892164</vt:lpwstr>
      </vt:variant>
      <vt:variant>
        <vt:i4>1966136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_Toc151892163</vt:lpwstr>
      </vt:variant>
      <vt:variant>
        <vt:i4>1966136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_Toc151892162</vt:lpwstr>
      </vt:variant>
      <vt:variant>
        <vt:i4>1966136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_Toc151892161</vt:lpwstr>
      </vt:variant>
      <vt:variant>
        <vt:i4>1966136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_Toc151892160</vt:lpwstr>
      </vt:variant>
      <vt:variant>
        <vt:i4>1900600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_Toc151892159</vt:lpwstr>
      </vt:variant>
      <vt:variant>
        <vt:i4>1900600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_Toc151892158</vt:lpwstr>
      </vt:variant>
      <vt:variant>
        <vt:i4>1900600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_Toc151892157</vt:lpwstr>
      </vt:variant>
      <vt:variant>
        <vt:i4>1900600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_Toc151892156</vt:lpwstr>
      </vt:variant>
      <vt:variant>
        <vt:i4>1900600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_Toc151892155</vt:lpwstr>
      </vt:variant>
      <vt:variant>
        <vt:i4>1900600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_Toc151892154</vt:lpwstr>
      </vt:variant>
      <vt:variant>
        <vt:i4>1900600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_Toc151892153</vt:lpwstr>
      </vt:variant>
      <vt:variant>
        <vt:i4>1900600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_Toc151892152</vt:lpwstr>
      </vt:variant>
      <vt:variant>
        <vt:i4>1900600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_Toc151892151</vt:lpwstr>
      </vt:variant>
      <vt:variant>
        <vt:i4>1900600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_Toc151892150</vt:lpwstr>
      </vt:variant>
      <vt:variant>
        <vt:i4>1835064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_Toc151892149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cp:lastModifiedBy>Капитонов Роман Владимирович</cp:lastModifiedBy>
  <cp:revision>48</cp:revision>
  <cp:lastPrinted>2014-06-20T09:51:00Z</cp:lastPrinted>
  <dcterms:created xsi:type="dcterms:W3CDTF">2023-11-26T09:02:00Z</dcterms:created>
  <dcterms:modified xsi:type="dcterms:W3CDTF">2023-12-04T06:23:00Z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версия">
    <vt:lpwstr>Версия документа</vt:lpwstr>
  </property>
  <property fmtid="{D5CDD505-2E9C-101B-9397-08002B2CF9AE}" pid="3" name="номер_документа">
    <vt:lpwstr>Номер документа</vt:lpwstr>
  </property>
  <property fmtid="{D5CDD505-2E9C-101B-9397-08002B2CF9AE}" pid="4" name="краткое_название_системы">
    <vt:lpwstr>ПМП</vt:lpwstr>
  </property>
  <property fmtid="{D5CDD505-2E9C-101B-9397-08002B2CF9AE}" pid="5" name="полное_название_системы">
    <vt:lpwstr>Портал методической поддержки проекта развития ГАС «Управление»</vt:lpwstr>
  </property>
  <property fmtid="{D5CDD505-2E9C-101B-9397-08002B2CF9AE}" pid="6" name="шифр_системы">
    <vt:lpwstr>Шифр системы</vt:lpwstr>
  </property>
  <property fmtid="{D5CDD505-2E9C-101B-9397-08002B2CF9AE}" pid="7" name="А.Б.ХХХ.ХХ.XX. X- X. M">
    <vt:lpwstr>Код документа</vt:lpwstr>
  </property>
</Properties>
</file>